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720" w:type="dxa"/>
        <w:tblCellMar>
          <w:left w:w="0" w:type="dxa"/>
          <w:right w:w="0" w:type="dxa"/>
        </w:tblCellMar>
        <w:tblLook w:val="0600" w:firstRow="0" w:lastRow="0" w:firstColumn="0" w:lastColumn="0" w:noHBand="1" w:noVBand="1"/>
      </w:tblPr>
      <w:tblGrid>
        <w:gridCol w:w="2970"/>
        <w:gridCol w:w="630"/>
        <w:gridCol w:w="8160"/>
        <w:gridCol w:w="720"/>
      </w:tblGrid>
      <w:tr w:rsidR="00B84154" w:rsidRPr="004F49D8" w14:paraId="232BC031" w14:textId="77777777" w:rsidTr="00AA059E">
        <w:trPr>
          <w:trHeight w:val="1977"/>
        </w:trPr>
        <w:tc>
          <w:tcPr>
            <w:tcW w:w="2970" w:type="dxa"/>
          </w:tcPr>
          <w:p w14:paraId="7144AA67" w14:textId="6E5EFBD8" w:rsidR="00AA059E" w:rsidRPr="004F49D8" w:rsidRDefault="00AA059E" w:rsidP="004218DE">
            <w:pPr>
              <w:spacing w:before="110"/>
              <w:jc w:val="right"/>
              <w:outlineLvl w:val="1"/>
              <w:rPr>
                <w:rFonts w:asciiTheme="majorHAnsi" w:hAnsiTheme="majorHAnsi"/>
                <w:color w:val="4354A2" w:themeColor="accent1"/>
                <w:spacing w:val="30"/>
                <w:sz w:val="24"/>
              </w:rPr>
            </w:pPr>
            <w:bookmarkStart w:id="0" w:name="_Toc124077433"/>
            <w:r w:rsidRPr="004F49D8">
              <w:rPr>
                <w:rFonts w:asciiTheme="majorHAnsi" w:hAnsiTheme="majorHAnsi"/>
                <w:noProof/>
                <w:color w:val="4354A2" w:themeColor="accent1"/>
                <w:spacing w:val="30"/>
                <w:sz w:val="24"/>
                <w:lang w:val="en-AU" w:eastAsia="en-AU"/>
              </w:rPr>
              <w:drawing>
                <wp:anchor distT="0" distB="0" distL="114300" distR="114300" simplePos="0" relativeHeight="251695104" behindDoc="1" locked="1" layoutInCell="1" allowOverlap="0" wp14:anchorId="47622340" wp14:editId="40010BCB">
                  <wp:simplePos x="0" y="0"/>
                  <wp:positionH relativeFrom="column">
                    <wp:posOffset>0</wp:posOffset>
                  </wp:positionH>
                  <wp:positionV relativeFrom="paragraph">
                    <wp:posOffset>90170</wp:posOffset>
                  </wp:positionV>
                  <wp:extent cx="1839600" cy="1144800"/>
                  <wp:effectExtent l="0" t="0" r="825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bookmarkEnd w:id="0"/>
          </w:p>
        </w:tc>
        <w:tc>
          <w:tcPr>
            <w:tcW w:w="630" w:type="dxa"/>
          </w:tcPr>
          <w:p w14:paraId="724A178B" w14:textId="1F2EAD9F" w:rsidR="00AA059E" w:rsidRPr="004F49D8" w:rsidRDefault="00AA059E" w:rsidP="007246A9"/>
        </w:tc>
        <w:tc>
          <w:tcPr>
            <w:tcW w:w="7830" w:type="dxa"/>
          </w:tcPr>
          <w:p w14:paraId="1F761F84" w14:textId="53F9F8FA" w:rsidR="00AA059E" w:rsidRPr="007246A9" w:rsidRDefault="00EC1EFF" w:rsidP="007246A9">
            <w:pPr>
              <w:pStyle w:val="Title"/>
            </w:pPr>
            <w:r>
              <w:rPr>
                <w:noProof/>
              </w:rPr>
              <mc:AlternateContent>
                <mc:Choice Requires="wps">
                  <w:drawing>
                    <wp:anchor distT="45720" distB="45720" distL="114300" distR="114300" simplePos="0" relativeHeight="251698176" behindDoc="0" locked="0" layoutInCell="1" allowOverlap="1" wp14:anchorId="49FA232B" wp14:editId="763354E1">
                      <wp:simplePos x="0" y="0"/>
                      <wp:positionH relativeFrom="column">
                        <wp:posOffset>363</wp:posOffset>
                      </wp:positionH>
                      <wp:positionV relativeFrom="paragraph">
                        <wp:posOffset>596718</wp:posOffset>
                      </wp:positionV>
                      <wp:extent cx="5181600" cy="790575"/>
                      <wp:effectExtent l="0" t="0" r="0" b="9525"/>
                      <wp:wrapThrough wrapText="bothSides">
                        <wp:wrapPolygon edited="0">
                          <wp:start x="159" y="0"/>
                          <wp:lineTo x="159" y="21340"/>
                          <wp:lineTo x="21362" y="21340"/>
                          <wp:lineTo x="21362" y="0"/>
                          <wp:lineTo x="159"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7B91BE" w14:textId="0F1A2802" w:rsidR="00EC1EFF" w:rsidRPr="007B5B61" w:rsidRDefault="00EC1EFF" w:rsidP="00EC1EFF">
                                  <w:pPr>
                                    <w:pStyle w:val="TableHeader"/>
                                    <w:jc w:val="left"/>
                                    <w:rPr>
                                      <w:sz w:val="32"/>
                                      <w:szCs w:val="32"/>
                                    </w:rPr>
                                  </w:pPr>
                                  <w:r w:rsidRPr="007B5B61">
                                    <w:rPr>
                                      <w:sz w:val="32"/>
                                      <w:szCs w:val="32"/>
                                    </w:rPr>
                                    <w:t xml:space="preserve">Sachin Rajbhar  </w:t>
                                  </w:r>
                                  <w:sdt>
                                    <w:sdtPr>
                                      <w:rPr>
                                        <w:sz w:val="32"/>
                                        <w:szCs w:val="32"/>
                                      </w:rPr>
                                      <w:id w:val="1878201221"/>
                                      <w:placeholder>
                                        <w:docPart w:val="6DC47733262E4C2289B806CE2AA96900"/>
                                      </w:placeholder>
                                      <w:temporary/>
                                      <w:showingPlcHdr/>
                                      <w15:appearance w15:val="hidden"/>
                                    </w:sdtPr>
                                    <w:sdtContent>
                                      <w:r w:rsidRPr="007B5B61">
                                        <w:rPr>
                                          <w:sz w:val="32"/>
                                          <w:szCs w:val="32"/>
                                        </w:rPr>
                                        <w:t>/</w:t>
                                      </w:r>
                                    </w:sdtContent>
                                  </w:sdt>
                                  <w:r w:rsidRPr="007B5B61">
                                    <w:rPr>
                                      <w:sz w:val="32"/>
                                      <w:szCs w:val="32"/>
                                    </w:rPr>
                                    <w:t xml:space="preserve">  Python MOOC File  </w:t>
                                  </w:r>
                                  <w:sdt>
                                    <w:sdtPr>
                                      <w:rPr>
                                        <w:sz w:val="32"/>
                                        <w:szCs w:val="32"/>
                                      </w:rPr>
                                      <w:id w:val="1932164169"/>
                                      <w:placeholder>
                                        <w:docPart w:val="ACB27BCA3F4E4259BEFD290CDE502D7C"/>
                                      </w:placeholder>
                                      <w:temporary/>
                                      <w:showingPlcHdr/>
                                      <w15:appearance w15:val="hidden"/>
                                    </w:sdtPr>
                                    <w:sdtContent>
                                      <w:r w:rsidRPr="007B5B61">
                                        <w:rPr>
                                          <w:sz w:val="32"/>
                                          <w:szCs w:val="32"/>
                                        </w:rPr>
                                        <w:t>/</w:t>
                                      </w:r>
                                    </w:sdtContent>
                                  </w:sdt>
                                  <w:r w:rsidRPr="007B5B61">
                                    <w:rPr>
                                      <w:sz w:val="32"/>
                                      <w:szCs w:val="32"/>
                                    </w:rPr>
                                    <w:t xml:space="preserve">  1</w:t>
                                  </w:r>
                                  <w:r w:rsidRPr="007B5B61">
                                    <w:rPr>
                                      <w:sz w:val="32"/>
                                      <w:szCs w:val="32"/>
                                    </w:rPr>
                                    <w:t>-</w:t>
                                  </w:r>
                                  <w:r w:rsidRPr="007B5B61">
                                    <w:rPr>
                                      <w:sz w:val="32"/>
                                      <w:szCs w:val="32"/>
                                    </w:rPr>
                                    <w:t>08</w:t>
                                  </w:r>
                                  <w:r w:rsidRPr="007B5B61">
                                    <w:rPr>
                                      <w:sz w:val="32"/>
                                      <w:szCs w:val="32"/>
                                    </w:rPr>
                                    <w:t>-</w:t>
                                  </w:r>
                                  <w:r w:rsidRPr="007B5B61">
                                    <w:rPr>
                                      <w:sz w:val="32"/>
                                      <w:szCs w:val="32"/>
                                    </w:rPr>
                                    <w:t>23</w:t>
                                  </w:r>
                                </w:p>
                                <w:p w14:paraId="22389201" w14:textId="4BB0034E" w:rsidR="00EC1EFF" w:rsidRPr="007B5B61" w:rsidRDefault="00EC1EFF" w:rsidP="00EC1EFF">
                                  <w:pPr>
                                    <w:pStyle w:val="TableHeader"/>
                                    <w:jc w:val="left"/>
                                    <w:rPr>
                                      <w:sz w:val="36"/>
                                      <w:szCs w:val="36"/>
                                    </w:rPr>
                                  </w:pPr>
                                  <w:r w:rsidRPr="007B5B61">
                                    <w:rPr>
                                      <w:sz w:val="32"/>
                                      <w:szCs w:val="32"/>
                                    </w:rPr>
                                    <w:t>41221139</w:t>
                                  </w:r>
                                </w:p>
                                <w:p w14:paraId="1738DA14" w14:textId="798778CE" w:rsidR="00EC1EFF" w:rsidRPr="007B5B61" w:rsidRDefault="00EC1EFF" w:rsidP="00EC1EFF">
                                  <w:pPr>
                                    <w:pStyle w:val="TableHeader"/>
                                    <w:jc w:val="left"/>
                                    <w:rPr>
                                      <w:b/>
                                      <w:sz w:val="32"/>
                                      <w:szCs w:val="32"/>
                                    </w:rPr>
                                  </w:pPr>
                                  <w:r w:rsidRPr="007B5B61">
                                    <w:rPr>
                                      <w:sz w:val="32"/>
                                      <w:szCs w:val="32"/>
                                    </w:rPr>
                                    <w:t xml:space="preserve">BCA </w:t>
                                  </w:r>
                                  <w:r w:rsidRPr="007B5B61">
                                    <w:rPr>
                                      <w:sz w:val="32"/>
                                      <w:szCs w:val="32"/>
                                    </w:rPr>
                                    <w:tab/>
                                  </w:r>
                                  <w:r w:rsidRPr="007B5B61">
                                    <w:rPr>
                                      <w:sz w:val="32"/>
                                      <w:szCs w:val="32"/>
                                    </w:rPr>
                                    <w:tab/>
                                  </w:r>
                                  <w:r w:rsidRPr="007B5B61">
                                    <w:rPr>
                                      <w:sz w:val="32"/>
                                      <w:szCs w:val="32"/>
                                    </w:rPr>
                                    <w:tab/>
                                  </w:r>
                                  <w:r w:rsidRPr="007B5B61">
                                    <w:rPr>
                                      <w:sz w:val="32"/>
                                      <w:szCs w:val="32"/>
                                    </w:rPr>
                                    <w:tab/>
                                  </w:r>
                                  <w:r w:rsidRPr="007B5B61">
                                    <w:rPr>
                                      <w:sz w:val="32"/>
                                      <w:szCs w:val="32"/>
                                    </w:rPr>
                                    <w:tab/>
                                  </w:r>
                                  <w:r w:rsidRPr="007B5B61">
                                    <w:rPr>
                                      <w:sz w:val="32"/>
                                      <w:szCs w:val="32"/>
                                    </w:rPr>
                                    <w:tab/>
                                  </w:r>
                                  <w:r w:rsidRPr="007B5B61">
                                    <w:rPr>
                                      <w:sz w:val="32"/>
                                      <w:szCs w:val="32"/>
                                    </w:rPr>
                                    <w:tab/>
                                  </w:r>
                                </w:p>
                                <w:p w14:paraId="7925F05E" w14:textId="7B12EA48" w:rsidR="00EC1EFF" w:rsidRPr="007B5B61" w:rsidRDefault="00EC1EFF" w:rsidP="00EC1EFF">
                                  <w:pPr>
                                    <w:pStyle w:val="TableHead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FA232B" id="_x0000_t202" coordsize="21600,21600" o:spt="202" path="m,l,21600r21600,l21600,xe">
                      <v:stroke joinstyle="miter"/>
                      <v:path gradientshapeok="t" o:connecttype="rect"/>
                    </v:shapetype>
                    <v:shape id="Text Box 2" o:spid="_x0000_s1026" type="#_x0000_t202" style="position:absolute;margin-left:.05pt;margin-top:47pt;width:408pt;height:6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" filled="f" stroked="f">
                      <v:textbox>
                        <w:txbxContent>
                          <w:p w14:paraId="3A7B91BE" w14:textId="0F1A2802" w:rsidR="00EC1EFF" w:rsidRPr="007B5B61" w:rsidRDefault="00EC1EFF" w:rsidP="00EC1EFF">
                            <w:pPr>
                              <w:pStyle w:val="TableHeader"/>
                              <w:jc w:val="left"/>
                              <w:rPr>
                                <w:sz w:val="32"/>
                                <w:szCs w:val="32"/>
                              </w:rPr>
                            </w:pPr>
                            <w:r w:rsidRPr="007B5B61">
                              <w:rPr>
                                <w:sz w:val="32"/>
                                <w:szCs w:val="32"/>
                              </w:rPr>
                              <w:t xml:space="preserve">Sachin Rajbhar  </w:t>
                            </w:r>
                            <w:sdt>
                              <w:sdtPr>
                                <w:rPr>
                                  <w:sz w:val="32"/>
                                  <w:szCs w:val="32"/>
                                </w:rPr>
                                <w:id w:val="1878201221"/>
                                <w:placeholder>
                                  <w:docPart w:val="6DC47733262E4C2289B806CE2AA96900"/>
                                </w:placeholder>
                                <w:temporary/>
                                <w:showingPlcHdr/>
                                <w15:appearance w15:val="hidden"/>
                              </w:sdtPr>
                              <w:sdtContent>
                                <w:r w:rsidRPr="007B5B61">
                                  <w:rPr>
                                    <w:sz w:val="32"/>
                                    <w:szCs w:val="32"/>
                                  </w:rPr>
                                  <w:t>/</w:t>
                                </w:r>
                              </w:sdtContent>
                            </w:sdt>
                            <w:r w:rsidRPr="007B5B61">
                              <w:rPr>
                                <w:sz w:val="32"/>
                                <w:szCs w:val="32"/>
                              </w:rPr>
                              <w:t xml:space="preserve">  Python MOOC File  </w:t>
                            </w:r>
                            <w:sdt>
                              <w:sdtPr>
                                <w:rPr>
                                  <w:sz w:val="32"/>
                                  <w:szCs w:val="32"/>
                                </w:rPr>
                                <w:id w:val="1932164169"/>
                                <w:placeholder>
                                  <w:docPart w:val="ACB27BCA3F4E4259BEFD290CDE502D7C"/>
                                </w:placeholder>
                                <w:temporary/>
                                <w:showingPlcHdr/>
                                <w15:appearance w15:val="hidden"/>
                              </w:sdtPr>
                              <w:sdtContent>
                                <w:r w:rsidRPr="007B5B61">
                                  <w:rPr>
                                    <w:sz w:val="32"/>
                                    <w:szCs w:val="32"/>
                                  </w:rPr>
                                  <w:t>/</w:t>
                                </w:r>
                              </w:sdtContent>
                            </w:sdt>
                            <w:r w:rsidRPr="007B5B61">
                              <w:rPr>
                                <w:sz w:val="32"/>
                                <w:szCs w:val="32"/>
                              </w:rPr>
                              <w:t xml:space="preserve">  1</w:t>
                            </w:r>
                            <w:r w:rsidRPr="007B5B61">
                              <w:rPr>
                                <w:sz w:val="32"/>
                                <w:szCs w:val="32"/>
                              </w:rPr>
                              <w:t>-</w:t>
                            </w:r>
                            <w:r w:rsidRPr="007B5B61">
                              <w:rPr>
                                <w:sz w:val="32"/>
                                <w:szCs w:val="32"/>
                              </w:rPr>
                              <w:t>08</w:t>
                            </w:r>
                            <w:r w:rsidRPr="007B5B61">
                              <w:rPr>
                                <w:sz w:val="32"/>
                                <w:szCs w:val="32"/>
                              </w:rPr>
                              <w:t>-</w:t>
                            </w:r>
                            <w:r w:rsidRPr="007B5B61">
                              <w:rPr>
                                <w:sz w:val="32"/>
                                <w:szCs w:val="32"/>
                              </w:rPr>
                              <w:t>23</w:t>
                            </w:r>
                          </w:p>
                          <w:p w14:paraId="22389201" w14:textId="4BB0034E" w:rsidR="00EC1EFF" w:rsidRPr="007B5B61" w:rsidRDefault="00EC1EFF" w:rsidP="00EC1EFF">
                            <w:pPr>
                              <w:pStyle w:val="TableHeader"/>
                              <w:jc w:val="left"/>
                              <w:rPr>
                                <w:sz w:val="36"/>
                                <w:szCs w:val="36"/>
                              </w:rPr>
                            </w:pPr>
                            <w:r w:rsidRPr="007B5B61">
                              <w:rPr>
                                <w:sz w:val="32"/>
                                <w:szCs w:val="32"/>
                              </w:rPr>
                              <w:t>41221139</w:t>
                            </w:r>
                          </w:p>
                          <w:p w14:paraId="1738DA14" w14:textId="798778CE" w:rsidR="00EC1EFF" w:rsidRPr="007B5B61" w:rsidRDefault="00EC1EFF" w:rsidP="00EC1EFF">
                            <w:pPr>
                              <w:pStyle w:val="TableHeader"/>
                              <w:jc w:val="left"/>
                              <w:rPr>
                                <w:b/>
                                <w:sz w:val="32"/>
                                <w:szCs w:val="32"/>
                              </w:rPr>
                            </w:pPr>
                            <w:r w:rsidRPr="007B5B61">
                              <w:rPr>
                                <w:sz w:val="32"/>
                                <w:szCs w:val="32"/>
                              </w:rPr>
                              <w:t xml:space="preserve">BCA </w:t>
                            </w:r>
                            <w:r w:rsidRPr="007B5B61">
                              <w:rPr>
                                <w:sz w:val="32"/>
                                <w:szCs w:val="32"/>
                              </w:rPr>
                              <w:tab/>
                            </w:r>
                            <w:r w:rsidRPr="007B5B61">
                              <w:rPr>
                                <w:sz w:val="32"/>
                                <w:szCs w:val="32"/>
                              </w:rPr>
                              <w:tab/>
                            </w:r>
                            <w:r w:rsidRPr="007B5B61">
                              <w:rPr>
                                <w:sz w:val="32"/>
                                <w:szCs w:val="32"/>
                              </w:rPr>
                              <w:tab/>
                            </w:r>
                            <w:r w:rsidRPr="007B5B61">
                              <w:rPr>
                                <w:sz w:val="32"/>
                                <w:szCs w:val="32"/>
                              </w:rPr>
                              <w:tab/>
                            </w:r>
                            <w:r w:rsidRPr="007B5B61">
                              <w:rPr>
                                <w:sz w:val="32"/>
                                <w:szCs w:val="32"/>
                              </w:rPr>
                              <w:tab/>
                            </w:r>
                            <w:r w:rsidRPr="007B5B61">
                              <w:rPr>
                                <w:sz w:val="32"/>
                                <w:szCs w:val="32"/>
                              </w:rPr>
                              <w:tab/>
                            </w:r>
                            <w:r w:rsidRPr="007B5B61">
                              <w:rPr>
                                <w:sz w:val="32"/>
                                <w:szCs w:val="32"/>
                              </w:rPr>
                              <w:tab/>
                            </w:r>
                          </w:p>
                          <w:p w14:paraId="7925F05E" w14:textId="7B12EA48" w:rsidR="00EC1EFF" w:rsidRPr="007B5B61" w:rsidRDefault="00EC1EFF" w:rsidP="00EC1EFF">
                            <w:pPr>
                              <w:pStyle w:val="TableHeader"/>
                              <w:rPr>
                                <w:sz w:val="32"/>
                                <w:szCs w:val="32"/>
                              </w:rPr>
                            </w:pPr>
                          </w:p>
                        </w:txbxContent>
                      </v:textbox>
                      <w10:wrap type="through"/>
                    </v:shape>
                  </w:pict>
                </mc:Fallback>
              </mc:AlternateContent>
            </w:r>
            <w:sdt>
              <w:sdtPr>
                <w:id w:val="468021966"/>
                <w:placeholder>
                  <w:docPart w:val="130F112F00B94ADC958C4347B4BE6A6F"/>
                </w:placeholder>
                <w:temporary/>
                <w:showingPlcHdr/>
                <w15:appearance w15:val="hidden"/>
              </w:sdtPr>
              <w:sdtEndPr/>
              <w:sdtContent>
                <w:r w:rsidR="007246A9" w:rsidRPr="007246A9">
                  <w:t>STUDENT REPORT</w:t>
                </w:r>
              </w:sdtContent>
            </w:sdt>
          </w:p>
          <w:p w14:paraId="11A3D3B6" w14:textId="2E0119BC" w:rsidR="00AA059E" w:rsidRPr="00EC1EFF" w:rsidRDefault="00EC1EFF" w:rsidP="007246A9">
            <w:pPr>
              <w:pStyle w:val="CoverInfo"/>
            </w:pPr>
            <w:r>
              <w:t xml:space="preserve">  </w:t>
            </w:r>
          </w:p>
        </w:tc>
        <w:tc>
          <w:tcPr>
            <w:tcW w:w="810" w:type="dxa"/>
          </w:tcPr>
          <w:p w14:paraId="54FDAEE7" w14:textId="77777777" w:rsidR="00AA059E" w:rsidRPr="004F49D8" w:rsidRDefault="00AA059E" w:rsidP="007246A9"/>
        </w:tc>
      </w:tr>
      <w:tr w:rsidR="00B84154" w:rsidRPr="004F49D8" w14:paraId="6E869497" w14:textId="77777777" w:rsidTr="00AA059E">
        <w:trPr>
          <w:trHeight w:val="718"/>
        </w:trPr>
        <w:tc>
          <w:tcPr>
            <w:tcW w:w="2970" w:type="dxa"/>
          </w:tcPr>
          <w:p w14:paraId="6078DD55" w14:textId="76E77AC0" w:rsidR="00AA059E" w:rsidRPr="004F49D8" w:rsidRDefault="00AA059E" w:rsidP="007246A9">
            <w:pPr>
              <w:rPr>
                <w:noProof/>
              </w:rPr>
            </w:pPr>
          </w:p>
        </w:tc>
        <w:tc>
          <w:tcPr>
            <w:tcW w:w="630" w:type="dxa"/>
          </w:tcPr>
          <w:p w14:paraId="17CFF54D" w14:textId="2E8A3509" w:rsidR="00AA059E" w:rsidRPr="004F49D8" w:rsidRDefault="00AA059E" w:rsidP="007246A9"/>
        </w:tc>
        <w:tc>
          <w:tcPr>
            <w:tcW w:w="7830" w:type="dxa"/>
          </w:tcPr>
          <w:p w14:paraId="20024246" w14:textId="0E235437" w:rsidR="00AA059E" w:rsidRPr="004F49D8" w:rsidRDefault="00901AA5" w:rsidP="00901AA5">
            <w:pPr>
              <w:tabs>
                <w:tab w:val="left" w:pos="2115"/>
              </w:tabs>
            </w:pPr>
            <w:r>
              <w:tab/>
            </w:r>
          </w:p>
        </w:tc>
        <w:tc>
          <w:tcPr>
            <w:tcW w:w="810" w:type="dxa"/>
          </w:tcPr>
          <w:p w14:paraId="11B52CDB" w14:textId="77777777" w:rsidR="00AA059E" w:rsidRPr="004F49D8" w:rsidRDefault="00AA059E" w:rsidP="007246A9"/>
        </w:tc>
      </w:tr>
      <w:tr w:rsidR="00AA059E" w:rsidRPr="004F49D8" w14:paraId="4B34777A" w14:textId="77777777" w:rsidTr="00A665BC">
        <w:trPr>
          <w:trHeight w:val="10944"/>
        </w:trPr>
        <w:tc>
          <w:tcPr>
            <w:tcW w:w="12240" w:type="dxa"/>
            <w:gridSpan w:val="4"/>
          </w:tcPr>
          <w:p w14:paraId="3BFF4630" w14:textId="7C62815E" w:rsidR="00AA059E" w:rsidRPr="004F49D8" w:rsidRDefault="007939FA" w:rsidP="004218DE">
            <w:pPr>
              <w:spacing w:before="110"/>
              <w:outlineLvl w:val="1"/>
              <w:rPr>
                <w:rFonts w:asciiTheme="majorHAnsi" w:hAnsiTheme="majorHAnsi"/>
                <w:color w:val="4354A2" w:themeColor="accent1"/>
                <w:spacing w:val="30"/>
                <w:sz w:val="24"/>
              </w:rPr>
            </w:pPr>
            <w:bookmarkStart w:id="1" w:name="_Toc124077434"/>
            <w:r>
              <w:rPr>
                <w:noProof/>
              </w:rPr>
              <mc:AlternateContent>
                <mc:Choice Requires="wps">
                  <w:drawing>
                    <wp:anchor distT="0" distB="0" distL="114300" distR="114300" simplePos="0" relativeHeight="251704320" behindDoc="0" locked="0" layoutInCell="1" allowOverlap="1" wp14:anchorId="0D052F3D" wp14:editId="0D64A3C5">
                      <wp:simplePos x="0" y="0"/>
                      <wp:positionH relativeFrom="column">
                        <wp:posOffset>-185148</wp:posOffset>
                      </wp:positionH>
                      <wp:positionV relativeFrom="paragraph">
                        <wp:posOffset>5881461</wp:posOffset>
                      </wp:positionV>
                      <wp:extent cx="3113314" cy="315686"/>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3113314" cy="3156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71E303" w14:textId="750C2F81" w:rsidR="007B5B61" w:rsidRPr="007939FA" w:rsidRDefault="007B5B61" w:rsidP="00EC1EFF">
                                  <w:pPr>
                                    <w:pStyle w:val="TableHeader"/>
                                    <w:rPr>
                                      <w:color w:val="FFFFFF" w:themeColor="background1"/>
                                      <w:sz w:val="28"/>
                                      <w:szCs w:val="28"/>
                                    </w:rPr>
                                  </w:pPr>
                                  <w:r w:rsidRPr="007939FA">
                                    <w:rPr>
                                      <w:color w:val="FFFFFF" w:themeColor="background1"/>
                                      <w:sz w:val="28"/>
                                      <w:szCs w:val="28"/>
                                    </w:rPr>
                                    <w:t xml:space="preserve">Submitted To: Ms. Kiran </w:t>
                                  </w:r>
                                  <w:proofErr w:type="spellStart"/>
                                  <w:r w:rsidRPr="007939FA">
                                    <w:rPr>
                                      <w:color w:val="FFFFFF" w:themeColor="background1"/>
                                      <w:sz w:val="28"/>
                                      <w:szCs w:val="28"/>
                                    </w:rPr>
                                    <w:t>Dhangar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2F3D" id="Text Box 1" o:spid="_x0000_s1027" type="#_x0000_t202" style="position:absolute;margin-left:-14.6pt;margin-top:463.1pt;width:245.15pt;height:24.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" filled="f" stroked="f">
                      <v:textbox>
                        <w:txbxContent>
                          <w:p w14:paraId="2D71E303" w14:textId="750C2F81" w:rsidR="007B5B61" w:rsidRPr="007939FA" w:rsidRDefault="007B5B61" w:rsidP="00EC1EFF">
                            <w:pPr>
                              <w:pStyle w:val="TableHeader"/>
                              <w:rPr>
                                <w:color w:val="FFFFFF" w:themeColor="background1"/>
                                <w:sz w:val="28"/>
                                <w:szCs w:val="28"/>
                              </w:rPr>
                            </w:pPr>
                            <w:r w:rsidRPr="007939FA">
                              <w:rPr>
                                <w:color w:val="FFFFFF" w:themeColor="background1"/>
                                <w:sz w:val="28"/>
                                <w:szCs w:val="28"/>
                              </w:rPr>
                              <w:t xml:space="preserve">Submitted To: Ms. Kiran </w:t>
                            </w:r>
                            <w:proofErr w:type="spellStart"/>
                            <w:r w:rsidRPr="007939FA">
                              <w:rPr>
                                <w:color w:val="FFFFFF" w:themeColor="background1"/>
                                <w:sz w:val="28"/>
                                <w:szCs w:val="28"/>
                              </w:rPr>
                              <w:t>Dhangar</w:t>
                            </w:r>
                            <w:proofErr w:type="spellEnd"/>
                          </w:p>
                        </w:txbxContent>
                      </v:textbox>
                    </v:shape>
                  </w:pict>
                </mc:Fallback>
              </mc:AlternateContent>
            </w:r>
            <w:r w:rsidR="00D13A09">
              <w:rPr>
                <w:noProof/>
              </w:rPr>
              <w:drawing>
                <wp:anchor distT="0" distB="0" distL="114300" distR="114300" simplePos="0" relativeHeight="251702272" behindDoc="1" locked="0" layoutInCell="1" allowOverlap="1" wp14:anchorId="3F0CD473" wp14:editId="2F563361">
                  <wp:simplePos x="0" y="0"/>
                  <wp:positionH relativeFrom="page">
                    <wp:posOffset>0</wp:posOffset>
                  </wp:positionH>
                  <wp:positionV relativeFrom="paragraph">
                    <wp:posOffset>5792470</wp:posOffset>
                  </wp:positionV>
                  <wp:extent cx="7762875" cy="2280920"/>
                  <wp:effectExtent l="0" t="0" r="9525" b="5080"/>
                  <wp:wrapNone/>
                  <wp:docPr id="14" name="Picture 14" descr="Govt sets up hub for connecting mentors, investors to startups from smaller  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vt sets up hub for connecting mentors, investors to startups from smaller  ci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62875" cy="228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84154">
              <w:rPr>
                <w:noProof/>
              </w:rPr>
              <w:drawing>
                <wp:inline distT="0" distB="0" distL="0" distR="0" wp14:anchorId="1179B494" wp14:editId="2B14C63E">
                  <wp:extent cx="7924800" cy="6124474"/>
                  <wp:effectExtent l="0" t="0" r="0" b="0"/>
                  <wp:docPr id="3" name="Picture 3" descr="DSA : Frozen types of sets of data structures using python | lecture : 46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 : Frozen types of sets of data structures using python | lecture : 46 -  YouTube"/>
                          <pic:cNvPicPr>
                            <a:picLocks noChangeAspect="1" noChangeArrowheads="1"/>
                          </pic:cNvPicPr>
                        </pic:nvPicPr>
                        <pic:blipFill rotWithShape="1">
                          <a:blip r:embed="rId13">
                            <a:extLst>
                              <a:ext uri="{28A0092B-C50C-407E-A947-70E740481C1C}">
                                <a14:useLocalDpi xmlns:a14="http://schemas.microsoft.com/office/drawing/2010/main" val="0"/>
                              </a:ext>
                            </a:extLst>
                          </a:blip>
                          <a:srcRect t="10124" r="34583"/>
                          <a:stretch/>
                        </pic:blipFill>
                        <pic:spPr bwMode="auto">
                          <a:xfrm>
                            <a:off x="0" y="0"/>
                            <a:ext cx="7924800" cy="6124474"/>
                          </a:xfrm>
                          <a:prstGeom prst="rect">
                            <a:avLst/>
                          </a:prstGeom>
                          <a:noFill/>
                          <a:ln>
                            <a:noFill/>
                          </a:ln>
                          <a:extLst>
                            <a:ext uri="{53640926-AAD7-44D8-BBD7-CCE9431645EC}">
                              <a14:shadowObscured xmlns:a14="http://schemas.microsoft.com/office/drawing/2010/main"/>
                            </a:ext>
                          </a:extLst>
                        </pic:spPr>
                      </pic:pic>
                    </a:graphicData>
                  </a:graphic>
                </wp:inline>
              </w:drawing>
            </w:r>
            <w:bookmarkEnd w:id="1"/>
          </w:p>
        </w:tc>
      </w:tr>
    </w:tbl>
    <w:p w14:paraId="36D86D92" w14:textId="6192501A" w:rsidR="00AA059E" w:rsidRDefault="00AA059E" w:rsidP="00234F18"/>
    <w:p w14:paraId="27F0433F" w14:textId="3F4A0DC3" w:rsidR="00AA059E" w:rsidRDefault="00AA059E" w:rsidP="00234F18">
      <w:pPr>
        <w:sectPr w:rsidR="00AA059E" w:rsidSect="00622B1B">
          <w:footerReference w:type="default" r:id="rId14"/>
          <w:type w:val="continuous"/>
          <w:pgSz w:w="12240" w:h="15840" w:code="1"/>
          <w:pgMar w:top="641" w:right="720" w:bottom="284" w:left="720" w:header="709" w:footer="288" w:gutter="0"/>
          <w:cols w:space="708"/>
          <w:titlePg/>
          <w:docGrid w:linePitch="360"/>
        </w:sectPr>
      </w:pPr>
    </w:p>
    <w:tbl>
      <w:tblPr>
        <w:tblW w:w="12245" w:type="dxa"/>
        <w:tblInd w:w="-720" w:type="dxa"/>
        <w:tblCellMar>
          <w:left w:w="0" w:type="dxa"/>
          <w:right w:w="0" w:type="dxa"/>
        </w:tblCellMar>
        <w:tblLook w:val="0600" w:firstRow="0" w:lastRow="0" w:firstColumn="0" w:lastColumn="0" w:noHBand="1" w:noVBand="1"/>
      </w:tblPr>
      <w:tblGrid>
        <w:gridCol w:w="4320"/>
        <w:gridCol w:w="642"/>
        <w:gridCol w:w="6486"/>
        <w:gridCol w:w="797"/>
      </w:tblGrid>
      <w:tr w:rsidR="00654B93" w14:paraId="326D8CA0" w14:textId="77777777" w:rsidTr="00AA059E">
        <w:trPr>
          <w:trHeight w:val="1800"/>
        </w:trPr>
        <w:tc>
          <w:tcPr>
            <w:tcW w:w="4320" w:type="dxa"/>
          </w:tcPr>
          <w:p w14:paraId="47508D1F" w14:textId="124017EE" w:rsidR="00AA059E" w:rsidRDefault="00AA059E" w:rsidP="004218DE"/>
        </w:tc>
        <w:tc>
          <w:tcPr>
            <w:tcW w:w="642" w:type="dxa"/>
          </w:tcPr>
          <w:p w14:paraId="7842B1CE" w14:textId="77777777" w:rsidR="00AA059E" w:rsidRDefault="00AA059E" w:rsidP="004218DE"/>
        </w:tc>
        <w:tc>
          <w:tcPr>
            <w:tcW w:w="7283" w:type="dxa"/>
            <w:gridSpan w:val="2"/>
          </w:tcPr>
          <w:p w14:paraId="31AC19FB" w14:textId="0B8A7F95" w:rsidR="00AA059E" w:rsidRDefault="00AA059E" w:rsidP="004218DE">
            <w:r>
              <w:rPr>
                <w:noProof/>
                <w:lang w:val="en-AU" w:eastAsia="en-AU"/>
              </w:rPr>
              <w:drawing>
                <wp:anchor distT="0" distB="0" distL="114300" distR="114300" simplePos="0" relativeHeight="251683840" behindDoc="1" locked="0" layoutInCell="1" allowOverlap="1" wp14:anchorId="32C511EE" wp14:editId="4D4DB02D">
                  <wp:simplePos x="0" y="0"/>
                  <wp:positionH relativeFrom="column">
                    <wp:posOffset>-1270</wp:posOffset>
                  </wp:positionH>
                  <wp:positionV relativeFrom="page">
                    <wp:posOffset>8890</wp:posOffset>
                  </wp:positionV>
                  <wp:extent cx="4863600" cy="114480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4863600" cy="1144800"/>
                          </a:xfrm>
                          <a:prstGeom prst="rect">
                            <a:avLst/>
                          </a:prstGeom>
                        </pic:spPr>
                      </pic:pic>
                    </a:graphicData>
                  </a:graphic>
                  <wp14:sizeRelH relativeFrom="page">
                    <wp14:pctWidth>0</wp14:pctWidth>
                  </wp14:sizeRelH>
                  <wp14:sizeRelV relativeFrom="page">
                    <wp14:pctHeight>0</wp14:pctHeight>
                  </wp14:sizeRelV>
                </wp:anchor>
              </w:drawing>
            </w:r>
          </w:p>
        </w:tc>
      </w:tr>
      <w:tr w:rsidR="00654B93" w14:paraId="74E115CF" w14:textId="77777777" w:rsidTr="00233A90">
        <w:trPr>
          <w:trHeight w:val="2878"/>
        </w:trPr>
        <w:tc>
          <w:tcPr>
            <w:tcW w:w="4320" w:type="dxa"/>
          </w:tcPr>
          <w:p w14:paraId="2FB892D1" w14:textId="508DEFAE" w:rsidR="00AA059E" w:rsidRDefault="003E7466" w:rsidP="004218DE">
            <w:r>
              <w:rPr>
                <w:noProof/>
              </w:rPr>
              <mc:AlternateContent>
                <mc:Choice Requires="wps">
                  <w:drawing>
                    <wp:anchor distT="0" distB="0" distL="114300" distR="114300" simplePos="0" relativeHeight="251701248" behindDoc="0" locked="0" layoutInCell="1" allowOverlap="1" wp14:anchorId="7030B75B" wp14:editId="2A68B33E">
                      <wp:simplePos x="0" y="0"/>
                      <wp:positionH relativeFrom="column">
                        <wp:posOffset>390525</wp:posOffset>
                      </wp:positionH>
                      <wp:positionV relativeFrom="paragraph">
                        <wp:posOffset>1850390</wp:posOffset>
                      </wp:positionV>
                      <wp:extent cx="2200275" cy="332422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2200275" cy="3324225"/>
                              </a:xfrm>
                              <a:prstGeom prst="rect">
                                <a:avLst/>
                              </a:prstGeom>
                              <a:solidFill>
                                <a:srgbClr val="F2F2F2"/>
                              </a:solid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89FEC" id="Rectangle 13" o:spid="_x0000_s1026" style="position:absolute;margin-left:30.75pt;margin-top:145.7pt;width:173.25pt;height:261.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" fillcolor="#f2f2f2" stroked="f"/>
                  </w:pict>
                </mc:Fallback>
              </mc:AlternateContent>
            </w:r>
            <w:r>
              <w:rPr>
                <w:noProof/>
              </w:rPr>
              <mc:AlternateContent>
                <mc:Choice Requires="wpi">
                  <w:drawing>
                    <wp:anchor distT="0" distB="0" distL="114300" distR="114300" simplePos="0" relativeHeight="251700224" behindDoc="0" locked="0" layoutInCell="1" allowOverlap="1" wp14:anchorId="04AB30C4" wp14:editId="4C128ED3">
                      <wp:simplePos x="0" y="0"/>
                      <wp:positionH relativeFrom="column">
                        <wp:posOffset>569340</wp:posOffset>
                      </wp:positionH>
                      <wp:positionV relativeFrom="paragraph">
                        <wp:posOffset>1617695</wp:posOffset>
                      </wp:positionV>
                      <wp:extent cx="2113920" cy="1821960"/>
                      <wp:effectExtent l="38100" t="38100" r="19685" b="45085"/>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2113920" cy="1821960"/>
                            </w14:xfrm>
                          </w14:contentPart>
                        </a:graphicData>
                      </a:graphic>
                    </wp:anchor>
                  </w:drawing>
                </mc:Choice>
                <mc:Fallback>
                  <w:pict>
                    <v:shapetype w14:anchorId="4E4611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44.15pt;margin-top:126.7pt;width:167.85pt;height:144.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">
                      <v:imagedata r:id="rId17" o:title=""/>
                    </v:shape>
                  </w:pict>
                </mc:Fallback>
              </mc:AlternateContent>
            </w:r>
            <w:r w:rsidR="008F132C">
              <w:rPr>
                <w:noProof/>
              </w:rPr>
              <w:drawing>
                <wp:anchor distT="0" distB="0" distL="114300" distR="114300" simplePos="0" relativeHeight="251699200" behindDoc="1" locked="0" layoutInCell="1" allowOverlap="1" wp14:anchorId="2469ED3B" wp14:editId="05F9E2AC">
                  <wp:simplePos x="0" y="0"/>
                  <wp:positionH relativeFrom="column">
                    <wp:posOffset>-3526802</wp:posOffset>
                  </wp:positionH>
                  <wp:positionV relativeFrom="paragraph">
                    <wp:posOffset>1982481</wp:posOffset>
                  </wp:positionV>
                  <wp:extent cx="10049535" cy="2983181"/>
                  <wp:effectExtent l="9207" t="0" r="0" b="0"/>
                  <wp:wrapNone/>
                  <wp:docPr id="9" name="Picture 9" descr="Python Data Structures and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Data Structures and Algorithms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10114308" cy="30024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42" w:type="dxa"/>
          </w:tcPr>
          <w:p w14:paraId="56E53AB6" w14:textId="240C2FE7" w:rsidR="00AA059E" w:rsidRDefault="00AA059E" w:rsidP="004218DE"/>
        </w:tc>
        <w:bookmarkStart w:id="2" w:name="_Toc124077435"/>
        <w:tc>
          <w:tcPr>
            <w:tcW w:w="6486" w:type="dxa"/>
          </w:tcPr>
          <w:p w14:paraId="330A2957" w14:textId="77777777" w:rsidR="00AA059E" w:rsidRDefault="00802A4D" w:rsidP="008D5E3D">
            <w:pPr>
              <w:pStyle w:val="Heading1"/>
            </w:pPr>
            <w:sdt>
              <w:sdtPr>
                <w:id w:val="-1884014575"/>
                <w:placeholder>
                  <w:docPart w:val="67F8D0B059974A09A831A4A24153F1BE"/>
                </w:placeholder>
                <w:temporary/>
                <w:showingPlcHdr/>
                <w15:appearance w15:val="hidden"/>
              </w:sdtPr>
              <w:sdtEndPr/>
              <w:sdtContent>
                <w:r w:rsidR="008D5E3D" w:rsidRPr="006C3507">
                  <w:t>TABLE OF CONTENTS</w:t>
                </w:r>
              </w:sdtContent>
            </w:sdt>
            <w:bookmarkEnd w:id="2"/>
          </w:p>
        </w:tc>
        <w:tc>
          <w:tcPr>
            <w:tcW w:w="797" w:type="dxa"/>
          </w:tcPr>
          <w:p w14:paraId="27E0C48D" w14:textId="77777777" w:rsidR="00AA059E" w:rsidRDefault="00AA059E" w:rsidP="004218DE"/>
        </w:tc>
      </w:tr>
      <w:tr w:rsidR="00654B93" w14:paraId="6780105A" w14:textId="77777777" w:rsidTr="00AA059E">
        <w:trPr>
          <w:trHeight w:val="6928"/>
        </w:trPr>
        <w:tc>
          <w:tcPr>
            <w:tcW w:w="4320" w:type="dxa"/>
          </w:tcPr>
          <w:p w14:paraId="7A0E9610" w14:textId="31DC8F40" w:rsidR="00AA059E" w:rsidRDefault="00AA059E" w:rsidP="004218DE"/>
        </w:tc>
        <w:tc>
          <w:tcPr>
            <w:tcW w:w="642" w:type="dxa"/>
          </w:tcPr>
          <w:p w14:paraId="1C9FEB5C" w14:textId="00BD74E8" w:rsidR="00AA059E" w:rsidRDefault="00AA059E" w:rsidP="004218DE"/>
        </w:tc>
        <w:tc>
          <w:tcPr>
            <w:tcW w:w="6486" w:type="dxa"/>
          </w:tcPr>
          <w:sdt>
            <w:sdtPr>
              <w:rPr>
                <w:sz w:val="48"/>
                <w:szCs w:val="48"/>
              </w:rPr>
              <w:id w:val="-516772151"/>
              <w:docPartObj>
                <w:docPartGallery w:val="Table of Contents"/>
                <w:docPartUnique/>
              </w:docPartObj>
            </w:sdtPr>
            <w:sdtEndPr>
              <w:rPr>
                <w:rFonts w:asciiTheme="minorHAnsi" w:eastAsiaTheme="minorHAnsi" w:hAnsiTheme="minorHAnsi" w:cstheme="minorBidi"/>
                <w:b/>
                <w:bCs/>
                <w:noProof/>
                <w:color w:val="auto"/>
                <w:sz w:val="32"/>
                <w:szCs w:val="40"/>
              </w:rPr>
            </w:sdtEndPr>
            <w:sdtContent>
              <w:p w14:paraId="7CE4B061" w14:textId="66EB6BF7" w:rsidR="006943EA" w:rsidRDefault="006943EA">
                <w:pPr>
                  <w:pStyle w:val="TOCHeading"/>
                  <w:rPr>
                    <w:sz w:val="48"/>
                    <w:szCs w:val="48"/>
                  </w:rPr>
                </w:pPr>
                <w:r w:rsidRPr="00E10A45">
                  <w:rPr>
                    <w:sz w:val="48"/>
                    <w:szCs w:val="48"/>
                  </w:rPr>
                  <w:t>Contents</w:t>
                </w:r>
              </w:p>
              <w:p w14:paraId="224C8003" w14:textId="77777777" w:rsidR="00E10A45" w:rsidRPr="00E10A45" w:rsidRDefault="00E10A45" w:rsidP="00E10A45"/>
              <w:p w14:paraId="6BB841F6" w14:textId="3ED599E4" w:rsidR="006943EA" w:rsidRPr="00E10A45" w:rsidRDefault="00B24ED3" w:rsidP="00B24ED3">
                <w:pPr>
                  <w:pStyle w:val="TOC2"/>
                  <w:tabs>
                    <w:tab w:val="right" w:leader="dot" w:pos="10790"/>
                  </w:tabs>
                  <w:rPr>
                    <w:rFonts w:eastAsiaTheme="minorEastAsia"/>
                    <w:noProof/>
                    <w:sz w:val="36"/>
                    <w:szCs w:val="36"/>
                  </w:rPr>
                </w:pPr>
                <w:r w:rsidRPr="00E10A45">
                  <w:rPr>
                    <w:sz w:val="32"/>
                    <w:szCs w:val="40"/>
                  </w:rPr>
                  <w:t xml:space="preserve">     </w:t>
                </w:r>
                <w:r w:rsidR="00E10A45">
                  <w:rPr>
                    <w:sz w:val="32"/>
                    <w:szCs w:val="40"/>
                  </w:rPr>
                  <w:t xml:space="preserve"> </w:t>
                </w:r>
                <w:r w:rsidRPr="00E10A45">
                  <w:rPr>
                    <w:sz w:val="32"/>
                    <w:szCs w:val="40"/>
                  </w:rPr>
                  <w:t>Learning Outcome of the course</w:t>
                </w:r>
                <w:r w:rsidR="006943EA" w:rsidRPr="00E10A45">
                  <w:rPr>
                    <w:sz w:val="32"/>
                    <w:szCs w:val="40"/>
                  </w:rPr>
                  <w:fldChar w:fldCharType="begin"/>
                </w:r>
                <w:r w:rsidR="006943EA" w:rsidRPr="00E10A45">
                  <w:rPr>
                    <w:sz w:val="32"/>
                    <w:szCs w:val="40"/>
                  </w:rPr>
                  <w:instrText xml:space="preserve"> TOC \o "1-3" \h \z \u </w:instrText>
                </w:r>
                <w:r w:rsidR="006943EA" w:rsidRPr="00E10A45">
                  <w:rPr>
                    <w:sz w:val="32"/>
                    <w:szCs w:val="40"/>
                  </w:rPr>
                  <w:fldChar w:fldCharType="separate"/>
                </w:r>
                <w:hyperlink w:anchor="_Toc124077433" w:history="1">
                  <w:r w:rsidR="006943EA" w:rsidRPr="00E10A45">
                    <w:rPr>
                      <w:noProof/>
                      <w:webHidden/>
                      <w:sz w:val="32"/>
                      <w:szCs w:val="40"/>
                    </w:rPr>
                    <w:tab/>
                  </w:r>
                  <w:r w:rsidR="006943EA" w:rsidRPr="00E10A45">
                    <w:rPr>
                      <w:noProof/>
                      <w:webHidden/>
                      <w:sz w:val="32"/>
                      <w:szCs w:val="40"/>
                    </w:rPr>
                    <w:fldChar w:fldCharType="begin"/>
                  </w:r>
                  <w:r w:rsidR="006943EA" w:rsidRPr="00E10A45">
                    <w:rPr>
                      <w:noProof/>
                      <w:webHidden/>
                      <w:sz w:val="32"/>
                      <w:szCs w:val="40"/>
                    </w:rPr>
                    <w:instrText xml:space="preserve"> PAGEREF _Toc124077433 \h </w:instrText>
                  </w:r>
                  <w:r w:rsidR="006943EA" w:rsidRPr="00E10A45">
                    <w:rPr>
                      <w:noProof/>
                      <w:webHidden/>
                      <w:sz w:val="32"/>
                      <w:szCs w:val="40"/>
                    </w:rPr>
                  </w:r>
                  <w:r w:rsidR="006943EA" w:rsidRPr="00E10A45">
                    <w:rPr>
                      <w:noProof/>
                      <w:webHidden/>
                      <w:sz w:val="32"/>
                      <w:szCs w:val="40"/>
                    </w:rPr>
                    <w:fldChar w:fldCharType="separate"/>
                  </w:r>
                  <w:r w:rsidR="006943EA" w:rsidRPr="00E10A45">
                    <w:rPr>
                      <w:noProof/>
                      <w:webHidden/>
                      <w:sz w:val="32"/>
                      <w:szCs w:val="40"/>
                    </w:rPr>
                    <w:t>1</w:t>
                  </w:r>
                  <w:r w:rsidR="006943EA" w:rsidRPr="00E10A45">
                    <w:rPr>
                      <w:noProof/>
                      <w:webHidden/>
                      <w:sz w:val="32"/>
                      <w:szCs w:val="40"/>
                    </w:rPr>
                    <w:fldChar w:fldCharType="end"/>
                  </w:r>
                </w:hyperlink>
              </w:p>
              <w:p w14:paraId="16C76D4F" w14:textId="757E83E1" w:rsidR="006943EA" w:rsidRPr="00E10A45" w:rsidRDefault="006943EA">
                <w:pPr>
                  <w:pStyle w:val="TOC1"/>
                  <w:tabs>
                    <w:tab w:val="right" w:leader="dot" w:pos="10790"/>
                  </w:tabs>
                  <w:rPr>
                    <w:rFonts w:eastAsiaTheme="minorEastAsia"/>
                    <w:noProof/>
                    <w:sz w:val="36"/>
                    <w:szCs w:val="36"/>
                  </w:rPr>
                </w:pPr>
                <w:hyperlink w:anchor="_Toc124077435" w:history="1">
                  <w:r w:rsidR="00CB1ED0" w:rsidRPr="00E10A45">
                    <w:rPr>
                      <w:rStyle w:val="Hyperlink"/>
                      <w:noProof/>
                      <w:sz w:val="32"/>
                      <w:szCs w:val="40"/>
                    </w:rPr>
                    <w:t xml:space="preserve">      Expected Outcome of the </w:t>
                  </w:r>
                  <w:r w:rsidR="00CD3739" w:rsidRPr="00E10A45">
                    <w:rPr>
                      <w:rStyle w:val="Hyperlink"/>
                      <w:noProof/>
                      <w:sz w:val="32"/>
                      <w:szCs w:val="40"/>
                    </w:rPr>
                    <w:t>course</w:t>
                  </w:r>
                  <w:r w:rsidRPr="00E10A45">
                    <w:rPr>
                      <w:noProof/>
                      <w:webHidden/>
                      <w:sz w:val="32"/>
                      <w:szCs w:val="40"/>
                    </w:rPr>
                    <w:tab/>
                  </w:r>
                  <w:r w:rsidRPr="00E10A45">
                    <w:rPr>
                      <w:noProof/>
                      <w:webHidden/>
                      <w:sz w:val="32"/>
                      <w:szCs w:val="40"/>
                    </w:rPr>
                    <w:fldChar w:fldCharType="begin"/>
                  </w:r>
                  <w:r w:rsidRPr="00E10A45">
                    <w:rPr>
                      <w:noProof/>
                      <w:webHidden/>
                      <w:sz w:val="32"/>
                      <w:szCs w:val="40"/>
                    </w:rPr>
                    <w:instrText xml:space="preserve"> PAGEREF _Toc124077435 \h </w:instrText>
                  </w:r>
                  <w:r w:rsidRPr="00E10A45">
                    <w:rPr>
                      <w:noProof/>
                      <w:webHidden/>
                      <w:sz w:val="32"/>
                      <w:szCs w:val="40"/>
                    </w:rPr>
                  </w:r>
                  <w:r w:rsidRPr="00E10A45">
                    <w:rPr>
                      <w:noProof/>
                      <w:webHidden/>
                      <w:sz w:val="32"/>
                      <w:szCs w:val="40"/>
                    </w:rPr>
                    <w:fldChar w:fldCharType="separate"/>
                  </w:r>
                  <w:r w:rsidRPr="00E10A45">
                    <w:rPr>
                      <w:noProof/>
                      <w:webHidden/>
                      <w:sz w:val="32"/>
                      <w:szCs w:val="40"/>
                    </w:rPr>
                    <w:t>2</w:t>
                  </w:r>
                  <w:r w:rsidRPr="00E10A45">
                    <w:rPr>
                      <w:noProof/>
                      <w:webHidden/>
                      <w:sz w:val="32"/>
                      <w:szCs w:val="40"/>
                    </w:rPr>
                    <w:fldChar w:fldCharType="end"/>
                  </w:r>
                </w:hyperlink>
              </w:p>
              <w:p w14:paraId="7BB93BC0" w14:textId="3D6E2A57" w:rsidR="006943EA" w:rsidRPr="00E10A45" w:rsidRDefault="006943EA">
                <w:pPr>
                  <w:pStyle w:val="TOC1"/>
                  <w:tabs>
                    <w:tab w:val="right" w:leader="dot" w:pos="10790"/>
                  </w:tabs>
                  <w:rPr>
                    <w:rFonts w:eastAsiaTheme="minorEastAsia"/>
                    <w:noProof/>
                    <w:sz w:val="36"/>
                    <w:szCs w:val="36"/>
                  </w:rPr>
                </w:pPr>
                <w:hyperlink w:anchor="_Toc124077436" w:history="1">
                  <w:r w:rsidR="00CD3739" w:rsidRPr="00E10A45">
                    <w:rPr>
                      <w:rStyle w:val="Hyperlink"/>
                      <w:noProof/>
                      <w:sz w:val="32"/>
                      <w:szCs w:val="40"/>
                    </w:rPr>
                    <w:t xml:space="preserve">     Description of content being learnt</w:t>
                  </w:r>
                  <w:r w:rsidRPr="00E10A45">
                    <w:rPr>
                      <w:noProof/>
                      <w:webHidden/>
                      <w:sz w:val="32"/>
                      <w:szCs w:val="40"/>
                    </w:rPr>
                    <w:tab/>
                  </w:r>
                  <w:r w:rsidRPr="00E10A45">
                    <w:rPr>
                      <w:noProof/>
                      <w:webHidden/>
                      <w:sz w:val="32"/>
                      <w:szCs w:val="40"/>
                    </w:rPr>
                    <w:fldChar w:fldCharType="begin"/>
                  </w:r>
                  <w:r w:rsidRPr="00E10A45">
                    <w:rPr>
                      <w:noProof/>
                      <w:webHidden/>
                      <w:sz w:val="32"/>
                      <w:szCs w:val="40"/>
                    </w:rPr>
                    <w:instrText xml:space="preserve"> PAGEREF _Toc124077436 \h </w:instrText>
                  </w:r>
                  <w:r w:rsidRPr="00E10A45">
                    <w:rPr>
                      <w:noProof/>
                      <w:webHidden/>
                      <w:sz w:val="32"/>
                      <w:szCs w:val="40"/>
                    </w:rPr>
                  </w:r>
                  <w:r w:rsidRPr="00E10A45">
                    <w:rPr>
                      <w:noProof/>
                      <w:webHidden/>
                      <w:sz w:val="32"/>
                      <w:szCs w:val="40"/>
                    </w:rPr>
                    <w:fldChar w:fldCharType="separate"/>
                  </w:r>
                  <w:r w:rsidRPr="00E10A45">
                    <w:rPr>
                      <w:noProof/>
                      <w:webHidden/>
                      <w:sz w:val="32"/>
                      <w:szCs w:val="40"/>
                    </w:rPr>
                    <w:t>3</w:t>
                  </w:r>
                  <w:r w:rsidRPr="00E10A45">
                    <w:rPr>
                      <w:noProof/>
                      <w:webHidden/>
                      <w:sz w:val="32"/>
                      <w:szCs w:val="40"/>
                    </w:rPr>
                    <w:fldChar w:fldCharType="end"/>
                  </w:r>
                </w:hyperlink>
              </w:p>
              <w:p w14:paraId="0C361C9B" w14:textId="1103A00C" w:rsidR="006943EA" w:rsidRPr="00E10A45" w:rsidRDefault="006943EA">
                <w:pPr>
                  <w:pStyle w:val="TOC1"/>
                  <w:tabs>
                    <w:tab w:val="right" w:leader="dot" w:pos="10790"/>
                  </w:tabs>
                  <w:rPr>
                    <w:rFonts w:eastAsiaTheme="minorEastAsia"/>
                    <w:noProof/>
                    <w:sz w:val="36"/>
                    <w:szCs w:val="36"/>
                  </w:rPr>
                </w:pPr>
                <w:hyperlink w:anchor="_Toc124077437" w:history="1">
                  <w:r w:rsidR="00CD3739" w:rsidRPr="00E10A45">
                    <w:rPr>
                      <w:rStyle w:val="Hyperlink"/>
                      <w:noProof/>
                      <w:sz w:val="32"/>
                      <w:szCs w:val="40"/>
                    </w:rPr>
                    <w:t xml:space="preserve"> Perspective </w:t>
                  </w:r>
                  <w:r w:rsidR="00B339DA" w:rsidRPr="00E10A45">
                    <w:rPr>
                      <w:rStyle w:val="Hyperlink"/>
                      <w:noProof/>
                      <w:sz w:val="32"/>
                      <w:szCs w:val="40"/>
                    </w:rPr>
                    <w:t>area where technology is used</w:t>
                  </w:r>
                  <w:r w:rsidRPr="00E10A45">
                    <w:rPr>
                      <w:noProof/>
                      <w:webHidden/>
                      <w:sz w:val="32"/>
                      <w:szCs w:val="40"/>
                    </w:rPr>
                    <w:tab/>
                  </w:r>
                  <w:r w:rsidRPr="00E10A45">
                    <w:rPr>
                      <w:noProof/>
                      <w:webHidden/>
                      <w:sz w:val="32"/>
                      <w:szCs w:val="40"/>
                    </w:rPr>
                    <w:fldChar w:fldCharType="begin"/>
                  </w:r>
                  <w:r w:rsidRPr="00E10A45">
                    <w:rPr>
                      <w:noProof/>
                      <w:webHidden/>
                      <w:sz w:val="32"/>
                      <w:szCs w:val="40"/>
                    </w:rPr>
                    <w:instrText xml:space="preserve"> PAGEREF _Toc124077437 \h </w:instrText>
                  </w:r>
                  <w:r w:rsidRPr="00E10A45">
                    <w:rPr>
                      <w:noProof/>
                      <w:webHidden/>
                      <w:sz w:val="32"/>
                      <w:szCs w:val="40"/>
                    </w:rPr>
                  </w:r>
                  <w:r w:rsidRPr="00E10A45">
                    <w:rPr>
                      <w:noProof/>
                      <w:webHidden/>
                      <w:sz w:val="32"/>
                      <w:szCs w:val="40"/>
                    </w:rPr>
                    <w:fldChar w:fldCharType="separate"/>
                  </w:r>
                  <w:r w:rsidRPr="00E10A45">
                    <w:rPr>
                      <w:noProof/>
                      <w:webHidden/>
                      <w:sz w:val="32"/>
                      <w:szCs w:val="40"/>
                    </w:rPr>
                    <w:t>4</w:t>
                  </w:r>
                  <w:r w:rsidRPr="00E10A45">
                    <w:rPr>
                      <w:noProof/>
                      <w:webHidden/>
                      <w:sz w:val="32"/>
                      <w:szCs w:val="40"/>
                    </w:rPr>
                    <w:fldChar w:fldCharType="end"/>
                  </w:r>
                </w:hyperlink>
              </w:p>
              <w:p w14:paraId="382995BB" w14:textId="04C7361F" w:rsidR="006943EA" w:rsidRPr="00E10A45" w:rsidRDefault="006943EA" w:rsidP="00654B93">
                <w:pPr>
                  <w:pStyle w:val="TOC1"/>
                  <w:tabs>
                    <w:tab w:val="right" w:leader="dot" w:pos="10790"/>
                  </w:tabs>
                  <w:rPr>
                    <w:rFonts w:eastAsiaTheme="minorEastAsia"/>
                    <w:noProof/>
                    <w:sz w:val="36"/>
                    <w:szCs w:val="36"/>
                  </w:rPr>
                </w:pPr>
                <w:hyperlink w:anchor="_Toc124077438" w:history="1">
                  <w:r w:rsidR="00B339DA" w:rsidRPr="00E10A45">
                    <w:rPr>
                      <w:rStyle w:val="Hyperlink"/>
                      <w:noProof/>
                      <w:sz w:val="32"/>
                      <w:szCs w:val="40"/>
                    </w:rPr>
                    <w:t xml:space="preserve">                                       Industry Relevance</w:t>
                  </w:r>
                  <w:r w:rsidRPr="00E10A45">
                    <w:rPr>
                      <w:noProof/>
                      <w:webHidden/>
                      <w:sz w:val="32"/>
                      <w:szCs w:val="40"/>
                    </w:rPr>
                    <w:tab/>
                  </w:r>
                  <w:r w:rsidRPr="00E10A45">
                    <w:rPr>
                      <w:noProof/>
                      <w:webHidden/>
                      <w:sz w:val="32"/>
                      <w:szCs w:val="40"/>
                    </w:rPr>
                    <w:fldChar w:fldCharType="begin"/>
                  </w:r>
                  <w:r w:rsidRPr="00E10A45">
                    <w:rPr>
                      <w:noProof/>
                      <w:webHidden/>
                      <w:sz w:val="32"/>
                      <w:szCs w:val="40"/>
                    </w:rPr>
                    <w:instrText xml:space="preserve"> PAGEREF _Toc124077438 \h </w:instrText>
                  </w:r>
                  <w:r w:rsidRPr="00E10A45">
                    <w:rPr>
                      <w:noProof/>
                      <w:webHidden/>
                      <w:sz w:val="32"/>
                      <w:szCs w:val="40"/>
                    </w:rPr>
                  </w:r>
                  <w:r w:rsidRPr="00E10A45">
                    <w:rPr>
                      <w:noProof/>
                      <w:webHidden/>
                      <w:sz w:val="32"/>
                      <w:szCs w:val="40"/>
                    </w:rPr>
                    <w:fldChar w:fldCharType="separate"/>
                  </w:r>
                  <w:r w:rsidRPr="00E10A45">
                    <w:rPr>
                      <w:noProof/>
                      <w:webHidden/>
                      <w:sz w:val="32"/>
                      <w:szCs w:val="40"/>
                    </w:rPr>
                    <w:t>5</w:t>
                  </w:r>
                  <w:r w:rsidRPr="00E10A45">
                    <w:rPr>
                      <w:noProof/>
                      <w:webHidden/>
                      <w:sz w:val="32"/>
                      <w:szCs w:val="40"/>
                    </w:rPr>
                    <w:fldChar w:fldCharType="end"/>
                  </w:r>
                </w:hyperlink>
              </w:p>
              <w:p w14:paraId="6C4F7DA2" w14:textId="28ABEE8D" w:rsidR="006943EA" w:rsidRDefault="006943EA">
                <w:r w:rsidRPr="00E10A45">
                  <w:rPr>
                    <w:b/>
                    <w:bCs/>
                    <w:noProof/>
                    <w:sz w:val="32"/>
                    <w:szCs w:val="40"/>
                  </w:rPr>
                  <w:fldChar w:fldCharType="end"/>
                </w:r>
              </w:p>
            </w:sdtContent>
          </w:sdt>
          <w:p w14:paraId="42F9D454" w14:textId="0DDE8A24" w:rsidR="009A38E6" w:rsidRDefault="009A38E6" w:rsidP="00507CDB">
            <w:pPr>
              <w:pStyle w:val="TableOfContent"/>
            </w:pPr>
          </w:p>
          <w:p w14:paraId="055370E9" w14:textId="77777777" w:rsidR="00AA059E" w:rsidRDefault="009A38E6" w:rsidP="008D5E3D">
            <w:pPr>
              <w:pStyle w:val="TableOfContent"/>
            </w:pPr>
            <w:r>
              <w:t xml:space="preserve"> </w:t>
            </w:r>
          </w:p>
        </w:tc>
        <w:tc>
          <w:tcPr>
            <w:tcW w:w="797" w:type="dxa"/>
          </w:tcPr>
          <w:p w14:paraId="6D1F5EAD" w14:textId="77777777" w:rsidR="00AA059E" w:rsidRDefault="00AA059E" w:rsidP="004218DE"/>
        </w:tc>
      </w:tr>
    </w:tbl>
    <w:p w14:paraId="37003020" w14:textId="7CA2E0B4" w:rsidR="00AA059E" w:rsidRDefault="00AA059E" w:rsidP="00234F18"/>
    <w:p w14:paraId="1D4316E4" w14:textId="77777777" w:rsidR="00AA059E" w:rsidRDefault="00AA059E" w:rsidP="00234F18">
      <w:pPr>
        <w:sectPr w:rsidR="00AA059E"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637"/>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14:paraId="550092C7" w14:textId="77777777" w:rsidTr="000C1AE9">
        <w:trPr>
          <w:trHeight w:val="1799"/>
        </w:trPr>
        <w:tc>
          <w:tcPr>
            <w:tcW w:w="8626" w:type="dxa"/>
          </w:tcPr>
          <w:p w14:paraId="2B2D6798" w14:textId="13BFF704" w:rsidR="00B4540B" w:rsidRDefault="00A94393" w:rsidP="000C1AE9">
            <w:pPr>
              <w:pStyle w:val="Heading1"/>
              <w:ind w:left="0"/>
            </w:pPr>
            <w:bookmarkStart w:id="3" w:name="_Toc124077436"/>
            <w:r>
              <w:lastRenderedPageBreak/>
              <w:t>Learning outcome</w:t>
            </w:r>
            <w:r w:rsidR="00870F81">
              <w:t>s</w:t>
            </w:r>
          </w:p>
          <w:p w14:paraId="07EC00E6" w14:textId="31920143" w:rsidR="00B4540B" w:rsidRDefault="00116B5E" w:rsidP="000C1AE9">
            <w:pPr>
              <w:pStyle w:val="TableData"/>
            </w:pPr>
            <w:r w:rsidRPr="00116B5E">
              <w:drawing>
                <wp:inline distT="0" distB="0" distL="0" distR="0" wp14:anchorId="49472E99" wp14:editId="59E11C0C">
                  <wp:extent cx="5480538" cy="6939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805" cy="705676"/>
                          </a:xfrm>
                          <a:prstGeom prst="rect">
                            <a:avLst/>
                          </a:prstGeom>
                        </pic:spPr>
                      </pic:pic>
                    </a:graphicData>
                  </a:graphic>
                </wp:inline>
              </w:drawing>
            </w:r>
          </w:p>
          <w:p w14:paraId="03EB2065" w14:textId="77777777" w:rsidR="00B4540B" w:rsidRDefault="00B4540B" w:rsidP="000C1AE9">
            <w:pPr>
              <w:pStyle w:val="TableData"/>
            </w:pPr>
            <w:r>
              <w:t>PROF. MADHAVAN MUKUND</w:t>
            </w:r>
          </w:p>
          <w:p w14:paraId="6E4675F1" w14:textId="77777777" w:rsidR="00B4540B" w:rsidRDefault="00B4540B" w:rsidP="000C1AE9">
            <w:pPr>
              <w:pStyle w:val="TableData"/>
            </w:pPr>
            <w:r>
              <w:t>Department of Computer Science and Engineering</w:t>
            </w:r>
          </w:p>
          <w:p w14:paraId="202781AF" w14:textId="77777777" w:rsidR="00B4540B" w:rsidRDefault="00B4540B" w:rsidP="000C1AE9">
            <w:pPr>
              <w:pStyle w:val="TableData"/>
            </w:pPr>
            <w:r>
              <w:t>Chennai Mathematical Institute</w:t>
            </w:r>
          </w:p>
          <w:p w14:paraId="3EA9F896" w14:textId="77777777" w:rsidR="00B4540B" w:rsidRDefault="00B4540B" w:rsidP="00E01606">
            <w:pPr>
              <w:pStyle w:val="TableData"/>
              <w:jc w:val="left"/>
            </w:pPr>
          </w:p>
          <w:p w14:paraId="55BF84A5" w14:textId="77777777" w:rsidR="00E01606" w:rsidRDefault="00E01606" w:rsidP="00E01606">
            <w:pPr>
              <w:pStyle w:val="TableData"/>
              <w:jc w:val="left"/>
            </w:pPr>
          </w:p>
          <w:p w14:paraId="02367A32" w14:textId="2C43BED3" w:rsidR="008D0DB4" w:rsidRPr="008D0DB4" w:rsidRDefault="008D0DB4" w:rsidP="008D0DB4">
            <w:pPr>
              <w:shd w:val="clear" w:color="auto" w:fill="FCFCFC"/>
              <w:spacing w:before="240" w:after="240" w:line="240" w:lineRule="auto"/>
              <w:textAlignment w:val="baseline"/>
              <w:rPr>
                <w:rFonts w:ascii="Arial" w:eastAsia="Times New Roman" w:hAnsi="Arial" w:cs="Arial"/>
                <w:color w:val="666666"/>
                <w:sz w:val="30"/>
                <w:szCs w:val="30"/>
              </w:rPr>
            </w:pPr>
            <w:r w:rsidRPr="008D0DB4">
              <w:rPr>
                <w:rFonts w:ascii="Arial" w:eastAsia="Times New Roman" w:hAnsi="Arial" w:cs="Arial"/>
                <w:color w:val="666666"/>
                <w:sz w:val="30"/>
                <w:szCs w:val="30"/>
              </w:rPr>
              <w:t>The learning</w:t>
            </w:r>
            <w:r w:rsidR="00926F53" w:rsidRPr="0056425B">
              <w:rPr>
                <w:rFonts w:ascii="Arial" w:eastAsia="Times New Roman" w:hAnsi="Arial" w:cs="Arial"/>
                <w:color w:val="666666"/>
                <w:sz w:val="30"/>
                <w:szCs w:val="30"/>
              </w:rPr>
              <w:t>s</w:t>
            </w:r>
            <w:r w:rsidRPr="008D0DB4">
              <w:rPr>
                <w:rFonts w:ascii="Arial" w:eastAsia="Times New Roman" w:hAnsi="Arial" w:cs="Arial"/>
                <w:color w:val="666666"/>
                <w:sz w:val="30"/>
                <w:szCs w:val="30"/>
              </w:rPr>
              <w:t xml:space="preserve"> of this course are:</w:t>
            </w:r>
          </w:p>
          <w:p w14:paraId="7EFA85BC"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understand why Python is a useful scripting language for developers.</w:t>
            </w:r>
          </w:p>
          <w:p w14:paraId="6BE978A1"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design and program Python applications.</w:t>
            </w:r>
          </w:p>
          <w:p w14:paraId="76C5A8A7"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use lists, tuples, and dictionaries in Python programs.</w:t>
            </w:r>
          </w:p>
          <w:p w14:paraId="17E40BBA"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identify Python object types.</w:t>
            </w:r>
          </w:p>
          <w:p w14:paraId="22A29831"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use indexing and slicing to access data in Python programs.</w:t>
            </w:r>
          </w:p>
          <w:p w14:paraId="52B55D6D"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define the structure and components of a Python program.</w:t>
            </w:r>
          </w:p>
          <w:p w14:paraId="12CDFF55"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write loops and decision statements in Python.</w:t>
            </w:r>
          </w:p>
          <w:p w14:paraId="03C92677"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write functions and pass arguments in Python.</w:t>
            </w:r>
          </w:p>
          <w:p w14:paraId="56D55AC0"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build and package Python modules for reusability.</w:t>
            </w:r>
          </w:p>
          <w:p w14:paraId="52076871"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read and write files in Python.</w:t>
            </w:r>
          </w:p>
          <w:p w14:paraId="013E9816"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design object</w:t>
            </w:r>
            <w:r w:rsidRPr="008D0DB4">
              <w:rPr>
                <w:rFonts w:ascii="Cambria Math" w:eastAsia="Times New Roman" w:hAnsi="Cambria Math" w:cs="Cambria Math"/>
                <w:color w:val="666666"/>
                <w:szCs w:val="20"/>
              </w:rPr>
              <w:t>‐</w:t>
            </w:r>
            <w:r w:rsidRPr="008D0DB4">
              <w:rPr>
                <w:rFonts w:ascii="Arial" w:eastAsia="Times New Roman" w:hAnsi="Arial" w:cs="Arial"/>
                <w:color w:val="666666"/>
                <w:szCs w:val="20"/>
              </w:rPr>
              <w:t>oriented programs with Python classes.</w:t>
            </w:r>
          </w:p>
          <w:p w14:paraId="595D4015" w14:textId="77777777" w:rsidR="008D0DB4" w:rsidRPr="008D0DB4"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use class inheritance in Python for reusability.</w:t>
            </w:r>
          </w:p>
          <w:p w14:paraId="69705964" w14:textId="77777777" w:rsidR="008D0DB4" w:rsidRPr="0056425B" w:rsidRDefault="008D0DB4" w:rsidP="008D0DB4">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8D0DB4">
              <w:rPr>
                <w:rFonts w:ascii="Arial" w:eastAsia="Times New Roman" w:hAnsi="Arial" w:cs="Arial"/>
                <w:color w:val="666666"/>
                <w:szCs w:val="20"/>
              </w:rPr>
              <w:t>To learn how to use exception handling in Python applications for error handling.</w:t>
            </w:r>
          </w:p>
          <w:p w14:paraId="71E150FA" w14:textId="26510DC3" w:rsidR="00C63DE1" w:rsidRDefault="00A239C4" w:rsidP="00C63DE1">
            <w:pPr>
              <w:numPr>
                <w:ilvl w:val="0"/>
                <w:numId w:val="6"/>
              </w:numPr>
              <w:shd w:val="clear" w:color="auto" w:fill="FCFCFC"/>
              <w:spacing w:line="240" w:lineRule="auto"/>
              <w:ind w:left="1800"/>
              <w:textAlignment w:val="baseline"/>
              <w:rPr>
                <w:rFonts w:ascii="Arial" w:eastAsia="Times New Roman" w:hAnsi="Arial" w:cs="Arial"/>
                <w:color w:val="666666"/>
                <w:szCs w:val="20"/>
              </w:rPr>
            </w:pPr>
            <w:r w:rsidRPr="0056425B">
              <w:rPr>
                <w:rFonts w:ascii="Arial" w:eastAsia="Times New Roman" w:hAnsi="Arial" w:cs="Arial"/>
                <w:color w:val="666666"/>
                <w:szCs w:val="20"/>
              </w:rPr>
              <w:t>To understand algorithms</w:t>
            </w:r>
          </w:p>
          <w:p w14:paraId="7FDBED5F" w14:textId="77777777" w:rsidR="009B05B8" w:rsidRDefault="009B05B8" w:rsidP="009B05B8">
            <w:pPr>
              <w:shd w:val="clear" w:color="auto" w:fill="FCFCFC"/>
              <w:spacing w:line="240" w:lineRule="auto"/>
              <w:ind w:left="1800"/>
              <w:textAlignment w:val="baseline"/>
              <w:rPr>
                <w:rFonts w:ascii="Arial" w:eastAsia="Times New Roman" w:hAnsi="Arial" w:cs="Arial"/>
                <w:color w:val="666666"/>
                <w:szCs w:val="20"/>
              </w:rPr>
            </w:pPr>
          </w:p>
          <w:p w14:paraId="172C1628" w14:textId="77777777" w:rsidR="009B05B8" w:rsidRPr="0064580C" w:rsidRDefault="009B05B8" w:rsidP="009B05B8">
            <w:pPr>
              <w:shd w:val="clear" w:color="auto" w:fill="FCFCFC"/>
              <w:spacing w:line="240" w:lineRule="auto"/>
              <w:ind w:left="1800"/>
              <w:textAlignment w:val="baseline"/>
              <w:rPr>
                <w:rFonts w:ascii="Arial" w:eastAsia="Times New Roman" w:hAnsi="Arial" w:cs="Arial"/>
                <w:color w:val="666666"/>
                <w:szCs w:val="20"/>
              </w:rPr>
            </w:pPr>
          </w:p>
          <w:p w14:paraId="68641025" w14:textId="0E89B92D" w:rsidR="00C63DE1" w:rsidRPr="0064580C" w:rsidRDefault="00C63DE1" w:rsidP="00C63DE1">
            <w:pPr>
              <w:pStyle w:val="TableData"/>
              <w:rPr>
                <w:sz w:val="22"/>
                <w:szCs w:val="28"/>
              </w:rPr>
            </w:pPr>
            <w:r w:rsidRPr="0064580C">
              <w:rPr>
                <w:sz w:val="22"/>
                <w:szCs w:val="28"/>
              </w:rPr>
              <w:t xml:space="preserve">INTENDED </w:t>
            </w:r>
            <w:proofErr w:type="gramStart"/>
            <w:r w:rsidRPr="0064580C">
              <w:rPr>
                <w:sz w:val="22"/>
                <w:szCs w:val="28"/>
              </w:rPr>
              <w:t>AUDIENCE :</w:t>
            </w:r>
            <w:proofErr w:type="gramEnd"/>
            <w:r w:rsidRPr="0064580C">
              <w:rPr>
                <w:sz w:val="22"/>
                <w:szCs w:val="28"/>
              </w:rPr>
              <w:t xml:space="preserve"> Students in any branch of mathematics/science/engineering, 1styear</w:t>
            </w:r>
          </w:p>
          <w:p w14:paraId="222E1E86" w14:textId="46BE809F" w:rsidR="00E33CE9" w:rsidRPr="0064580C" w:rsidRDefault="00C63DE1" w:rsidP="009B05B8">
            <w:pPr>
              <w:pStyle w:val="TableData"/>
              <w:rPr>
                <w:sz w:val="22"/>
                <w:szCs w:val="28"/>
              </w:rPr>
            </w:pPr>
            <w:r w:rsidRPr="0064580C">
              <w:rPr>
                <w:sz w:val="22"/>
                <w:szCs w:val="28"/>
              </w:rPr>
              <w:t>PRE-</w:t>
            </w:r>
            <w:proofErr w:type="gramStart"/>
            <w:r w:rsidRPr="0064580C">
              <w:rPr>
                <w:sz w:val="22"/>
                <w:szCs w:val="28"/>
              </w:rPr>
              <w:t>REQUISITES</w:t>
            </w:r>
            <w:r w:rsidR="0064580C">
              <w:rPr>
                <w:sz w:val="22"/>
                <w:szCs w:val="28"/>
              </w:rPr>
              <w:t xml:space="preserve">  </w:t>
            </w:r>
            <w:r w:rsidRPr="0064580C">
              <w:rPr>
                <w:sz w:val="22"/>
                <w:szCs w:val="28"/>
              </w:rPr>
              <w:t>:</w:t>
            </w:r>
            <w:proofErr w:type="gramEnd"/>
            <w:r w:rsidRPr="0064580C">
              <w:rPr>
                <w:sz w:val="22"/>
                <w:szCs w:val="28"/>
              </w:rPr>
              <w:t xml:space="preserve"> School level mathematics.</w:t>
            </w:r>
          </w:p>
          <w:p w14:paraId="219D8AE9" w14:textId="5268CBD4" w:rsidR="008D0DB4" w:rsidRPr="00E33CE9" w:rsidRDefault="00C63DE1" w:rsidP="00E33CE9">
            <w:pPr>
              <w:pStyle w:val="TableData"/>
              <w:rPr>
                <w:sz w:val="22"/>
                <w:szCs w:val="28"/>
                <w:u w:val="single"/>
              </w:rPr>
            </w:pPr>
            <w:r w:rsidRPr="0064580C">
              <w:rPr>
                <w:sz w:val="22"/>
                <w:szCs w:val="28"/>
              </w:rPr>
              <w:t xml:space="preserve">LEARNING OUTCOMES:  </w:t>
            </w:r>
            <w:r w:rsidRPr="00E33CE9">
              <w:rPr>
                <w:sz w:val="22"/>
                <w:szCs w:val="28"/>
                <w:u w:val="single"/>
              </w:rPr>
              <w:t>This course should be of value to any company requiring</w:t>
            </w:r>
            <w:r w:rsidR="00E33CE9" w:rsidRPr="00E33CE9">
              <w:rPr>
                <w:sz w:val="22"/>
                <w:szCs w:val="28"/>
                <w:u w:val="single"/>
              </w:rPr>
              <w:t xml:space="preserve"> </w:t>
            </w:r>
            <w:r w:rsidRPr="00E33CE9">
              <w:rPr>
                <w:sz w:val="22"/>
                <w:szCs w:val="28"/>
                <w:u w:val="single"/>
              </w:rPr>
              <w:t>programming skills &amp;</w:t>
            </w:r>
            <w:r w:rsidR="00E33CE9" w:rsidRPr="00E33CE9">
              <w:rPr>
                <w:sz w:val="22"/>
                <w:szCs w:val="28"/>
                <w:u w:val="single"/>
              </w:rPr>
              <w:t xml:space="preserve"> </w:t>
            </w:r>
            <w:r w:rsidRPr="00E33CE9">
              <w:rPr>
                <w:sz w:val="22"/>
                <w:szCs w:val="28"/>
                <w:u w:val="single"/>
              </w:rPr>
              <w:t>Problem solving and programming capability.</w:t>
            </w:r>
          </w:p>
          <w:p w14:paraId="034A96EA" w14:textId="77777777" w:rsidR="00B4540B" w:rsidRPr="0064580C" w:rsidRDefault="00B4540B" w:rsidP="000C1AE9">
            <w:pPr>
              <w:pStyle w:val="TableData"/>
              <w:rPr>
                <w:sz w:val="22"/>
                <w:szCs w:val="28"/>
              </w:rPr>
            </w:pPr>
          </w:p>
          <w:p w14:paraId="5F8C4208" w14:textId="77777777" w:rsidR="00B4540B" w:rsidRPr="0064580C" w:rsidRDefault="00B4540B" w:rsidP="000C1AE9">
            <w:pPr>
              <w:pStyle w:val="TableData"/>
              <w:rPr>
                <w:sz w:val="22"/>
                <w:szCs w:val="28"/>
              </w:rPr>
            </w:pPr>
            <w:r w:rsidRPr="0064580C">
              <w:rPr>
                <w:sz w:val="22"/>
                <w:szCs w:val="28"/>
              </w:rPr>
              <w:t xml:space="preserve">COURSE </w:t>
            </w:r>
            <w:proofErr w:type="gramStart"/>
            <w:r w:rsidRPr="0064580C">
              <w:rPr>
                <w:sz w:val="22"/>
                <w:szCs w:val="28"/>
              </w:rPr>
              <w:t>OUTLINE :</w:t>
            </w:r>
            <w:proofErr w:type="gramEnd"/>
          </w:p>
          <w:p w14:paraId="22CE2180" w14:textId="77777777" w:rsidR="00B4540B" w:rsidRPr="0064580C" w:rsidRDefault="00B4540B" w:rsidP="000C1AE9">
            <w:pPr>
              <w:pStyle w:val="TableData"/>
              <w:rPr>
                <w:sz w:val="22"/>
                <w:szCs w:val="28"/>
              </w:rPr>
            </w:pPr>
            <w:r w:rsidRPr="0064580C">
              <w:rPr>
                <w:sz w:val="22"/>
                <w:szCs w:val="28"/>
              </w:rPr>
              <w:t>This course is an introduction to programming and problem solving in Python. It does not assume any prior knowledge of programming. Using some motivating examples, the course quickly builds up basic concepts such as conditionals, loops, functions, lists, strings and tuples. It goes on to cover searching and sorting algorithms, dynamic programming and backtracking, as well as topics such as exception handling and using files. As far as data structures are concerned, the course covers Python dictionaries as well as classes and objects for defining user defined datatypes such as linked lists and binary search trees.</w:t>
            </w:r>
          </w:p>
          <w:p w14:paraId="58E7E7E4" w14:textId="77777777" w:rsidR="00B4540B" w:rsidRPr="0064580C" w:rsidRDefault="00B4540B" w:rsidP="000C1AE9">
            <w:pPr>
              <w:pStyle w:val="TableData"/>
              <w:rPr>
                <w:sz w:val="22"/>
                <w:szCs w:val="28"/>
              </w:rPr>
            </w:pPr>
          </w:p>
          <w:p w14:paraId="53B7FF1A" w14:textId="77777777" w:rsidR="00B4540B" w:rsidRPr="0064580C" w:rsidRDefault="00B4540B" w:rsidP="000C1AE9">
            <w:pPr>
              <w:pStyle w:val="TableData"/>
              <w:rPr>
                <w:sz w:val="22"/>
                <w:szCs w:val="28"/>
              </w:rPr>
            </w:pPr>
            <w:r w:rsidRPr="0064580C">
              <w:rPr>
                <w:sz w:val="22"/>
                <w:szCs w:val="28"/>
              </w:rPr>
              <w:t xml:space="preserve">ABOUT </w:t>
            </w:r>
            <w:proofErr w:type="gramStart"/>
            <w:r w:rsidRPr="0064580C">
              <w:rPr>
                <w:sz w:val="22"/>
                <w:szCs w:val="28"/>
              </w:rPr>
              <w:t>INSTRUCTOR :</w:t>
            </w:r>
            <w:proofErr w:type="gramEnd"/>
          </w:p>
          <w:p w14:paraId="31D1E572" w14:textId="01396688" w:rsidR="00C55439" w:rsidRPr="00C55439" w:rsidRDefault="00B4540B" w:rsidP="00C55439">
            <w:pPr>
              <w:pStyle w:val="TableData"/>
              <w:rPr>
                <w:sz w:val="22"/>
                <w:szCs w:val="28"/>
              </w:rPr>
            </w:pPr>
            <w:r w:rsidRPr="0064580C">
              <w:rPr>
                <w:sz w:val="22"/>
                <w:szCs w:val="28"/>
              </w:rPr>
              <w:t>Prof. Madhavan Mukund studied at IIT Bombay (</w:t>
            </w:r>
            <w:proofErr w:type="gramStart"/>
            <w:r w:rsidRPr="0064580C">
              <w:rPr>
                <w:sz w:val="22"/>
                <w:szCs w:val="28"/>
              </w:rPr>
              <w:t>B.Tech</w:t>
            </w:r>
            <w:proofErr w:type="gramEnd"/>
            <w:r w:rsidRPr="0064580C">
              <w:rPr>
                <w:sz w:val="22"/>
                <w:szCs w:val="28"/>
              </w:rPr>
              <w:t xml:space="preserve">) and Aarhus University (PhD). He has been a faculty member at Chennai Mathematical Institute since 1992, where he is presently Professor and Dean of Studies. His main research area is formal verification. In addition to the NPTEL MOOC programme, he has been involved in organizing IARCS Instructional Courses for college teachers. He is a member of ACM India's Education Committee. He has contributed lectures on algorithms to the Massively Empowered Classroom (MEC) project of Microsoft Research and the QEEE </w:t>
            </w:r>
            <w:proofErr w:type="spellStart"/>
            <w:r w:rsidRPr="0064580C">
              <w:rPr>
                <w:sz w:val="22"/>
                <w:szCs w:val="28"/>
              </w:rPr>
              <w:t>programme</w:t>
            </w:r>
            <w:proofErr w:type="spellEnd"/>
            <w:r w:rsidRPr="0064580C">
              <w:rPr>
                <w:sz w:val="22"/>
                <w:szCs w:val="28"/>
              </w:rPr>
              <w:t xml:space="preserve"> of MHRD.</w:t>
            </w:r>
            <w:bookmarkEnd w:id="3"/>
          </w:p>
        </w:tc>
        <w:tc>
          <w:tcPr>
            <w:tcW w:w="2894" w:type="dxa"/>
            <w:gridSpan w:val="2"/>
          </w:tcPr>
          <w:p w14:paraId="5C5C1E3B" w14:textId="501D2B21" w:rsidR="00AA059E" w:rsidRPr="00BE5602" w:rsidRDefault="00AA059E" w:rsidP="000C1AE9">
            <w:pPr>
              <w:spacing w:line="240" w:lineRule="auto"/>
              <w:rPr>
                <w:szCs w:val="20"/>
                <w:lang w:bidi="en-US"/>
              </w:rPr>
            </w:pPr>
          </w:p>
        </w:tc>
      </w:tr>
      <w:tr w:rsidR="00AA059E" w14:paraId="42FEA8C3" w14:textId="77777777" w:rsidTr="000C1AE9">
        <w:trPr>
          <w:trHeight w:val="5806"/>
        </w:trPr>
        <w:tc>
          <w:tcPr>
            <w:tcW w:w="10793" w:type="dxa"/>
            <w:gridSpan w:val="2"/>
          </w:tcPr>
          <w:p w14:paraId="3DC04E94" w14:textId="77777777" w:rsidR="002E1591" w:rsidRDefault="009C23EE" w:rsidP="00752BEF">
            <w:pPr>
              <w:pStyle w:val="Heading1"/>
              <w:ind w:left="0"/>
            </w:pPr>
            <w:r>
              <w:t xml:space="preserve">Expected Outcomes </w:t>
            </w:r>
          </w:p>
          <w:p w14:paraId="708BBC80" w14:textId="77777777" w:rsidR="00EE08B9" w:rsidRDefault="00EE08B9" w:rsidP="00EE08B9"/>
          <w:p w14:paraId="4394DFBF" w14:textId="77777777" w:rsidR="004A1326" w:rsidRDefault="004A1326" w:rsidP="004A1326">
            <w:pPr>
              <w:pStyle w:val="Heading4"/>
              <w:shd w:val="clear" w:color="auto" w:fill="FFFFFF"/>
              <w:spacing w:before="0" w:after="120"/>
              <w:rPr>
                <w:rFonts w:ascii="Arial" w:hAnsi="Arial" w:cs="Arial"/>
                <w:color w:val="000000"/>
                <w:sz w:val="30"/>
                <w:szCs w:val="30"/>
              </w:rPr>
            </w:pPr>
            <w:r>
              <w:rPr>
                <w:rFonts w:ascii="Arial" w:hAnsi="Arial" w:cs="Arial"/>
                <w:color w:val="000000"/>
                <w:sz w:val="30"/>
                <w:szCs w:val="30"/>
              </w:rPr>
              <w:t>Expected Learning Outcomes</w:t>
            </w:r>
          </w:p>
          <w:p w14:paraId="41587FAC" w14:textId="77777777" w:rsidR="004A1326" w:rsidRDefault="004A1326" w:rsidP="004A1326">
            <w:pPr>
              <w:pStyle w:val="pudlist-item"/>
              <w:numPr>
                <w:ilvl w:val="0"/>
                <w:numId w:val="7"/>
              </w:numPr>
              <w:shd w:val="clear" w:color="auto" w:fill="FFFFFF"/>
              <w:spacing w:before="120" w:beforeAutospacing="0" w:after="180" w:afterAutospacing="0"/>
              <w:ind w:firstLine="0"/>
              <w:rPr>
                <w:rFonts w:ascii="Arial" w:hAnsi="Arial" w:cs="Arial"/>
                <w:color w:val="000000"/>
              </w:rPr>
            </w:pPr>
            <w:r>
              <w:rPr>
                <w:rFonts w:ascii="Arial" w:hAnsi="Arial" w:cs="Arial"/>
                <w:color w:val="000000"/>
              </w:rPr>
              <w:t>Describe the basics of the Python programming language</w:t>
            </w:r>
          </w:p>
          <w:p w14:paraId="7B26C8CA" w14:textId="77777777" w:rsidR="004A1326" w:rsidRDefault="004A1326" w:rsidP="004A1326">
            <w:pPr>
              <w:pStyle w:val="pudlist-item"/>
              <w:numPr>
                <w:ilvl w:val="0"/>
                <w:numId w:val="7"/>
              </w:numPr>
              <w:shd w:val="clear" w:color="auto" w:fill="FFFFFF"/>
              <w:spacing w:before="120" w:beforeAutospacing="0" w:after="180" w:afterAutospacing="0"/>
              <w:ind w:firstLine="0"/>
              <w:rPr>
                <w:rFonts w:ascii="Arial" w:hAnsi="Arial" w:cs="Arial"/>
                <w:color w:val="000000"/>
              </w:rPr>
            </w:pPr>
            <w:r>
              <w:rPr>
                <w:rFonts w:ascii="Arial" w:hAnsi="Arial" w:cs="Arial"/>
                <w:color w:val="000000"/>
              </w:rPr>
              <w:t>Install Python and write your first program</w:t>
            </w:r>
          </w:p>
          <w:p w14:paraId="19F1EF63" w14:textId="77777777" w:rsidR="004A1326" w:rsidRDefault="004A1326" w:rsidP="004A1326">
            <w:pPr>
              <w:pStyle w:val="pudlist-item"/>
              <w:numPr>
                <w:ilvl w:val="0"/>
                <w:numId w:val="7"/>
              </w:numPr>
              <w:shd w:val="clear" w:color="auto" w:fill="FFFFFF"/>
              <w:spacing w:before="120" w:beforeAutospacing="0" w:after="180" w:afterAutospacing="0"/>
              <w:ind w:firstLine="0"/>
              <w:rPr>
                <w:rFonts w:ascii="Arial" w:hAnsi="Arial" w:cs="Arial"/>
                <w:color w:val="000000"/>
              </w:rPr>
            </w:pPr>
            <w:r>
              <w:rPr>
                <w:rFonts w:ascii="Arial" w:hAnsi="Arial" w:cs="Arial"/>
                <w:color w:val="000000"/>
              </w:rPr>
              <w:t>Use variables to store, retrieve and calculate information</w:t>
            </w:r>
          </w:p>
          <w:p w14:paraId="71796222" w14:textId="77777777" w:rsidR="004A1326" w:rsidRDefault="004A1326" w:rsidP="004A1326">
            <w:pPr>
              <w:pStyle w:val="pudlist-item"/>
              <w:numPr>
                <w:ilvl w:val="0"/>
                <w:numId w:val="7"/>
              </w:numPr>
              <w:shd w:val="clear" w:color="auto" w:fill="FFFFFF"/>
              <w:spacing w:before="120" w:beforeAutospacing="0" w:after="180" w:afterAutospacing="0"/>
              <w:ind w:firstLine="0"/>
              <w:rPr>
                <w:rFonts w:ascii="Arial" w:hAnsi="Arial" w:cs="Arial"/>
                <w:color w:val="000000"/>
              </w:rPr>
            </w:pPr>
            <w:r>
              <w:rPr>
                <w:rFonts w:ascii="Arial" w:hAnsi="Arial" w:cs="Arial"/>
                <w:color w:val="000000"/>
              </w:rPr>
              <w:t>Utilize core programming tools such as functions and loops</w:t>
            </w:r>
          </w:p>
          <w:p w14:paraId="3D4D2C98" w14:textId="6EA336ED" w:rsidR="00956CF0" w:rsidRDefault="00956CF0" w:rsidP="004A1326">
            <w:pPr>
              <w:pStyle w:val="pudlist-item"/>
              <w:numPr>
                <w:ilvl w:val="0"/>
                <w:numId w:val="7"/>
              </w:numPr>
              <w:shd w:val="clear" w:color="auto" w:fill="FFFFFF"/>
              <w:spacing w:before="120" w:beforeAutospacing="0" w:after="180" w:afterAutospacing="0"/>
              <w:ind w:firstLine="0"/>
              <w:rPr>
                <w:rFonts w:ascii="Arial" w:hAnsi="Arial" w:cs="Arial"/>
                <w:color w:val="000000"/>
              </w:rPr>
            </w:pPr>
            <w:r>
              <w:rPr>
                <w:rFonts w:ascii="Arial" w:hAnsi="Arial" w:cs="Arial"/>
                <w:color w:val="000000"/>
              </w:rPr>
              <w:t>Perform implementation of Data Structures</w:t>
            </w:r>
          </w:p>
          <w:p w14:paraId="5345D8E5" w14:textId="43A8BCF4" w:rsidR="00956CF0" w:rsidRDefault="00956CF0" w:rsidP="004A1326">
            <w:pPr>
              <w:pStyle w:val="pudlist-item"/>
              <w:numPr>
                <w:ilvl w:val="0"/>
                <w:numId w:val="7"/>
              </w:numPr>
              <w:shd w:val="clear" w:color="auto" w:fill="FFFFFF"/>
              <w:spacing w:before="120" w:beforeAutospacing="0" w:after="180" w:afterAutospacing="0"/>
              <w:ind w:firstLine="0"/>
              <w:rPr>
                <w:rFonts w:ascii="Arial" w:hAnsi="Arial" w:cs="Arial"/>
                <w:color w:val="000000"/>
              </w:rPr>
            </w:pPr>
            <w:r>
              <w:rPr>
                <w:rFonts w:ascii="Arial" w:hAnsi="Arial" w:cs="Arial"/>
                <w:color w:val="000000"/>
              </w:rPr>
              <w:t>Implement Algorithms in python</w:t>
            </w:r>
          </w:p>
          <w:p w14:paraId="497ACE52" w14:textId="1C563CEC" w:rsidR="00956CF0" w:rsidRDefault="00150986" w:rsidP="004A1326">
            <w:pPr>
              <w:pStyle w:val="pudlist-item"/>
              <w:numPr>
                <w:ilvl w:val="0"/>
                <w:numId w:val="7"/>
              </w:numPr>
              <w:shd w:val="clear" w:color="auto" w:fill="FFFFFF"/>
              <w:spacing w:before="120" w:beforeAutospacing="0" w:after="180" w:afterAutospacing="0"/>
              <w:ind w:firstLine="0"/>
              <w:rPr>
                <w:rFonts w:ascii="Arial" w:hAnsi="Arial" w:cs="Arial"/>
                <w:color w:val="000000"/>
              </w:rPr>
            </w:pPr>
            <w:r>
              <w:rPr>
                <w:rFonts w:ascii="Arial" w:hAnsi="Arial" w:cs="Arial"/>
                <w:color w:val="000000"/>
              </w:rPr>
              <w:t xml:space="preserve">Understand </w:t>
            </w:r>
            <w:r w:rsidR="0063095D">
              <w:rPr>
                <w:rFonts w:ascii="Arial" w:hAnsi="Arial" w:cs="Arial"/>
                <w:color w:val="000000"/>
              </w:rPr>
              <w:t>d</w:t>
            </w:r>
            <w:r>
              <w:rPr>
                <w:rFonts w:ascii="Arial" w:hAnsi="Arial" w:cs="Arial"/>
                <w:color w:val="000000"/>
              </w:rPr>
              <w:t>ynamic programming</w:t>
            </w:r>
          </w:p>
          <w:p w14:paraId="380BED2E" w14:textId="77777777" w:rsidR="004A1326" w:rsidRDefault="004A1326" w:rsidP="000A0DD0">
            <w:pPr>
              <w:pStyle w:val="NormalWeb"/>
              <w:shd w:val="clear" w:color="auto" w:fill="FFFFFF"/>
              <w:spacing w:after="390" w:line="390" w:lineRule="atLeast"/>
              <w:rPr>
                <w:rFonts w:ascii="Roboto" w:hAnsi="Roboto"/>
                <w:color w:val="51565E"/>
              </w:rPr>
            </w:pPr>
          </w:p>
          <w:p w14:paraId="79B1930B" w14:textId="13DD6A38" w:rsidR="000A0DD0" w:rsidRDefault="000A0DD0" w:rsidP="000A0DD0">
            <w:pPr>
              <w:pStyle w:val="NormalWeb"/>
              <w:shd w:val="clear" w:color="auto" w:fill="FFFFFF"/>
              <w:spacing w:after="390" w:line="390" w:lineRule="atLeast"/>
              <w:rPr>
                <w:rFonts w:ascii="Roboto" w:hAnsi="Roboto"/>
                <w:color w:val="51565E"/>
              </w:rPr>
            </w:pPr>
            <w:r>
              <w:rPr>
                <w:rFonts w:ascii="Roboto" w:hAnsi="Roboto"/>
                <w:color w:val="51565E"/>
              </w:rPr>
              <w:t>Python programming is powering the global job market because the benefits of Python are clear. Python is one of the top three programming languages in the world, and is poised to become the most popular, according to</w:t>
            </w:r>
            <w:hyperlink r:id="rId20" w:tgtFrame="_blank" w:tooltip="ZDNet" w:history="1">
              <w:r>
                <w:rPr>
                  <w:rStyle w:val="Hyperlink"/>
                  <w:rFonts w:ascii="Roboto" w:hAnsi="Roboto"/>
                  <w:color w:val="1179EF"/>
                </w:rPr>
                <w:t> ZDNet</w:t>
              </w:r>
            </w:hyperlink>
            <w:r>
              <w:rPr>
                <w:rFonts w:ascii="Roboto" w:hAnsi="Roboto"/>
                <w:color w:val="51565E"/>
              </w:rPr>
              <w:t>. In fact, according to the</w:t>
            </w:r>
            <w:hyperlink r:id="rId21" w:tgtFrame="_blank" w:tooltip="PYPL Index" w:history="1">
              <w:r>
                <w:rPr>
                  <w:rStyle w:val="Hyperlink"/>
                  <w:rFonts w:ascii="Roboto" w:hAnsi="Roboto"/>
                  <w:color w:val="1179EF"/>
                </w:rPr>
                <w:t> PYPL Index</w:t>
              </w:r>
            </w:hyperlink>
            <w:r>
              <w:rPr>
                <w:rFonts w:ascii="Roboto" w:hAnsi="Roboto"/>
                <w:color w:val="51565E"/>
              </w:rPr>
              <w:t>, Python is the most popular programming language world-wide, so if you want to work in a different country, you have a good chance of landing a job in, say, Switzerland or Australia. Where would you like to work? Adding </w:t>
            </w:r>
            <w:hyperlink r:id="rId22" w:tgtFrame="_blank" w:tooltip="Python" w:history="1">
              <w:r>
                <w:rPr>
                  <w:rStyle w:val="Hyperlink"/>
                  <w:rFonts w:ascii="Roboto" w:hAnsi="Roboto"/>
                  <w:color w:val="1179EF"/>
                </w:rPr>
                <w:t>Python</w:t>
              </w:r>
            </w:hyperlink>
            <w:r>
              <w:rPr>
                <w:rFonts w:ascii="Roboto" w:hAnsi="Roboto"/>
                <w:color w:val="51565E"/>
              </w:rPr>
              <w:t> to your skill set could be your ticket to anywhere.</w:t>
            </w:r>
          </w:p>
          <w:p w14:paraId="26A32452" w14:textId="77777777" w:rsidR="00F24D8F" w:rsidRDefault="00F24D8F" w:rsidP="00F24D8F">
            <w:pPr>
              <w:shd w:val="clear" w:color="auto" w:fill="FFFFFF"/>
              <w:spacing w:before="100" w:beforeAutospacing="1" w:after="210" w:line="360" w:lineRule="atLeast"/>
              <w:rPr>
                <w:rFonts w:ascii="Roboto" w:hAnsi="Roboto"/>
                <w:color w:val="51565E"/>
              </w:rPr>
            </w:pPr>
          </w:p>
          <w:p w14:paraId="72A2C8A3" w14:textId="77777777" w:rsidR="00F24D8F" w:rsidRDefault="00F24D8F" w:rsidP="00F24D8F">
            <w:pPr>
              <w:shd w:val="clear" w:color="auto" w:fill="FFFFFF"/>
              <w:spacing w:before="100" w:beforeAutospacing="1" w:after="210" w:line="360" w:lineRule="atLeast"/>
              <w:rPr>
                <w:rFonts w:ascii="Roboto" w:hAnsi="Roboto"/>
                <w:color w:val="51565E"/>
              </w:rPr>
            </w:pPr>
          </w:p>
          <w:p w14:paraId="00BE5A93" w14:textId="77777777" w:rsidR="004A1326" w:rsidRDefault="004A1326" w:rsidP="00F24D8F">
            <w:pPr>
              <w:shd w:val="clear" w:color="auto" w:fill="FFFFFF"/>
              <w:spacing w:before="100" w:beforeAutospacing="1" w:after="210" w:line="360" w:lineRule="atLeast"/>
              <w:rPr>
                <w:rFonts w:ascii="Roboto" w:hAnsi="Roboto"/>
                <w:color w:val="51565E"/>
              </w:rPr>
            </w:pPr>
          </w:p>
          <w:p w14:paraId="5F85E57C" w14:textId="77777777" w:rsidR="004A1326" w:rsidRDefault="004A1326" w:rsidP="00F24D8F">
            <w:pPr>
              <w:shd w:val="clear" w:color="auto" w:fill="FFFFFF"/>
              <w:spacing w:before="100" w:beforeAutospacing="1" w:after="210" w:line="360" w:lineRule="atLeast"/>
              <w:rPr>
                <w:rFonts w:ascii="Roboto" w:hAnsi="Roboto"/>
                <w:color w:val="51565E"/>
              </w:rPr>
            </w:pPr>
          </w:p>
          <w:p w14:paraId="58134F92" w14:textId="77777777" w:rsidR="004A1326" w:rsidRPr="008D0DB4" w:rsidRDefault="004A1326" w:rsidP="00F24D8F">
            <w:pPr>
              <w:shd w:val="clear" w:color="auto" w:fill="FFFFFF"/>
              <w:spacing w:before="100" w:beforeAutospacing="1" w:after="210" w:line="360" w:lineRule="atLeast"/>
              <w:rPr>
                <w:rFonts w:ascii="Roboto" w:hAnsi="Roboto"/>
                <w:color w:val="51565E"/>
              </w:rPr>
            </w:pPr>
          </w:p>
          <w:p w14:paraId="2CB32F08" w14:textId="77777777" w:rsidR="00946EB7" w:rsidRDefault="00946EB7" w:rsidP="00946EB7">
            <w:pPr>
              <w:pStyle w:val="Heading1"/>
            </w:pPr>
            <w:r>
              <w:t>COURSE DESCRIPTION</w:t>
            </w:r>
          </w:p>
          <w:p w14:paraId="45BBE790" w14:textId="046F710D" w:rsidR="00946EB7" w:rsidRDefault="00946EB7" w:rsidP="00CB246B">
            <w:pPr>
              <w:pStyle w:val="Heading3"/>
              <w:spacing w:before="0" w:line="570" w:lineRule="atLeast"/>
              <w:jc w:val="left"/>
              <w:rPr>
                <w:rFonts w:ascii="Roboto-Medium" w:hAnsi="Roboto-Medium"/>
                <w:b w:val="0"/>
                <w:color w:val="28293D"/>
                <w:sz w:val="33"/>
                <w:szCs w:val="33"/>
              </w:rPr>
            </w:pPr>
          </w:p>
          <w:p w14:paraId="20F52764" w14:textId="77777777" w:rsidR="003E55B4" w:rsidRDefault="00946EB7" w:rsidP="00946EB7">
            <w:pPr>
              <w:rPr>
                <w:rStyle w:val="yui-tag-span"/>
                <w:rFonts w:ascii="Roboto-Regular" w:hAnsi="Roboto-Regular"/>
                <w:color w:val="111111"/>
                <w:sz w:val="21"/>
                <w:szCs w:val="21"/>
                <w:shd w:val="clear" w:color="auto" w:fill="FFFFFF"/>
              </w:rPr>
            </w:pPr>
            <w:r>
              <w:rPr>
                <w:rStyle w:val="yui-tag-span"/>
                <w:rFonts w:ascii="Roboto-Regular" w:hAnsi="Roboto-Regular"/>
                <w:b/>
                <w:bCs/>
                <w:color w:val="111111"/>
                <w:sz w:val="21"/>
                <w:szCs w:val="21"/>
                <w:shd w:val="clear" w:color="auto" w:fill="FFFFFF"/>
              </w:rPr>
              <w:t>Week 1:</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 xml:space="preserve">Informal introduction to </w:t>
            </w:r>
            <w:proofErr w:type="spellStart"/>
            <w:r>
              <w:rPr>
                <w:rStyle w:val="yui-tag-span"/>
                <w:rFonts w:ascii="Roboto-Regular" w:hAnsi="Roboto-Regular"/>
                <w:color w:val="111111"/>
                <w:sz w:val="21"/>
                <w:szCs w:val="21"/>
                <w:shd w:val="clear" w:color="auto" w:fill="FFFFFF"/>
              </w:rPr>
              <w:t>programmin</w:t>
            </w:r>
            <w:proofErr w:type="spellEnd"/>
            <w:r>
              <w:rPr>
                <w:rStyle w:val="yui-tag-span"/>
                <w:rFonts w:ascii="Roboto-Regular" w:hAnsi="Roboto-Regular"/>
                <w:color w:val="111111"/>
                <w:sz w:val="21"/>
                <w:szCs w:val="21"/>
                <w:shd w:val="clear" w:color="auto" w:fill="FFFFFF"/>
              </w:rPr>
              <w:t xml:space="preserve">, algorithms and data structures </w:t>
            </w:r>
            <w:proofErr w:type="spellStart"/>
            <w:r>
              <w:rPr>
                <w:rStyle w:val="yui-tag-span"/>
                <w:rFonts w:ascii="Roboto-Regular" w:hAnsi="Roboto-Regular"/>
                <w:color w:val="111111"/>
                <w:sz w:val="21"/>
                <w:szCs w:val="21"/>
                <w:shd w:val="clear" w:color="auto" w:fill="FFFFFF"/>
              </w:rPr>
              <w:t>viagcd</w:t>
            </w:r>
            <w:proofErr w:type="spellEnd"/>
            <w:r>
              <w:rPr>
                <w:rFonts w:ascii="Roboto-Regular" w:hAnsi="Roboto-Regular"/>
                <w:color w:val="555770"/>
                <w:sz w:val="21"/>
                <w:szCs w:val="21"/>
              </w:rPr>
              <w:br/>
            </w:r>
            <w:r>
              <w:rPr>
                <w:rStyle w:val="yui-tag-span"/>
                <w:rFonts w:ascii="Roboto-Regular" w:hAnsi="Roboto-Regular"/>
                <w:color w:val="111111"/>
                <w:sz w:val="21"/>
                <w:szCs w:val="21"/>
                <w:shd w:val="clear" w:color="auto" w:fill="FFFFFF"/>
              </w:rPr>
              <w:t>Downloading and installing Python</w:t>
            </w:r>
            <w:r>
              <w:rPr>
                <w:rFonts w:ascii="Roboto-Regular" w:hAnsi="Roboto-Regular"/>
                <w:color w:val="555770"/>
                <w:sz w:val="21"/>
                <w:szCs w:val="21"/>
              </w:rPr>
              <w:br/>
            </w:r>
            <w:proofErr w:type="spellStart"/>
            <w:r>
              <w:rPr>
                <w:rStyle w:val="yui-tag-span"/>
                <w:rFonts w:ascii="Roboto-Regular" w:hAnsi="Roboto-Regular"/>
                <w:color w:val="111111"/>
                <w:sz w:val="21"/>
                <w:szCs w:val="21"/>
                <w:shd w:val="clear" w:color="auto" w:fill="FFFFFF"/>
              </w:rPr>
              <w:t>gcd</w:t>
            </w:r>
            <w:proofErr w:type="spellEnd"/>
            <w:r>
              <w:rPr>
                <w:rStyle w:val="yui-tag-span"/>
                <w:rFonts w:ascii="Roboto-Regular" w:hAnsi="Roboto-Regular"/>
                <w:color w:val="111111"/>
                <w:sz w:val="21"/>
                <w:szCs w:val="21"/>
                <w:shd w:val="clear" w:color="auto" w:fill="FFFFFF"/>
              </w:rPr>
              <w:t xml:space="preserve"> in Python: variables, operations, control flow - assignments, condition-</w:t>
            </w:r>
            <w:proofErr w:type="spellStart"/>
            <w:r>
              <w:rPr>
                <w:rStyle w:val="yui-tag-span"/>
                <w:rFonts w:ascii="Roboto-Regular" w:hAnsi="Roboto-Regular"/>
                <w:color w:val="111111"/>
                <w:sz w:val="21"/>
                <w:szCs w:val="21"/>
                <w:shd w:val="clear" w:color="auto" w:fill="FFFFFF"/>
              </w:rPr>
              <w:t>als</w:t>
            </w:r>
            <w:proofErr w:type="spellEnd"/>
            <w:r>
              <w:rPr>
                <w:rStyle w:val="yui-tag-span"/>
                <w:rFonts w:ascii="Roboto-Regular" w:hAnsi="Roboto-Regular"/>
                <w:color w:val="111111"/>
                <w:sz w:val="21"/>
                <w:szCs w:val="21"/>
                <w:shd w:val="clear" w:color="auto" w:fill="FFFFFF"/>
              </w:rPr>
              <w:t>, loops, functions</w:t>
            </w:r>
          </w:p>
          <w:p w14:paraId="0801FC6F" w14:textId="77777777" w:rsidR="003E55B4" w:rsidRDefault="003E55B4" w:rsidP="00946EB7">
            <w:pPr>
              <w:rPr>
                <w:rStyle w:val="yui-tag-span"/>
                <w:color w:val="111111"/>
                <w:shd w:val="clear" w:color="auto" w:fill="FFFFFF"/>
              </w:rPr>
            </w:pPr>
          </w:p>
          <w:p w14:paraId="4028075B" w14:textId="77777777" w:rsidR="00BB7B31" w:rsidRPr="005803F2" w:rsidRDefault="003E55B4" w:rsidP="00946EB7">
            <w:pPr>
              <w:rPr>
                <w:rFonts w:ascii="Georgia" w:hAnsi="Georgia"/>
                <w:highlight w:val="lightGray"/>
                <w:shd w:val="clear" w:color="auto" w:fill="FFFFFF"/>
              </w:rPr>
            </w:pPr>
            <w:r w:rsidRPr="005803F2">
              <w:rPr>
                <w:rFonts w:ascii="Georgia" w:hAnsi="Georgia"/>
                <w:highlight w:val="lightGray"/>
                <w:shd w:val="clear" w:color="auto" w:fill="FFFFFF"/>
              </w:rPr>
              <w:t xml:space="preserve">SUMMARY: </w:t>
            </w:r>
            <w:r w:rsidRPr="005803F2">
              <w:rPr>
                <w:rFonts w:ascii="Georgia" w:hAnsi="Georgia"/>
                <w:highlight w:val="lightGray"/>
                <w:shd w:val="clear" w:color="auto" w:fill="FFFFFF"/>
              </w:rPr>
              <w:t xml:space="preserve">These are the course-wide materials as well as the first part of Chapter One where we explore </w:t>
            </w:r>
          </w:p>
          <w:p w14:paraId="068722F9" w14:textId="77777777" w:rsidR="00BB7B31" w:rsidRPr="005803F2" w:rsidRDefault="003E55B4" w:rsidP="00946EB7">
            <w:pPr>
              <w:rPr>
                <w:rFonts w:ascii="Georgia" w:hAnsi="Georgia"/>
                <w:highlight w:val="lightGray"/>
                <w:shd w:val="clear" w:color="auto" w:fill="FFFFFF"/>
              </w:rPr>
            </w:pPr>
            <w:r w:rsidRPr="005803F2">
              <w:rPr>
                <w:rFonts w:ascii="Georgia" w:hAnsi="Georgia"/>
                <w:highlight w:val="lightGray"/>
                <w:shd w:val="clear" w:color="auto" w:fill="FFFFFF"/>
              </w:rPr>
              <w:t>what it means to write programs. We finish Chapter One and have the quiz and first assignment in the class.</w:t>
            </w:r>
          </w:p>
          <w:p w14:paraId="7DDAE1FE" w14:textId="0393CC7F" w:rsidR="005803F2" w:rsidRPr="005803F2" w:rsidRDefault="005803F2" w:rsidP="00946EB7">
            <w:pPr>
              <w:rPr>
                <w:rFonts w:ascii="Georgia" w:hAnsi="Georgia"/>
                <w:highlight w:val="lightGray"/>
                <w:shd w:val="clear" w:color="auto" w:fill="FFFFFF"/>
              </w:rPr>
            </w:pPr>
          </w:p>
          <w:p w14:paraId="4D2E2708" w14:textId="77777777" w:rsidR="005803F2" w:rsidRPr="005803F2" w:rsidRDefault="005803F2" w:rsidP="00946EB7">
            <w:pPr>
              <w:rPr>
                <w:rFonts w:ascii="Georgia" w:hAnsi="Georgia"/>
                <w:highlight w:val="lightGray"/>
                <w:shd w:val="clear" w:color="auto" w:fill="FFFFFF"/>
              </w:rPr>
            </w:pPr>
            <w:r w:rsidRPr="005803F2">
              <w:rPr>
                <w:rFonts w:ascii="Georgia" w:hAnsi="Georgia"/>
                <w:highlight w:val="lightGray"/>
                <w:shd w:val="clear" w:color="auto" w:fill="FFFFFF"/>
              </w:rPr>
              <w:t xml:space="preserve">Loops and iteration complete our four basic programming patterns. Loops are the way we tell Python to do </w:t>
            </w:r>
          </w:p>
          <w:p w14:paraId="0B9584EB" w14:textId="77777777" w:rsidR="00E068E1" w:rsidRDefault="005803F2" w:rsidP="00946EB7">
            <w:pPr>
              <w:rPr>
                <w:rFonts w:ascii="Georgia" w:hAnsi="Georgia"/>
                <w:shd w:val="clear" w:color="auto" w:fill="FFFFFF"/>
              </w:rPr>
            </w:pPr>
            <w:r w:rsidRPr="005803F2">
              <w:rPr>
                <w:rFonts w:ascii="Georgia" w:hAnsi="Georgia"/>
                <w:highlight w:val="lightGray"/>
                <w:shd w:val="clear" w:color="auto" w:fill="FFFFFF"/>
              </w:rPr>
              <w:t>something over and over.</w:t>
            </w:r>
            <w:r>
              <w:rPr>
                <w:rFonts w:ascii="Georgia" w:hAnsi="Georgia"/>
                <w:shd w:val="clear" w:color="auto" w:fill="FFFFFF"/>
              </w:rPr>
              <w:t> </w:t>
            </w:r>
          </w:p>
          <w:p w14:paraId="5A66450F" w14:textId="12EFD778" w:rsidR="003E55B4" w:rsidRDefault="00BA64D0" w:rsidP="00946EB7">
            <w:pPr>
              <w:rPr>
                <w:rStyle w:val="yui-tag-span"/>
                <w:rFonts w:ascii="Roboto-Regular" w:hAnsi="Roboto-Regular"/>
                <w:color w:val="111111"/>
                <w:sz w:val="21"/>
                <w:szCs w:val="21"/>
                <w:shd w:val="clear" w:color="auto" w:fill="FFFFFF"/>
              </w:rPr>
            </w:pPr>
            <w:r>
              <w:rPr>
                <w:rFonts w:ascii="Georgia" w:hAnsi="Georgia"/>
                <w:color w:val="555770"/>
                <w:szCs w:val="20"/>
                <w:highlight w:val="lightGray"/>
              </w:rPr>
              <w:t>I</w:t>
            </w:r>
            <w:r w:rsidR="00E068E1" w:rsidRPr="00E068E1">
              <w:rPr>
                <w:rFonts w:ascii="Georgia" w:hAnsi="Georgia"/>
                <w:color w:val="555770"/>
                <w:szCs w:val="20"/>
                <w:highlight w:val="lightGray"/>
              </w:rPr>
              <w:t>ntroduced to notation of algorithms using the</w:t>
            </w:r>
            <w:r w:rsidR="00E068E1">
              <w:rPr>
                <w:rFonts w:ascii="Georgia" w:hAnsi="Georgia"/>
                <w:color w:val="555770"/>
                <w:szCs w:val="20"/>
                <w:highlight w:val="lightGray"/>
              </w:rPr>
              <w:t xml:space="preserve"> GCD</w:t>
            </w:r>
            <w:r w:rsidR="00E068E1" w:rsidRPr="00E068E1">
              <w:rPr>
                <w:rFonts w:ascii="Georgia" w:hAnsi="Georgia"/>
                <w:color w:val="555770"/>
                <w:szCs w:val="20"/>
                <w:highlight w:val="lightGray"/>
              </w:rPr>
              <w:t xml:space="preserve"> example.</w:t>
            </w:r>
            <w:r w:rsidR="00946EB7">
              <w:rPr>
                <w:rFonts w:ascii="Roboto-Regular" w:hAnsi="Roboto-Regular"/>
                <w:color w:val="555770"/>
                <w:sz w:val="21"/>
                <w:szCs w:val="21"/>
              </w:rPr>
              <w:br/>
            </w:r>
            <w:r w:rsidR="00946EB7">
              <w:rPr>
                <w:rFonts w:ascii="Roboto-Regular" w:hAnsi="Roboto-Regular"/>
                <w:color w:val="555770"/>
                <w:sz w:val="21"/>
                <w:szCs w:val="21"/>
              </w:rPr>
              <w:br/>
            </w:r>
            <w:r w:rsidR="00946EB7">
              <w:rPr>
                <w:rStyle w:val="yui-tag-span"/>
                <w:rFonts w:ascii="Roboto-Regular" w:hAnsi="Roboto-Regular"/>
                <w:b/>
                <w:bCs/>
                <w:color w:val="111111"/>
                <w:sz w:val="21"/>
                <w:szCs w:val="21"/>
                <w:shd w:val="clear" w:color="auto" w:fill="FFFFFF"/>
              </w:rPr>
              <w:t>Week 2:</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Python: types, expressions, strings, lists, tuples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Python memory model: names, mutable and immutable values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 xml:space="preserve">List operations: slices </w:t>
            </w:r>
            <w:proofErr w:type="spellStart"/>
            <w:r w:rsidR="00946EB7">
              <w:rPr>
                <w:rStyle w:val="yui-tag-span"/>
                <w:rFonts w:ascii="Roboto-Regular" w:hAnsi="Roboto-Regular"/>
                <w:color w:val="111111"/>
                <w:sz w:val="21"/>
                <w:szCs w:val="21"/>
                <w:shd w:val="clear" w:color="auto" w:fill="FFFFFF"/>
              </w:rPr>
              <w:t>etc</w:t>
            </w:r>
            <w:proofErr w:type="spellEnd"/>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Binary search</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 xml:space="preserve">Inductive function </w:t>
            </w:r>
            <w:proofErr w:type="spellStart"/>
            <w:r w:rsidR="00946EB7">
              <w:rPr>
                <w:rStyle w:val="yui-tag-span"/>
                <w:rFonts w:ascii="Roboto-Regular" w:hAnsi="Roboto-Regular"/>
                <w:color w:val="111111"/>
                <w:sz w:val="21"/>
                <w:szCs w:val="21"/>
                <w:shd w:val="clear" w:color="auto" w:fill="FFFFFF"/>
              </w:rPr>
              <w:t>denitions</w:t>
            </w:r>
            <w:proofErr w:type="spellEnd"/>
            <w:r w:rsidR="00946EB7">
              <w:rPr>
                <w:rStyle w:val="yui-tag-span"/>
                <w:rFonts w:ascii="Roboto-Regular" w:hAnsi="Roboto-Regular"/>
                <w:color w:val="111111"/>
                <w:sz w:val="21"/>
                <w:szCs w:val="21"/>
                <w:shd w:val="clear" w:color="auto" w:fill="FFFFFF"/>
              </w:rPr>
              <w:t>: numerical and structural induction</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Elementary inductive sorting: selection and insertion sort</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In-place sorting</w:t>
            </w:r>
          </w:p>
          <w:p w14:paraId="257CC3F4" w14:textId="77777777" w:rsidR="003E55B4" w:rsidRDefault="003E55B4" w:rsidP="00946EB7">
            <w:pPr>
              <w:rPr>
                <w:rStyle w:val="yui-tag-span"/>
                <w:color w:val="111111"/>
                <w:shd w:val="clear" w:color="auto" w:fill="FFFFFF"/>
              </w:rPr>
            </w:pPr>
          </w:p>
          <w:p w14:paraId="4DC0DCF7" w14:textId="77777777" w:rsidR="0045782F" w:rsidRPr="004246C3" w:rsidRDefault="005803F2" w:rsidP="00BA64D0">
            <w:pPr>
              <w:rPr>
                <w:rFonts w:ascii="Georgia" w:hAnsi="Georgia"/>
                <w:highlight w:val="lightGray"/>
                <w:shd w:val="clear" w:color="auto" w:fill="FFFFFF"/>
              </w:rPr>
            </w:pPr>
            <w:r w:rsidRPr="005803F2">
              <w:rPr>
                <w:rFonts w:ascii="Georgia" w:hAnsi="Georgia"/>
                <w:highlight w:val="lightGray"/>
                <w:shd w:val="clear" w:color="auto" w:fill="FFFFFF"/>
              </w:rPr>
              <w:t>SUMMARY</w:t>
            </w:r>
            <w:r w:rsidRPr="004246C3">
              <w:rPr>
                <w:rFonts w:ascii="Georgia" w:hAnsi="Georgia"/>
                <w:highlight w:val="lightGray"/>
                <w:shd w:val="clear" w:color="auto" w:fill="FFFFFF"/>
              </w:rPr>
              <w:t xml:space="preserve">: </w:t>
            </w:r>
            <w:r w:rsidR="00BA64D0" w:rsidRPr="004246C3">
              <w:rPr>
                <w:rFonts w:ascii="Georgia" w:hAnsi="Georgia"/>
                <w:highlight w:val="lightGray"/>
                <w:shd w:val="clear" w:color="auto" w:fill="FFFFFF"/>
              </w:rPr>
              <w:t xml:space="preserve">  Values have types</w:t>
            </w:r>
            <w:r w:rsidR="0045782F" w:rsidRPr="004246C3">
              <w:rPr>
                <w:rFonts w:ascii="Georgia" w:hAnsi="Georgia"/>
                <w:highlight w:val="lightGray"/>
                <w:shd w:val="clear" w:color="auto" w:fill="FFFFFF"/>
              </w:rPr>
              <w:t xml:space="preserve"> like int, float, &amp; </w:t>
            </w:r>
            <w:proofErr w:type="gramStart"/>
            <w:r w:rsidR="0045782F" w:rsidRPr="004246C3">
              <w:rPr>
                <w:rFonts w:ascii="Georgia" w:hAnsi="Georgia"/>
                <w:highlight w:val="lightGray"/>
                <w:shd w:val="clear" w:color="auto" w:fill="FFFFFF"/>
              </w:rPr>
              <w:t>bool  and</w:t>
            </w:r>
            <w:proofErr w:type="gramEnd"/>
            <w:r w:rsidR="0045782F" w:rsidRPr="004246C3">
              <w:rPr>
                <w:rFonts w:ascii="Georgia" w:hAnsi="Georgia"/>
                <w:highlight w:val="lightGray"/>
                <w:shd w:val="clear" w:color="auto" w:fill="FFFFFF"/>
              </w:rPr>
              <w:t xml:space="preserve"> Determining the operations allowed</w:t>
            </w:r>
          </w:p>
          <w:p w14:paraId="0F9CD37B" w14:textId="77777777" w:rsidR="004246C3" w:rsidRDefault="0045782F" w:rsidP="00BA64D0">
            <w:pPr>
              <w:rPr>
                <w:rFonts w:ascii="Georgia" w:hAnsi="Georgia"/>
                <w:shd w:val="clear" w:color="auto" w:fill="FFFFFF"/>
              </w:rPr>
            </w:pPr>
            <w:r w:rsidRPr="004246C3">
              <w:rPr>
                <w:rFonts w:ascii="Georgia" w:hAnsi="Georgia"/>
                <w:highlight w:val="lightGray"/>
                <w:shd w:val="clear" w:color="auto" w:fill="FFFFFF"/>
              </w:rPr>
              <w:t xml:space="preserve">Names inherit type from currently assigned values </w:t>
            </w:r>
            <w:r w:rsidR="004246C3" w:rsidRPr="004246C3">
              <w:rPr>
                <w:rFonts w:ascii="Georgia" w:hAnsi="Georgia"/>
                <w:highlight w:val="lightGray"/>
                <w:shd w:val="clear" w:color="auto" w:fill="FFFFFF"/>
              </w:rPr>
              <w:t>and we can assign values of different types to a name</w:t>
            </w:r>
          </w:p>
          <w:p w14:paraId="17E1DB4F" w14:textId="77777777" w:rsidR="00F13A17" w:rsidRPr="00A727D3" w:rsidRDefault="004246C3" w:rsidP="00BA64D0">
            <w:pPr>
              <w:rPr>
                <w:rFonts w:ascii="Georgia" w:hAnsi="Georgia"/>
                <w:highlight w:val="lightGray"/>
                <w:shd w:val="clear" w:color="auto" w:fill="FFFFFF"/>
              </w:rPr>
            </w:pPr>
            <w:proofErr w:type="spellStart"/>
            <w:r w:rsidRPr="00A727D3">
              <w:rPr>
                <w:rFonts w:ascii="Georgia" w:hAnsi="Georgia"/>
                <w:highlight w:val="lightGray"/>
                <w:shd w:val="clear" w:color="auto" w:fill="FFFFFF"/>
              </w:rPr>
              <w:t>Text</w:t>
            </w:r>
            <w:r w:rsidR="00F13A17" w:rsidRPr="00A727D3">
              <w:rPr>
                <w:rFonts w:ascii="Georgia" w:hAnsi="Georgia"/>
                <w:highlight w:val="lightGray"/>
                <w:shd w:val="clear" w:color="auto" w:fill="FFFFFF"/>
              </w:rPr>
              <w:t>V</w:t>
            </w:r>
            <w:r w:rsidR="00A31A2B" w:rsidRPr="00A727D3">
              <w:rPr>
                <w:rFonts w:ascii="Georgia" w:hAnsi="Georgia"/>
                <w:highlight w:val="lightGray"/>
                <w:shd w:val="clear" w:color="auto" w:fill="FFFFFF"/>
              </w:rPr>
              <w:t>alues</w:t>
            </w:r>
            <w:proofErr w:type="spellEnd"/>
            <w:r w:rsidR="00A31A2B" w:rsidRPr="00A727D3">
              <w:rPr>
                <w:rFonts w:ascii="Georgia" w:hAnsi="Georgia"/>
                <w:highlight w:val="lightGray"/>
                <w:shd w:val="clear" w:color="auto" w:fill="FFFFFF"/>
              </w:rPr>
              <w:t xml:space="preserve">- type STR, Slices extracting Substrings, &amp; cannot update string directly </w:t>
            </w:r>
            <w:proofErr w:type="gramStart"/>
            <w:r w:rsidR="00F13A17" w:rsidRPr="00A727D3">
              <w:rPr>
                <w:rFonts w:ascii="Georgia" w:hAnsi="Georgia"/>
                <w:highlight w:val="lightGray"/>
                <w:shd w:val="clear" w:color="auto" w:fill="FFFFFF"/>
              </w:rPr>
              <w:t>i.e.</w:t>
            </w:r>
            <w:proofErr w:type="gramEnd"/>
            <w:r w:rsidR="00F13A17" w:rsidRPr="00A727D3">
              <w:rPr>
                <w:rFonts w:ascii="Georgia" w:hAnsi="Georgia"/>
                <w:highlight w:val="lightGray"/>
                <w:shd w:val="clear" w:color="auto" w:fill="FFFFFF"/>
              </w:rPr>
              <w:t xml:space="preserve"> immutable</w:t>
            </w:r>
          </w:p>
          <w:p w14:paraId="617DEBA7" w14:textId="77777777" w:rsidR="009A77A3" w:rsidRPr="00A727D3" w:rsidRDefault="002C4A71" w:rsidP="00BA64D0">
            <w:pPr>
              <w:rPr>
                <w:rFonts w:ascii="Georgia" w:hAnsi="Georgia"/>
                <w:highlight w:val="lightGray"/>
                <w:shd w:val="clear" w:color="auto" w:fill="FFFFFF"/>
              </w:rPr>
            </w:pPr>
            <w:r w:rsidRPr="00A727D3">
              <w:rPr>
                <w:rFonts w:ascii="Georgia" w:hAnsi="Georgia"/>
                <w:highlight w:val="lightGray"/>
                <w:shd w:val="clear" w:color="auto" w:fill="FFFFFF"/>
              </w:rPr>
              <w:t>List are Sequences of values (</w:t>
            </w:r>
            <w:r w:rsidR="00505787" w:rsidRPr="00A727D3">
              <w:rPr>
                <w:rFonts w:ascii="Georgia" w:hAnsi="Georgia"/>
                <w:highlight w:val="lightGray"/>
                <w:shd w:val="clear" w:color="auto" w:fill="FFFFFF"/>
              </w:rPr>
              <w:t xml:space="preserve">mutable, </w:t>
            </w:r>
            <w:r w:rsidRPr="00A727D3">
              <w:rPr>
                <w:rFonts w:ascii="Georgia" w:hAnsi="Georgia"/>
                <w:highlight w:val="lightGray"/>
                <w:shd w:val="clear" w:color="auto" w:fill="FFFFFF"/>
              </w:rPr>
              <w:t>of uniform type &amp; lists may be nested)</w:t>
            </w:r>
            <w:r w:rsidR="00505787" w:rsidRPr="00A727D3">
              <w:rPr>
                <w:rFonts w:ascii="Georgia" w:hAnsi="Georgia"/>
                <w:highlight w:val="lightGray"/>
                <w:shd w:val="clear" w:color="auto" w:fill="FFFFFF"/>
              </w:rPr>
              <w:t>, can be accessed by value at a positio</w:t>
            </w:r>
            <w:r w:rsidR="009A77A3" w:rsidRPr="00A727D3">
              <w:rPr>
                <w:rFonts w:ascii="Georgia" w:hAnsi="Georgia"/>
                <w:highlight w:val="lightGray"/>
                <w:shd w:val="clear" w:color="auto" w:fill="FFFFFF"/>
              </w:rPr>
              <w:t>n</w:t>
            </w:r>
          </w:p>
          <w:p w14:paraId="30737E3D" w14:textId="77777777" w:rsidR="00A727D3" w:rsidRDefault="009A77A3" w:rsidP="00BA64D0">
            <w:pPr>
              <w:rPr>
                <w:rFonts w:ascii="Georgia" w:hAnsi="Georgia"/>
                <w:shd w:val="clear" w:color="auto" w:fill="FFFFFF"/>
              </w:rPr>
            </w:pPr>
            <w:r w:rsidRPr="00A727D3">
              <w:rPr>
                <w:rFonts w:ascii="Georgia" w:hAnsi="Georgia"/>
                <w:highlight w:val="lightGray"/>
                <w:shd w:val="clear" w:color="auto" w:fill="FFFFFF"/>
              </w:rPr>
              <w:t xml:space="preserve">Functions are a very good way to organize code in logical chunks </w:t>
            </w:r>
            <w:r w:rsidR="001B3FF7" w:rsidRPr="00A727D3">
              <w:rPr>
                <w:rFonts w:ascii="Georgia" w:hAnsi="Georgia"/>
                <w:highlight w:val="lightGray"/>
                <w:shd w:val="clear" w:color="auto" w:fill="FFFFFF"/>
              </w:rPr>
              <w:t xml:space="preserve">&amp; passing arguments have a local </w:t>
            </w:r>
            <w:proofErr w:type="gramStart"/>
            <w:r w:rsidR="001B3FF7" w:rsidRPr="00A727D3">
              <w:rPr>
                <w:rFonts w:ascii="Georgia" w:hAnsi="Georgia"/>
                <w:highlight w:val="lightGray"/>
                <w:shd w:val="clear" w:color="auto" w:fill="FFFFFF"/>
              </w:rPr>
              <w:t xml:space="preserve">scope </w:t>
            </w:r>
            <w:r w:rsidR="00A727D3" w:rsidRPr="00A727D3">
              <w:rPr>
                <w:rFonts w:ascii="Georgia" w:hAnsi="Georgia"/>
                <w:highlight w:val="lightGray"/>
                <w:shd w:val="clear" w:color="auto" w:fill="FFFFFF"/>
              </w:rPr>
              <w:t>,</w:t>
            </w:r>
            <w:proofErr w:type="gramEnd"/>
            <w:r w:rsidR="00A727D3" w:rsidRPr="00A727D3">
              <w:rPr>
                <w:rFonts w:ascii="Georgia" w:hAnsi="Georgia"/>
                <w:highlight w:val="lightGray"/>
                <w:shd w:val="clear" w:color="auto" w:fill="FFFFFF"/>
              </w:rPr>
              <w:t xml:space="preserve"> functions must be defined before use.</w:t>
            </w:r>
          </w:p>
          <w:p w14:paraId="5FC3522A" w14:textId="18B3453A" w:rsidR="003E55B4" w:rsidRPr="009A77A3" w:rsidRDefault="00946EB7" w:rsidP="00BA64D0">
            <w:pPr>
              <w:rPr>
                <w:rFonts w:ascii="Georgia" w:hAnsi="Georgia"/>
                <w:shd w:val="clear" w:color="auto" w:fill="FFFFFF"/>
              </w:rPr>
            </w:pPr>
            <w:r>
              <w:rPr>
                <w:rFonts w:ascii="Roboto-Regular" w:hAnsi="Roboto-Regular"/>
                <w:color w:val="555770"/>
                <w:sz w:val="21"/>
                <w:szCs w:val="21"/>
              </w:rPr>
              <w:br/>
            </w:r>
            <w:r>
              <w:rPr>
                <w:rStyle w:val="yui-tag-span"/>
                <w:rFonts w:ascii="Roboto-Regular" w:hAnsi="Roboto-Regular"/>
                <w:b/>
                <w:bCs/>
                <w:color w:val="111111"/>
                <w:sz w:val="21"/>
                <w:szCs w:val="21"/>
                <w:shd w:val="clear" w:color="auto" w:fill="FFFFFF"/>
              </w:rPr>
              <w:t>Week 3:</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 xml:space="preserve">Basic algorithmic analysis: input size, asymptotic complexity, </w:t>
            </w:r>
            <w:proofErr w:type="gramStart"/>
            <w:r>
              <w:rPr>
                <w:rStyle w:val="yui-tag-span"/>
                <w:rFonts w:ascii="Roboto-Regular" w:hAnsi="Roboto-Regular"/>
                <w:color w:val="111111"/>
                <w:sz w:val="21"/>
                <w:szCs w:val="21"/>
                <w:shd w:val="clear" w:color="auto" w:fill="FFFFFF"/>
              </w:rPr>
              <w:t>O(</w:t>
            </w:r>
            <w:proofErr w:type="gramEnd"/>
            <w:r>
              <w:rPr>
                <w:rStyle w:val="yui-tag-span"/>
                <w:rFonts w:ascii="Roboto-Regular" w:hAnsi="Roboto-Regular"/>
                <w:color w:val="111111"/>
                <w:sz w:val="21"/>
                <w:szCs w:val="21"/>
                <w:shd w:val="clear" w:color="auto" w:fill="FFFFFF"/>
              </w:rPr>
              <w:t>) notation</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Arrays vs lists</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Merge sort</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Quicksort</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Stable sorting</w:t>
            </w:r>
            <w:r>
              <w:rPr>
                <w:rFonts w:ascii="Roboto-Regular" w:hAnsi="Roboto-Regular"/>
                <w:color w:val="555770"/>
                <w:sz w:val="21"/>
                <w:szCs w:val="21"/>
              </w:rPr>
              <w:br/>
            </w:r>
          </w:p>
          <w:p w14:paraId="1E5486C1" w14:textId="77777777" w:rsidR="0099714F" w:rsidRPr="00E50E28" w:rsidRDefault="00A727D3" w:rsidP="006700D5">
            <w:pPr>
              <w:rPr>
                <w:rFonts w:ascii="Georgia" w:hAnsi="Georgia"/>
                <w:highlight w:val="lightGray"/>
                <w:shd w:val="clear" w:color="auto" w:fill="FFFFFF"/>
              </w:rPr>
            </w:pPr>
            <w:r w:rsidRPr="00E50E28">
              <w:rPr>
                <w:rFonts w:ascii="Georgia" w:hAnsi="Georgia"/>
                <w:highlight w:val="lightGray"/>
                <w:shd w:val="clear" w:color="auto" w:fill="FFFFFF"/>
              </w:rPr>
              <w:t xml:space="preserve">SUMMARY: </w:t>
            </w:r>
            <w:r w:rsidR="006700D5" w:rsidRPr="00E50E28">
              <w:rPr>
                <w:rFonts w:ascii="Georgia" w:hAnsi="Georgia"/>
                <w:highlight w:val="lightGray"/>
                <w:shd w:val="clear" w:color="auto" w:fill="FFFFFF"/>
              </w:rPr>
              <w:t>Learning Sorting techniques like Merge Sort, Insertion Sort</w:t>
            </w:r>
            <w:r w:rsidR="0099714F" w:rsidRPr="00E50E28">
              <w:rPr>
                <w:rFonts w:ascii="Georgia" w:hAnsi="Georgia"/>
                <w:highlight w:val="lightGray"/>
                <w:shd w:val="clear" w:color="auto" w:fill="FFFFFF"/>
              </w:rPr>
              <w:t>, Stable Sort etc.</w:t>
            </w:r>
          </w:p>
          <w:p w14:paraId="1C700A84" w14:textId="40C3C231" w:rsidR="003E55B4" w:rsidRDefault="0099714F" w:rsidP="006700D5">
            <w:pPr>
              <w:rPr>
                <w:rFonts w:ascii="Roboto-Regular" w:hAnsi="Roboto-Regular"/>
                <w:color w:val="555770"/>
                <w:sz w:val="21"/>
                <w:szCs w:val="21"/>
              </w:rPr>
            </w:pPr>
            <w:r w:rsidRPr="00E50E28">
              <w:rPr>
                <w:rFonts w:ascii="Georgia" w:hAnsi="Georgia"/>
                <w:highlight w:val="lightGray"/>
                <w:shd w:val="clear" w:color="auto" w:fill="FFFFFF"/>
              </w:rPr>
              <w:t xml:space="preserve">Analysis of Time Complexities of </w:t>
            </w:r>
            <w:r w:rsidR="00E50E28" w:rsidRPr="00E50E28">
              <w:rPr>
                <w:rFonts w:ascii="Georgia" w:hAnsi="Georgia"/>
                <w:highlight w:val="lightGray"/>
                <w:shd w:val="clear" w:color="auto" w:fill="FFFFFF"/>
              </w:rPr>
              <w:t>algo’s</w:t>
            </w:r>
            <w:r w:rsidR="00946EB7">
              <w:rPr>
                <w:rFonts w:ascii="Roboto-Regular" w:hAnsi="Roboto-Regular"/>
                <w:color w:val="555770"/>
                <w:sz w:val="21"/>
                <w:szCs w:val="21"/>
              </w:rPr>
              <w:br/>
            </w:r>
            <w:r w:rsidR="00946EB7">
              <w:rPr>
                <w:rStyle w:val="yui-tag-span"/>
                <w:rFonts w:ascii="Roboto-Regular" w:hAnsi="Roboto-Regular"/>
                <w:b/>
                <w:bCs/>
                <w:color w:val="111111"/>
                <w:sz w:val="21"/>
                <w:szCs w:val="21"/>
                <w:shd w:val="clear" w:color="auto" w:fill="FFFFFF"/>
              </w:rPr>
              <w:t>Week 4:</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Dictionaries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More on Python functions: optional arguments, default values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Passing functions as arguments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 xml:space="preserve">Higher order functions on lists: map, </w:t>
            </w:r>
            <w:proofErr w:type="spellStart"/>
            <w:r w:rsidR="00946EB7">
              <w:rPr>
                <w:rStyle w:val="yui-tag-span"/>
                <w:rFonts w:ascii="Roboto-Regular" w:hAnsi="Roboto-Regular"/>
                <w:color w:val="111111"/>
                <w:sz w:val="21"/>
                <w:szCs w:val="21"/>
                <w:shd w:val="clear" w:color="auto" w:fill="FFFFFF"/>
              </w:rPr>
              <w:t>lter</w:t>
            </w:r>
            <w:proofErr w:type="spellEnd"/>
            <w:r w:rsidR="00946EB7">
              <w:rPr>
                <w:rStyle w:val="yui-tag-span"/>
                <w:rFonts w:ascii="Roboto-Regular" w:hAnsi="Roboto-Regular"/>
                <w:color w:val="111111"/>
                <w:sz w:val="21"/>
                <w:szCs w:val="21"/>
                <w:shd w:val="clear" w:color="auto" w:fill="FFFFFF"/>
              </w:rPr>
              <w:t>, list comprehension</w:t>
            </w:r>
            <w:r w:rsidR="00946EB7">
              <w:rPr>
                <w:rFonts w:ascii="Roboto-Regular" w:hAnsi="Roboto-Regular"/>
                <w:color w:val="555770"/>
                <w:sz w:val="21"/>
                <w:szCs w:val="21"/>
              </w:rPr>
              <w:br/>
            </w:r>
          </w:p>
          <w:p w14:paraId="4146CF31" w14:textId="77777777" w:rsidR="00B978AB" w:rsidRPr="00B978AB" w:rsidRDefault="00E50E28" w:rsidP="00B978AB">
            <w:pPr>
              <w:rPr>
                <w:rFonts w:ascii="Georgia" w:hAnsi="Georgia"/>
                <w:highlight w:val="lightGray"/>
                <w:shd w:val="clear" w:color="auto" w:fill="FFFFFF"/>
              </w:rPr>
            </w:pPr>
            <w:r w:rsidRPr="00E50E28">
              <w:rPr>
                <w:rFonts w:ascii="Georgia" w:hAnsi="Georgia"/>
                <w:highlight w:val="lightGray"/>
                <w:shd w:val="clear" w:color="auto" w:fill="FFFFFF"/>
              </w:rPr>
              <w:t xml:space="preserve">SUMMARY: </w:t>
            </w:r>
            <w:r w:rsidR="00B978AB" w:rsidRPr="00B978AB">
              <w:rPr>
                <w:rFonts w:ascii="Georgia" w:hAnsi="Georgia"/>
                <w:highlight w:val="lightGray"/>
                <w:shd w:val="clear" w:color="auto" w:fill="FFFFFF"/>
              </w:rPr>
              <w:t>To summarize, a dictionary is a more flexible association of values to keys than you have</w:t>
            </w:r>
          </w:p>
          <w:p w14:paraId="548770C7" w14:textId="77777777" w:rsidR="00B978AB" w:rsidRPr="00B978AB" w:rsidRDefault="00B978AB" w:rsidP="00B978AB">
            <w:pPr>
              <w:rPr>
                <w:rFonts w:ascii="Georgia" w:hAnsi="Georgia"/>
                <w:highlight w:val="lightGray"/>
                <w:shd w:val="clear" w:color="auto" w:fill="FFFFFF"/>
              </w:rPr>
            </w:pPr>
            <w:r w:rsidRPr="00B978AB">
              <w:rPr>
                <w:rFonts w:ascii="Georgia" w:hAnsi="Georgia"/>
                <w:highlight w:val="lightGray"/>
                <w:shd w:val="clear" w:color="auto" w:fill="FFFFFF"/>
              </w:rPr>
              <w:t>in a list; the only constraint that python imposes is that all keys must be immutable</w:t>
            </w:r>
          </w:p>
          <w:p w14:paraId="6AFE644C" w14:textId="77777777" w:rsidR="00B978AB" w:rsidRPr="00B978AB" w:rsidRDefault="00B978AB" w:rsidP="00B978AB">
            <w:pPr>
              <w:rPr>
                <w:rFonts w:ascii="Georgia" w:hAnsi="Georgia"/>
                <w:highlight w:val="lightGray"/>
                <w:shd w:val="clear" w:color="auto" w:fill="FFFFFF"/>
              </w:rPr>
            </w:pPr>
            <w:r w:rsidRPr="00B978AB">
              <w:rPr>
                <w:rFonts w:ascii="Georgia" w:hAnsi="Georgia"/>
                <w:highlight w:val="lightGray"/>
                <w:shd w:val="clear" w:color="auto" w:fill="FFFFFF"/>
              </w:rPr>
              <w:t>values. You cannot have keys, which are mutable values. So, we cannot use dictionaries</w:t>
            </w:r>
          </w:p>
          <w:p w14:paraId="3C5AA7ED" w14:textId="77777777" w:rsidR="00B978AB" w:rsidRPr="00B978AB" w:rsidRDefault="00B978AB" w:rsidP="00B978AB">
            <w:pPr>
              <w:rPr>
                <w:rFonts w:ascii="Georgia" w:hAnsi="Georgia"/>
                <w:highlight w:val="lightGray"/>
                <w:shd w:val="clear" w:color="auto" w:fill="FFFFFF"/>
              </w:rPr>
            </w:pPr>
            <w:r w:rsidRPr="00B978AB">
              <w:rPr>
                <w:rFonts w:ascii="Georgia" w:hAnsi="Georgia"/>
                <w:highlight w:val="lightGray"/>
                <w:shd w:val="clear" w:color="auto" w:fill="FFFFFF"/>
              </w:rPr>
              <w:t>or list themselves as keys, but you can have nested dictionaries with multiple levels of</w:t>
            </w:r>
          </w:p>
          <w:p w14:paraId="3AE619E2" w14:textId="77777777" w:rsidR="005D7699" w:rsidRDefault="00B978AB" w:rsidP="00B978AB">
            <w:pPr>
              <w:rPr>
                <w:rFonts w:ascii="Georgia" w:hAnsi="Georgia"/>
                <w:shd w:val="clear" w:color="auto" w:fill="FFFFFF"/>
              </w:rPr>
            </w:pPr>
            <w:r w:rsidRPr="00B978AB">
              <w:rPr>
                <w:rFonts w:ascii="Georgia" w:hAnsi="Georgia"/>
                <w:highlight w:val="lightGray"/>
                <w:shd w:val="clear" w:color="auto" w:fill="FFFFFF"/>
              </w:rPr>
              <w:t>these.</w:t>
            </w:r>
          </w:p>
          <w:p w14:paraId="1C9AAF34" w14:textId="77777777" w:rsidR="005D7699" w:rsidRPr="005D7699" w:rsidRDefault="005D7699" w:rsidP="005D7699">
            <w:pPr>
              <w:rPr>
                <w:rFonts w:ascii="Roboto-Regular" w:hAnsi="Roboto-Regular"/>
                <w:color w:val="555770"/>
                <w:sz w:val="21"/>
                <w:szCs w:val="21"/>
                <w:highlight w:val="lightGray"/>
              </w:rPr>
            </w:pPr>
            <w:r w:rsidRPr="005D7699">
              <w:rPr>
                <w:rFonts w:ascii="Roboto-Regular" w:hAnsi="Roboto-Regular"/>
                <w:color w:val="555770"/>
                <w:sz w:val="21"/>
                <w:szCs w:val="21"/>
                <w:highlight w:val="lightGray"/>
              </w:rPr>
              <w:t>when we pass functions to other functions and in situations like sorting, you can make your</w:t>
            </w:r>
          </w:p>
          <w:p w14:paraId="754025F8" w14:textId="77777777" w:rsidR="005D7699" w:rsidRPr="005D7699" w:rsidRDefault="005D7699" w:rsidP="005D7699">
            <w:pPr>
              <w:rPr>
                <w:rFonts w:ascii="Roboto-Regular" w:hAnsi="Roboto-Regular"/>
                <w:color w:val="555770"/>
                <w:sz w:val="21"/>
                <w:szCs w:val="21"/>
                <w:highlight w:val="lightGray"/>
              </w:rPr>
            </w:pPr>
            <w:r w:rsidRPr="005D7699">
              <w:rPr>
                <w:rFonts w:ascii="Roboto-Regular" w:hAnsi="Roboto-Regular"/>
                <w:color w:val="555770"/>
                <w:sz w:val="21"/>
                <w:szCs w:val="21"/>
                <w:highlight w:val="lightGray"/>
              </w:rPr>
              <w:t>sorting more flexible by passing your comparison function which is appropriate to the values we</w:t>
            </w:r>
          </w:p>
          <w:p w14:paraId="4DB492AA" w14:textId="38FD9142" w:rsidR="003E55B4" w:rsidRDefault="005D7699" w:rsidP="005D7699">
            <w:pPr>
              <w:rPr>
                <w:rFonts w:ascii="Roboto-Regular" w:hAnsi="Roboto-Regular"/>
                <w:color w:val="555770"/>
                <w:sz w:val="21"/>
                <w:szCs w:val="21"/>
              </w:rPr>
            </w:pPr>
            <w:r w:rsidRPr="005D7699">
              <w:rPr>
                <w:rFonts w:ascii="Roboto-Regular" w:hAnsi="Roboto-Regular"/>
                <w:color w:val="555770"/>
                <w:sz w:val="21"/>
                <w:szCs w:val="21"/>
                <w:highlight w:val="lightGray"/>
              </w:rPr>
              <w:t>will sort.</w:t>
            </w:r>
            <w:r w:rsidR="00946EB7">
              <w:rPr>
                <w:rFonts w:ascii="Roboto-Regular" w:hAnsi="Roboto-Regular"/>
                <w:color w:val="555770"/>
                <w:sz w:val="21"/>
                <w:szCs w:val="21"/>
              </w:rPr>
              <w:br/>
            </w:r>
            <w:r w:rsidR="00946EB7">
              <w:rPr>
                <w:rStyle w:val="yui-tag-span"/>
                <w:rFonts w:ascii="Roboto-Regular" w:hAnsi="Roboto-Regular"/>
                <w:b/>
                <w:bCs/>
                <w:color w:val="111111"/>
                <w:sz w:val="21"/>
                <w:szCs w:val="21"/>
                <w:shd w:val="clear" w:color="auto" w:fill="FFFFFF"/>
              </w:rPr>
              <w:t>Week 5:</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Exception handling</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Basic input/output</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Handling files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String processing</w:t>
            </w:r>
            <w:r w:rsidR="00946EB7">
              <w:rPr>
                <w:rFonts w:ascii="Roboto-Regular" w:hAnsi="Roboto-Regular"/>
                <w:color w:val="555770"/>
                <w:sz w:val="21"/>
                <w:szCs w:val="21"/>
              </w:rPr>
              <w:br/>
            </w:r>
          </w:p>
          <w:p w14:paraId="3B402957" w14:textId="77777777" w:rsidR="008A09F7" w:rsidRPr="00B5706E" w:rsidRDefault="005D7699" w:rsidP="008A09F7">
            <w:pPr>
              <w:rPr>
                <w:rFonts w:ascii="Georgia" w:hAnsi="Georgia"/>
                <w:highlight w:val="lightGray"/>
                <w:shd w:val="clear" w:color="auto" w:fill="FFFFFF"/>
              </w:rPr>
            </w:pPr>
            <w:r w:rsidRPr="00E50E28">
              <w:rPr>
                <w:rFonts w:ascii="Georgia" w:hAnsi="Georgia"/>
                <w:highlight w:val="lightGray"/>
                <w:shd w:val="clear" w:color="auto" w:fill="FFFFFF"/>
              </w:rPr>
              <w:t xml:space="preserve">SUMMARY: </w:t>
            </w:r>
            <w:r w:rsidR="008A09F7" w:rsidRPr="00B5706E">
              <w:rPr>
                <w:rFonts w:ascii="Georgia" w:hAnsi="Georgia"/>
                <w:highlight w:val="lightGray"/>
                <w:shd w:val="clear" w:color="auto" w:fill="FFFFFF"/>
              </w:rPr>
              <w:t>we start dealing with input output and files</w:t>
            </w:r>
          </w:p>
          <w:p w14:paraId="277EBA82" w14:textId="77777777" w:rsidR="008A09F7" w:rsidRPr="00B5706E" w:rsidRDefault="008A09F7" w:rsidP="008A09F7">
            <w:pPr>
              <w:rPr>
                <w:rFonts w:ascii="Georgia" w:hAnsi="Georgia"/>
                <w:highlight w:val="lightGray"/>
                <w:shd w:val="clear" w:color="auto" w:fill="FFFFFF"/>
              </w:rPr>
            </w:pPr>
            <w:r w:rsidRPr="00B5706E">
              <w:rPr>
                <w:rFonts w:ascii="Georgia" w:hAnsi="Georgia"/>
                <w:highlight w:val="lightGray"/>
                <w:shd w:val="clear" w:color="auto" w:fill="FFFFFF"/>
              </w:rPr>
              <w:t xml:space="preserve">exceptions will be rather more common as we saw earlier one of the </w:t>
            </w:r>
            <w:proofErr w:type="gramStart"/>
            <w:r w:rsidRPr="00B5706E">
              <w:rPr>
                <w:rFonts w:ascii="Georgia" w:hAnsi="Georgia"/>
                <w:highlight w:val="lightGray"/>
                <w:shd w:val="clear" w:color="auto" w:fill="FFFFFF"/>
              </w:rPr>
              <w:t>examples</w:t>
            </w:r>
            <w:proofErr w:type="gramEnd"/>
            <w:r w:rsidRPr="00B5706E">
              <w:rPr>
                <w:rFonts w:ascii="Georgia" w:hAnsi="Georgia"/>
                <w:highlight w:val="lightGray"/>
                <w:shd w:val="clear" w:color="auto" w:fill="FFFFFF"/>
              </w:rPr>
              <w:t xml:space="preserve"> we</w:t>
            </w:r>
          </w:p>
          <w:p w14:paraId="43C5E724" w14:textId="77777777" w:rsidR="008A09F7" w:rsidRDefault="008A09F7" w:rsidP="008A09F7">
            <w:pPr>
              <w:rPr>
                <w:rFonts w:ascii="Georgia" w:hAnsi="Georgia"/>
                <w:shd w:val="clear" w:color="auto" w:fill="FFFFFF"/>
              </w:rPr>
            </w:pPr>
            <w:r w:rsidRPr="00B5706E">
              <w:rPr>
                <w:rFonts w:ascii="Georgia" w:hAnsi="Georgia"/>
                <w:highlight w:val="lightGray"/>
                <w:shd w:val="clear" w:color="auto" w:fill="FFFFFF"/>
              </w:rPr>
              <w:t>mentioned was a file is not found or a disk is full.</w:t>
            </w:r>
          </w:p>
          <w:p w14:paraId="1A4128B9" w14:textId="77777777" w:rsidR="008A09F7" w:rsidRPr="006F461A" w:rsidRDefault="008A09F7" w:rsidP="008A09F7">
            <w:pPr>
              <w:rPr>
                <w:rFonts w:ascii="Georgia" w:hAnsi="Georgia"/>
                <w:shd w:val="clear" w:color="auto" w:fill="FFFFFF"/>
              </w:rPr>
            </w:pPr>
          </w:p>
          <w:p w14:paraId="0D70768F" w14:textId="77777777" w:rsidR="006F461A" w:rsidRPr="006F461A" w:rsidRDefault="006F461A" w:rsidP="006F461A">
            <w:pPr>
              <w:rPr>
                <w:rStyle w:val="yui-tag-span"/>
                <w:rFonts w:ascii="Georgia" w:hAnsi="Georgia"/>
                <w:color w:val="111111"/>
                <w:szCs w:val="20"/>
                <w:highlight w:val="lightGray"/>
                <w:shd w:val="clear" w:color="auto" w:fill="FFFFFF"/>
              </w:rPr>
            </w:pPr>
            <w:r w:rsidRPr="006F461A">
              <w:rPr>
                <w:rStyle w:val="yui-tag-span"/>
                <w:rFonts w:ascii="Georgia" w:hAnsi="Georgia"/>
                <w:color w:val="111111"/>
                <w:szCs w:val="20"/>
                <w:highlight w:val="lightGray"/>
                <w:shd w:val="clear" w:color="auto" w:fill="FFFFFF"/>
              </w:rPr>
              <w:t xml:space="preserve">to interact with </w:t>
            </w:r>
            <w:proofErr w:type="gramStart"/>
            <w:r w:rsidRPr="006F461A">
              <w:rPr>
                <w:rStyle w:val="yui-tag-span"/>
                <w:rFonts w:ascii="Georgia" w:hAnsi="Georgia"/>
                <w:color w:val="111111"/>
                <w:szCs w:val="20"/>
                <w:highlight w:val="lightGray"/>
                <w:shd w:val="clear" w:color="auto" w:fill="FFFFFF"/>
              </w:rPr>
              <w:t>files</w:t>
            </w:r>
            <w:proofErr w:type="gramEnd"/>
            <w:r w:rsidRPr="006F461A">
              <w:rPr>
                <w:rStyle w:val="yui-tag-span"/>
                <w:rFonts w:ascii="Georgia" w:hAnsi="Georgia"/>
                <w:color w:val="111111"/>
                <w:szCs w:val="20"/>
                <w:highlight w:val="lightGray"/>
                <w:shd w:val="clear" w:color="auto" w:fill="FFFFFF"/>
              </w:rPr>
              <w:t xml:space="preserve"> we do it</w:t>
            </w:r>
          </w:p>
          <w:p w14:paraId="2E80FADB" w14:textId="77777777" w:rsidR="006F461A" w:rsidRPr="006F461A" w:rsidRDefault="006F461A" w:rsidP="006F461A">
            <w:pPr>
              <w:rPr>
                <w:rStyle w:val="yui-tag-span"/>
                <w:rFonts w:ascii="Georgia" w:hAnsi="Georgia"/>
                <w:color w:val="111111"/>
                <w:szCs w:val="20"/>
                <w:highlight w:val="lightGray"/>
                <w:shd w:val="clear" w:color="auto" w:fill="FFFFFF"/>
              </w:rPr>
            </w:pPr>
            <w:r w:rsidRPr="006F461A">
              <w:rPr>
                <w:rStyle w:val="yui-tag-span"/>
                <w:rFonts w:ascii="Georgia" w:hAnsi="Georgia"/>
                <w:color w:val="111111"/>
                <w:szCs w:val="20"/>
                <w:highlight w:val="lightGray"/>
                <w:shd w:val="clear" w:color="auto" w:fill="FFFFFF"/>
              </w:rPr>
              <w:t>through file handles, which actually corresponds to the buffers that we use to interact</w:t>
            </w:r>
          </w:p>
          <w:p w14:paraId="008C8C7A" w14:textId="77777777" w:rsidR="006F461A" w:rsidRDefault="006F461A" w:rsidP="006F461A">
            <w:pPr>
              <w:rPr>
                <w:rStyle w:val="yui-tag-span"/>
                <w:rFonts w:ascii="Georgia" w:hAnsi="Georgia"/>
                <w:color w:val="111111"/>
                <w:szCs w:val="20"/>
                <w:shd w:val="clear" w:color="auto" w:fill="FFFFFF"/>
              </w:rPr>
            </w:pPr>
            <w:r w:rsidRPr="006F461A">
              <w:rPr>
                <w:rStyle w:val="yui-tag-span"/>
                <w:rFonts w:ascii="Georgia" w:hAnsi="Georgia"/>
                <w:color w:val="111111"/>
                <w:szCs w:val="20"/>
                <w:highlight w:val="lightGray"/>
                <w:shd w:val="clear" w:color="auto" w:fill="FFFFFF"/>
              </w:rPr>
              <w:t>between the memory and the file on the disk.</w:t>
            </w:r>
          </w:p>
          <w:p w14:paraId="4EDF3D31" w14:textId="77777777" w:rsidR="005C3256" w:rsidRPr="005C3256" w:rsidRDefault="005C3256" w:rsidP="005C3256">
            <w:pPr>
              <w:rPr>
                <w:rFonts w:ascii="Georgia" w:hAnsi="Georgia"/>
                <w:color w:val="555770"/>
                <w:szCs w:val="20"/>
                <w:highlight w:val="lightGray"/>
              </w:rPr>
            </w:pPr>
            <w:r w:rsidRPr="005C3256">
              <w:rPr>
                <w:rFonts w:ascii="Georgia" w:hAnsi="Georgia"/>
                <w:color w:val="555770"/>
                <w:szCs w:val="20"/>
                <w:highlight w:val="lightGray"/>
              </w:rPr>
              <w:t>One is the statement pass which is the special statement that does nothing and can</w:t>
            </w:r>
          </w:p>
          <w:p w14:paraId="3F01F8C6" w14:textId="653B588A" w:rsidR="003E55B4" w:rsidRDefault="005C3256" w:rsidP="005C3256">
            <w:pPr>
              <w:rPr>
                <w:rFonts w:ascii="Roboto-Regular" w:hAnsi="Roboto-Regular"/>
                <w:color w:val="555770"/>
                <w:sz w:val="21"/>
                <w:szCs w:val="21"/>
              </w:rPr>
            </w:pPr>
            <w:r w:rsidRPr="005C3256">
              <w:rPr>
                <w:rFonts w:ascii="Georgia" w:hAnsi="Georgia"/>
                <w:color w:val="555770"/>
                <w:szCs w:val="20"/>
                <w:highlight w:val="lightGray"/>
              </w:rPr>
              <w:t>be used whenever you need an empty block.</w:t>
            </w:r>
            <w:r w:rsidR="00946EB7">
              <w:rPr>
                <w:rFonts w:ascii="Roboto-Regular" w:hAnsi="Roboto-Regular"/>
                <w:color w:val="555770"/>
                <w:sz w:val="21"/>
                <w:szCs w:val="21"/>
              </w:rPr>
              <w:br/>
            </w:r>
            <w:r w:rsidR="00946EB7">
              <w:rPr>
                <w:rStyle w:val="yui-tag-span"/>
                <w:rFonts w:ascii="Roboto-Regular" w:hAnsi="Roboto-Regular"/>
                <w:b/>
                <w:bCs/>
                <w:color w:val="111111"/>
                <w:sz w:val="21"/>
                <w:szCs w:val="21"/>
                <w:shd w:val="clear" w:color="auto" w:fill="FFFFFF"/>
              </w:rPr>
              <w:t>Week 6:</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Backtracking: N Queens, recording all solutions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Scope in Python: local, global, nonlocal names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Nested functions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Data structures: stack, queue</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Heaps</w:t>
            </w:r>
            <w:r w:rsidR="00946EB7">
              <w:rPr>
                <w:rFonts w:ascii="Roboto-Regular" w:hAnsi="Roboto-Regular"/>
                <w:color w:val="555770"/>
                <w:sz w:val="21"/>
                <w:szCs w:val="21"/>
              </w:rPr>
              <w:br/>
            </w:r>
          </w:p>
          <w:p w14:paraId="027317F8" w14:textId="77777777" w:rsidR="00C87645" w:rsidRDefault="00C87645" w:rsidP="005C3256">
            <w:pPr>
              <w:rPr>
                <w:rFonts w:ascii="Roboto-Regular" w:hAnsi="Roboto-Regular"/>
                <w:color w:val="555770"/>
                <w:sz w:val="21"/>
                <w:szCs w:val="21"/>
              </w:rPr>
            </w:pPr>
          </w:p>
          <w:p w14:paraId="71C79ACE" w14:textId="77777777" w:rsidR="00C87645" w:rsidRDefault="00C87645" w:rsidP="005C3256">
            <w:pPr>
              <w:rPr>
                <w:rFonts w:ascii="Roboto-Regular" w:hAnsi="Roboto-Regular"/>
                <w:color w:val="555770"/>
                <w:sz w:val="21"/>
                <w:szCs w:val="21"/>
              </w:rPr>
            </w:pPr>
          </w:p>
          <w:p w14:paraId="3BCD62AC" w14:textId="2849E0AD" w:rsidR="008A09F7" w:rsidRPr="00AB283B" w:rsidRDefault="005D7699" w:rsidP="008A09F7">
            <w:pPr>
              <w:rPr>
                <w:rFonts w:ascii="Georgia" w:hAnsi="Georgia"/>
                <w:highlight w:val="lightGray"/>
                <w:shd w:val="clear" w:color="auto" w:fill="FFFFFF"/>
              </w:rPr>
            </w:pPr>
            <w:r w:rsidRPr="00E50E28">
              <w:rPr>
                <w:rFonts w:ascii="Georgia" w:hAnsi="Georgia"/>
                <w:highlight w:val="lightGray"/>
                <w:shd w:val="clear" w:color="auto" w:fill="FFFFFF"/>
              </w:rPr>
              <w:t xml:space="preserve">SUMMARY: </w:t>
            </w:r>
            <w:r w:rsidR="00064CBB" w:rsidRPr="00AB283B">
              <w:rPr>
                <w:rFonts w:ascii="Georgia" w:hAnsi="Georgia"/>
                <w:highlight w:val="lightGray"/>
                <w:shd w:val="clear" w:color="auto" w:fill="FFFFFF"/>
              </w:rPr>
              <w:t xml:space="preserve">to </w:t>
            </w:r>
            <w:proofErr w:type="spellStart"/>
            <w:r w:rsidR="00064CBB" w:rsidRPr="00AB283B">
              <w:rPr>
                <w:rFonts w:ascii="Georgia" w:hAnsi="Georgia"/>
                <w:highlight w:val="lightGray"/>
                <w:shd w:val="clear" w:color="auto" w:fill="FFFFFF"/>
              </w:rPr>
              <w:t>unsertand</w:t>
            </w:r>
            <w:proofErr w:type="spellEnd"/>
            <w:r w:rsidR="00064CBB" w:rsidRPr="00AB283B">
              <w:rPr>
                <w:rFonts w:ascii="Georgia" w:hAnsi="Georgia"/>
                <w:highlight w:val="lightGray"/>
                <w:shd w:val="clear" w:color="auto" w:fill="FFFFFF"/>
              </w:rPr>
              <w:t xml:space="preserve"> local, global</w:t>
            </w:r>
            <w:r w:rsidR="00D6275F" w:rsidRPr="00AB283B">
              <w:rPr>
                <w:rFonts w:ascii="Georgia" w:hAnsi="Georgia"/>
                <w:highlight w:val="lightGray"/>
                <w:shd w:val="clear" w:color="auto" w:fill="FFFFFF"/>
              </w:rPr>
              <w:t xml:space="preserve"> </w:t>
            </w:r>
            <w:proofErr w:type="gramStart"/>
            <w:r w:rsidR="00D6275F" w:rsidRPr="00AB283B">
              <w:rPr>
                <w:rFonts w:ascii="Georgia" w:hAnsi="Georgia"/>
                <w:highlight w:val="lightGray"/>
                <w:shd w:val="clear" w:color="auto" w:fill="FFFFFF"/>
              </w:rPr>
              <w:t>scopes ,</w:t>
            </w:r>
            <w:proofErr w:type="gramEnd"/>
            <w:r w:rsidR="00D6275F" w:rsidRPr="00AB283B">
              <w:rPr>
                <w:rFonts w:ascii="Georgia" w:hAnsi="Georgia"/>
                <w:highlight w:val="lightGray"/>
                <w:shd w:val="clear" w:color="auto" w:fill="FFFFFF"/>
              </w:rPr>
              <w:t xml:space="preserve"> functions inside functions </w:t>
            </w:r>
            <w:r w:rsidR="00293E4C">
              <w:rPr>
                <w:rFonts w:ascii="Georgia" w:hAnsi="Georgia"/>
                <w:highlight w:val="lightGray"/>
                <w:shd w:val="clear" w:color="auto" w:fill="FFFFFF"/>
              </w:rPr>
              <w:t>, backtrack</w:t>
            </w:r>
          </w:p>
          <w:p w14:paraId="7E8C1941" w14:textId="56EA31F5" w:rsidR="00AB283B" w:rsidRPr="00AB283B" w:rsidRDefault="00D6275F" w:rsidP="00AB283B">
            <w:pPr>
              <w:rPr>
                <w:rFonts w:ascii="Georgia" w:hAnsi="Georgia"/>
                <w:highlight w:val="lightGray"/>
                <w:shd w:val="clear" w:color="auto" w:fill="FFFFFF"/>
              </w:rPr>
            </w:pPr>
            <w:r w:rsidRPr="00AB283B">
              <w:rPr>
                <w:rFonts w:ascii="Georgia" w:hAnsi="Georgia"/>
                <w:highlight w:val="lightGray"/>
                <w:shd w:val="clear" w:color="auto" w:fill="FFFFFF"/>
              </w:rPr>
              <w:t>Implementation o</w:t>
            </w:r>
            <w:r w:rsidR="00AB283B" w:rsidRPr="00AB283B">
              <w:rPr>
                <w:rFonts w:ascii="Georgia" w:hAnsi="Georgia"/>
                <w:highlight w:val="lightGray"/>
                <w:shd w:val="clear" w:color="auto" w:fill="FFFFFF"/>
              </w:rPr>
              <w:t>f</w:t>
            </w:r>
            <w:r w:rsidRPr="00AB283B">
              <w:rPr>
                <w:rFonts w:ascii="Georgia" w:hAnsi="Georgia"/>
                <w:highlight w:val="lightGray"/>
                <w:shd w:val="clear" w:color="auto" w:fill="FFFFFF"/>
              </w:rPr>
              <w:t xml:space="preserve"> Data Structures like Stack, Queue</w:t>
            </w:r>
          </w:p>
          <w:p w14:paraId="0B487162" w14:textId="46046232" w:rsidR="00AB283B" w:rsidRDefault="00AB283B" w:rsidP="00AB283B">
            <w:pPr>
              <w:rPr>
                <w:rFonts w:ascii="Georgia" w:hAnsi="Georgia"/>
                <w:shd w:val="clear" w:color="auto" w:fill="FFFFFF"/>
              </w:rPr>
            </w:pPr>
            <w:r w:rsidRPr="00AB283B">
              <w:rPr>
                <w:rFonts w:ascii="Georgia" w:hAnsi="Georgia"/>
                <w:highlight w:val="lightGray"/>
                <w:shd w:val="clear" w:color="auto" w:fill="FFFFFF"/>
              </w:rPr>
              <w:t>Understanding of operations performed on them</w:t>
            </w:r>
          </w:p>
          <w:p w14:paraId="11EA67C4" w14:textId="77777777" w:rsidR="00C87645" w:rsidRDefault="00C87645" w:rsidP="008A09F7">
            <w:pPr>
              <w:rPr>
                <w:rStyle w:val="yui-tag-span"/>
                <w:rFonts w:ascii="Roboto-Regular" w:hAnsi="Roboto-Regular"/>
                <w:b/>
                <w:bCs/>
                <w:color w:val="111111"/>
                <w:sz w:val="21"/>
                <w:szCs w:val="21"/>
                <w:shd w:val="clear" w:color="auto" w:fill="FFFFFF"/>
              </w:rPr>
            </w:pPr>
          </w:p>
          <w:p w14:paraId="6527EA24" w14:textId="77777777" w:rsidR="00A4775A" w:rsidRPr="00AB283B" w:rsidRDefault="00946EB7" w:rsidP="00A4775A">
            <w:pPr>
              <w:rPr>
                <w:rFonts w:ascii="Georgia" w:hAnsi="Georgia"/>
                <w:szCs w:val="20"/>
                <w:highlight w:val="lightGray"/>
                <w:shd w:val="clear" w:color="auto" w:fill="FFFFFF"/>
              </w:rPr>
            </w:pPr>
            <w:r>
              <w:rPr>
                <w:rStyle w:val="yui-tag-span"/>
                <w:rFonts w:ascii="Roboto-Regular" w:hAnsi="Roboto-Regular"/>
                <w:b/>
                <w:bCs/>
                <w:color w:val="111111"/>
                <w:sz w:val="21"/>
                <w:szCs w:val="21"/>
                <w:shd w:val="clear" w:color="auto" w:fill="FFFFFF"/>
              </w:rPr>
              <w:t>Week 7:</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Abstract datatypes</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Classes and objects in Python</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"Linked" lists: find, insert, delete</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Binary search trees: find, insert, delete</w:t>
            </w:r>
            <w:r>
              <w:rPr>
                <w:rFonts w:ascii="Roboto-Regular" w:hAnsi="Roboto-Regular"/>
                <w:color w:val="555770"/>
                <w:sz w:val="21"/>
                <w:szCs w:val="21"/>
              </w:rPr>
              <w:br/>
            </w:r>
            <w:r>
              <w:rPr>
                <w:rStyle w:val="yui-tag-span"/>
                <w:rFonts w:ascii="Roboto-Regular" w:hAnsi="Roboto-Regular"/>
                <w:color w:val="111111"/>
                <w:sz w:val="21"/>
                <w:szCs w:val="21"/>
                <w:shd w:val="clear" w:color="auto" w:fill="FFFFFF"/>
              </w:rPr>
              <w:t>Height-balanced binary search trees</w:t>
            </w:r>
            <w:r>
              <w:rPr>
                <w:rFonts w:ascii="Roboto-Regular" w:hAnsi="Roboto-Regular"/>
                <w:color w:val="555770"/>
                <w:sz w:val="21"/>
                <w:szCs w:val="21"/>
              </w:rPr>
              <w:br/>
            </w:r>
            <w:r w:rsidR="005D7699" w:rsidRPr="00E50E28">
              <w:rPr>
                <w:rFonts w:ascii="Georgia" w:hAnsi="Georgia"/>
                <w:highlight w:val="lightGray"/>
                <w:shd w:val="clear" w:color="auto" w:fill="FFFFFF"/>
              </w:rPr>
              <w:t xml:space="preserve">SUMMARY: </w:t>
            </w:r>
            <w:r w:rsidR="00A4775A" w:rsidRPr="00AB283B">
              <w:rPr>
                <w:rFonts w:ascii="Georgia" w:hAnsi="Georgia"/>
                <w:szCs w:val="20"/>
                <w:highlight w:val="lightGray"/>
                <w:shd w:val="clear" w:color="auto" w:fill="FFFFFF"/>
              </w:rPr>
              <w:t>heaps are a tree based implementation of priority queues in which both</w:t>
            </w:r>
          </w:p>
          <w:p w14:paraId="00ACF56A" w14:textId="77777777" w:rsidR="00134A91" w:rsidRPr="00AB283B" w:rsidRDefault="00A4775A" w:rsidP="00A4775A">
            <w:pPr>
              <w:rPr>
                <w:rFonts w:ascii="Georgia" w:hAnsi="Georgia"/>
                <w:szCs w:val="20"/>
                <w:highlight w:val="lightGray"/>
                <w:shd w:val="clear" w:color="auto" w:fill="FFFFFF"/>
              </w:rPr>
            </w:pPr>
            <w:r w:rsidRPr="00AB283B">
              <w:rPr>
                <w:rFonts w:ascii="Georgia" w:hAnsi="Georgia"/>
                <w:szCs w:val="20"/>
                <w:highlight w:val="lightGray"/>
                <w:shd w:val="clear" w:color="auto" w:fill="FFFFFF"/>
              </w:rPr>
              <w:t xml:space="preserve">insert and delete max can be done in log </w:t>
            </w:r>
            <w:proofErr w:type="spellStart"/>
            <w:r w:rsidRPr="00AB283B">
              <w:rPr>
                <w:rFonts w:ascii="Georgia" w:hAnsi="Georgia"/>
                <w:szCs w:val="20"/>
                <w:highlight w:val="lightGray"/>
                <w:shd w:val="clear" w:color="auto" w:fill="FFFFFF"/>
              </w:rPr>
              <w:t>n</w:t>
            </w:r>
            <w:proofErr w:type="spellEnd"/>
            <w:r w:rsidRPr="00AB283B">
              <w:rPr>
                <w:rFonts w:ascii="Georgia" w:hAnsi="Georgia"/>
                <w:szCs w:val="20"/>
                <w:highlight w:val="lightGray"/>
                <w:shd w:val="clear" w:color="auto" w:fill="FFFFFF"/>
              </w:rPr>
              <w:t xml:space="preserve"> time.</w:t>
            </w:r>
          </w:p>
          <w:p w14:paraId="36B5E272" w14:textId="706E417B" w:rsidR="00134A91" w:rsidRPr="00AB283B" w:rsidRDefault="00134A91" w:rsidP="00134A91">
            <w:pPr>
              <w:rPr>
                <w:rFonts w:ascii="Georgia" w:hAnsi="Georgia"/>
                <w:color w:val="555770"/>
                <w:szCs w:val="20"/>
                <w:highlight w:val="lightGray"/>
              </w:rPr>
            </w:pPr>
            <w:r w:rsidRPr="00AB283B">
              <w:rPr>
                <w:rFonts w:ascii="Georgia" w:hAnsi="Georgia"/>
                <w:color w:val="555770"/>
                <w:szCs w:val="20"/>
                <w:highlight w:val="lightGray"/>
              </w:rPr>
              <w:t>the insert</w:t>
            </w:r>
            <w:r w:rsidRPr="00AB283B">
              <w:rPr>
                <w:rFonts w:ascii="Georgia" w:hAnsi="Georgia"/>
                <w:color w:val="555770"/>
                <w:szCs w:val="20"/>
                <w:highlight w:val="lightGray"/>
              </w:rPr>
              <w:t xml:space="preserve"> </w:t>
            </w:r>
            <w:r w:rsidRPr="00AB283B">
              <w:rPr>
                <w:rFonts w:ascii="Georgia" w:hAnsi="Georgia"/>
                <w:color w:val="555770"/>
                <w:szCs w:val="20"/>
                <w:highlight w:val="lightGray"/>
              </w:rPr>
              <w:t>and delete min work exactly like insert and delete max, except that the comparisons are</w:t>
            </w:r>
          </w:p>
          <w:p w14:paraId="58C985AF" w14:textId="77777777" w:rsidR="00064CBB" w:rsidRPr="00AB283B" w:rsidRDefault="00134A91" w:rsidP="00134A91">
            <w:pPr>
              <w:rPr>
                <w:rFonts w:ascii="Georgia" w:hAnsi="Georgia"/>
                <w:color w:val="555770"/>
                <w:szCs w:val="20"/>
                <w:highlight w:val="lightGray"/>
              </w:rPr>
            </w:pPr>
            <w:r w:rsidRPr="00AB283B">
              <w:rPr>
                <w:rFonts w:ascii="Georgia" w:hAnsi="Georgia"/>
                <w:color w:val="555770"/>
                <w:szCs w:val="20"/>
                <w:highlight w:val="lightGray"/>
              </w:rPr>
              <w:t>reversed</w:t>
            </w:r>
          </w:p>
          <w:p w14:paraId="14B36F02" w14:textId="01ED65EC" w:rsidR="00946EB7" w:rsidRPr="00AB283B" w:rsidRDefault="00064CBB" w:rsidP="00134A91">
            <w:pPr>
              <w:rPr>
                <w:rFonts w:ascii="Georgia" w:hAnsi="Georgia"/>
                <w:color w:val="555770"/>
                <w:szCs w:val="20"/>
              </w:rPr>
            </w:pPr>
            <w:r w:rsidRPr="00AB283B">
              <w:rPr>
                <w:rFonts w:ascii="Georgia" w:hAnsi="Georgia"/>
                <w:color w:val="555770"/>
                <w:szCs w:val="20"/>
                <w:highlight w:val="lightGray"/>
              </w:rPr>
              <w:t>Understanding lists BST Traversal And much more…</w:t>
            </w:r>
            <w:r w:rsidR="00946EB7">
              <w:rPr>
                <w:rFonts w:ascii="Roboto-Regular" w:hAnsi="Roboto-Regular"/>
                <w:color w:val="555770"/>
                <w:sz w:val="21"/>
                <w:szCs w:val="21"/>
              </w:rPr>
              <w:br/>
            </w:r>
            <w:r w:rsidR="00946EB7">
              <w:rPr>
                <w:rStyle w:val="yui-tag-span"/>
                <w:rFonts w:ascii="Roboto-Regular" w:hAnsi="Roboto-Regular"/>
                <w:b/>
                <w:bCs/>
                <w:color w:val="111111"/>
                <w:sz w:val="21"/>
                <w:szCs w:val="21"/>
                <w:shd w:val="clear" w:color="auto" w:fill="FFFFFF"/>
              </w:rPr>
              <w:t>Week 8:</w:t>
            </w:r>
            <w:r w:rsidR="00946EB7">
              <w:rPr>
                <w:rFonts w:ascii="Roboto-Regular" w:hAnsi="Roboto-Regular"/>
                <w:color w:val="555770"/>
                <w:sz w:val="21"/>
                <w:szCs w:val="21"/>
              </w:rPr>
              <w:br/>
            </w:r>
            <w:proofErr w:type="spellStart"/>
            <w:r w:rsidR="00946EB7">
              <w:rPr>
                <w:rStyle w:val="yui-tag-span"/>
                <w:rFonts w:ascii="Roboto-Regular" w:hAnsi="Roboto-Regular"/>
                <w:color w:val="111111"/>
                <w:sz w:val="21"/>
                <w:szCs w:val="21"/>
                <w:shd w:val="clear" w:color="auto" w:fill="FFFFFF"/>
              </w:rPr>
              <w:t>Effcient</w:t>
            </w:r>
            <w:proofErr w:type="spellEnd"/>
            <w:r w:rsidR="00946EB7">
              <w:rPr>
                <w:rStyle w:val="yui-tag-span"/>
                <w:rFonts w:ascii="Roboto-Regular" w:hAnsi="Roboto-Regular"/>
                <w:color w:val="111111"/>
                <w:sz w:val="21"/>
                <w:szCs w:val="21"/>
                <w:shd w:val="clear" w:color="auto" w:fill="FFFFFF"/>
              </w:rPr>
              <w:t xml:space="preserve"> evaluation of recursive definitions: </w:t>
            </w:r>
            <w:proofErr w:type="spellStart"/>
            <w:r w:rsidR="00946EB7">
              <w:rPr>
                <w:rStyle w:val="yui-tag-span"/>
                <w:rFonts w:ascii="Roboto-Regular" w:hAnsi="Roboto-Regular"/>
                <w:color w:val="111111"/>
                <w:sz w:val="21"/>
                <w:szCs w:val="21"/>
                <w:shd w:val="clear" w:color="auto" w:fill="FFFFFF"/>
              </w:rPr>
              <w:t>memoization</w:t>
            </w:r>
            <w:proofErr w:type="spellEnd"/>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Dynamic programming: examples</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Other programming languages: C and manual memory management</w:t>
            </w:r>
            <w:r w:rsidR="00946EB7">
              <w:rPr>
                <w:rFonts w:ascii="Roboto-Regular" w:hAnsi="Roboto-Regular"/>
                <w:color w:val="555770"/>
                <w:sz w:val="21"/>
                <w:szCs w:val="21"/>
              </w:rPr>
              <w:br/>
            </w:r>
            <w:r w:rsidR="00946EB7">
              <w:rPr>
                <w:rStyle w:val="yui-tag-span"/>
                <w:rFonts w:ascii="Roboto-Regular" w:hAnsi="Roboto-Regular"/>
                <w:color w:val="111111"/>
                <w:sz w:val="21"/>
                <w:szCs w:val="21"/>
                <w:shd w:val="clear" w:color="auto" w:fill="FFFFFF"/>
              </w:rPr>
              <w:t>Other programming paradigms: functional programming</w:t>
            </w:r>
            <w:r w:rsidR="00946EB7">
              <w:rPr>
                <w:rFonts w:ascii="Roboto-Regular" w:hAnsi="Roboto-Regular"/>
                <w:color w:val="555770"/>
                <w:sz w:val="21"/>
                <w:szCs w:val="21"/>
              </w:rPr>
              <w:br/>
            </w:r>
          </w:p>
          <w:p w14:paraId="1AC198CC" w14:textId="77777777" w:rsidR="006A0F6B" w:rsidRPr="00DB7AB7" w:rsidRDefault="005D7699" w:rsidP="006A0F6B">
            <w:pPr>
              <w:rPr>
                <w:rFonts w:ascii="Georgia" w:hAnsi="Georgia"/>
                <w:highlight w:val="lightGray"/>
                <w:shd w:val="clear" w:color="auto" w:fill="FFFFFF"/>
              </w:rPr>
            </w:pPr>
            <w:r w:rsidRPr="00E50E28">
              <w:rPr>
                <w:rFonts w:ascii="Georgia" w:hAnsi="Georgia"/>
                <w:highlight w:val="lightGray"/>
                <w:shd w:val="clear" w:color="auto" w:fill="FFFFFF"/>
              </w:rPr>
              <w:t xml:space="preserve">SUMMARY: </w:t>
            </w:r>
            <w:r w:rsidR="006A0F6B" w:rsidRPr="00DB7AB7">
              <w:rPr>
                <w:rFonts w:ascii="Georgia" w:hAnsi="Georgia"/>
                <w:highlight w:val="lightGray"/>
                <w:shd w:val="clear" w:color="auto" w:fill="FFFFFF"/>
              </w:rPr>
              <w:t>So, dynamic programming is just a strategy to</w:t>
            </w:r>
            <w:r w:rsidR="006A0F6B" w:rsidRPr="00DB7AB7">
              <w:rPr>
                <w:rFonts w:ascii="Georgia" w:hAnsi="Georgia"/>
                <w:highlight w:val="lightGray"/>
                <w:shd w:val="clear" w:color="auto" w:fill="FFFFFF"/>
              </w:rPr>
              <w:t xml:space="preserve"> </w:t>
            </w:r>
            <w:r w:rsidR="006A0F6B" w:rsidRPr="00DB7AB7">
              <w:rPr>
                <w:rFonts w:ascii="Georgia" w:hAnsi="Georgia"/>
                <w:highlight w:val="lightGray"/>
                <w:shd w:val="clear" w:color="auto" w:fill="FFFFFF"/>
              </w:rPr>
              <w:t xml:space="preserve">further optimize this </w:t>
            </w:r>
            <w:proofErr w:type="spellStart"/>
            <w:r w:rsidR="006A0F6B" w:rsidRPr="00DB7AB7">
              <w:rPr>
                <w:rFonts w:ascii="Georgia" w:hAnsi="Georgia"/>
                <w:highlight w:val="lightGray"/>
                <w:shd w:val="clear" w:color="auto" w:fill="FFFFFF"/>
              </w:rPr>
              <w:t>memoized</w:t>
            </w:r>
            <w:proofErr w:type="spellEnd"/>
            <w:r w:rsidR="006A0F6B" w:rsidRPr="00DB7AB7">
              <w:rPr>
                <w:rFonts w:ascii="Georgia" w:hAnsi="Georgia"/>
                <w:highlight w:val="lightGray"/>
                <w:shd w:val="clear" w:color="auto" w:fill="FFFFFF"/>
              </w:rPr>
              <w:t xml:space="preserve"> recursion. This </w:t>
            </w:r>
          </w:p>
          <w:p w14:paraId="607F3718" w14:textId="4287C8F4" w:rsidR="00772FB3" w:rsidRPr="00DB7AB7" w:rsidRDefault="006A0F6B" w:rsidP="00772FB3">
            <w:pPr>
              <w:rPr>
                <w:rFonts w:ascii="Georgia" w:hAnsi="Georgia"/>
                <w:highlight w:val="lightGray"/>
                <w:shd w:val="clear" w:color="auto" w:fill="FFFFFF"/>
              </w:rPr>
            </w:pPr>
            <w:proofErr w:type="spellStart"/>
            <w:r w:rsidRPr="00DB7AB7">
              <w:rPr>
                <w:rFonts w:ascii="Georgia" w:hAnsi="Georgia"/>
                <w:highlight w:val="lightGray"/>
                <w:shd w:val="clear" w:color="auto" w:fill="FFFFFF"/>
              </w:rPr>
              <w:t>memoized</w:t>
            </w:r>
            <w:proofErr w:type="spellEnd"/>
            <w:r w:rsidRPr="00DB7AB7">
              <w:rPr>
                <w:rFonts w:ascii="Georgia" w:hAnsi="Georgia"/>
                <w:highlight w:val="lightGray"/>
                <w:shd w:val="clear" w:color="auto" w:fill="FFFFFF"/>
              </w:rPr>
              <w:t xml:space="preserve"> recursion tells us that we will</w:t>
            </w:r>
            <w:r w:rsidR="00DB7AB7" w:rsidRPr="00DB7AB7">
              <w:rPr>
                <w:rFonts w:ascii="Georgia" w:hAnsi="Georgia"/>
                <w:highlight w:val="lightGray"/>
                <w:shd w:val="clear" w:color="auto" w:fill="FFFFFF"/>
              </w:rPr>
              <w:t xml:space="preserve"> </w:t>
            </w:r>
            <w:r w:rsidRPr="00DB7AB7">
              <w:rPr>
                <w:rFonts w:ascii="Georgia" w:hAnsi="Georgia"/>
                <w:highlight w:val="lightGray"/>
                <w:shd w:val="clear" w:color="auto" w:fill="FFFFFF"/>
              </w:rPr>
              <w:t>store values into a table as and when they are computed.</w:t>
            </w:r>
          </w:p>
          <w:p w14:paraId="2AB5C506" w14:textId="6C9D1017" w:rsidR="00772FB3" w:rsidRPr="00DB7AB7" w:rsidRDefault="00772FB3" w:rsidP="00772FB3">
            <w:pPr>
              <w:rPr>
                <w:rFonts w:ascii="Georgia" w:hAnsi="Georgia"/>
                <w:highlight w:val="lightGray"/>
                <w:shd w:val="clear" w:color="auto" w:fill="FFFFFF"/>
              </w:rPr>
            </w:pPr>
            <w:r w:rsidRPr="00DB7AB7">
              <w:rPr>
                <w:rFonts w:ascii="Georgia" w:hAnsi="Georgia"/>
                <w:highlight w:val="lightGray"/>
                <w:shd w:val="clear" w:color="auto" w:fill="FFFFFF"/>
              </w:rPr>
              <w:t>Python has to allocate space always in a dynamic manner, it has to keep as</w:t>
            </w:r>
          </w:p>
          <w:p w14:paraId="1A542E2E" w14:textId="77777777" w:rsidR="00772FB3" w:rsidRPr="00DB7AB7" w:rsidRDefault="00772FB3" w:rsidP="00772FB3">
            <w:pPr>
              <w:rPr>
                <w:rFonts w:ascii="Georgia" w:hAnsi="Georgia"/>
                <w:highlight w:val="lightGray"/>
                <w:shd w:val="clear" w:color="auto" w:fill="FFFFFF"/>
              </w:rPr>
            </w:pPr>
            <w:r w:rsidRPr="00DB7AB7">
              <w:rPr>
                <w:rFonts w:ascii="Georgia" w:hAnsi="Georgia"/>
                <w:highlight w:val="lightGray"/>
                <w:shd w:val="clear" w:color="auto" w:fill="FFFFFF"/>
              </w:rPr>
              <w:t xml:space="preserve">you use a </w:t>
            </w:r>
            <w:proofErr w:type="gramStart"/>
            <w:r w:rsidRPr="00DB7AB7">
              <w:rPr>
                <w:rFonts w:ascii="Georgia" w:hAnsi="Georgia"/>
                <w:highlight w:val="lightGray"/>
                <w:shd w:val="clear" w:color="auto" w:fill="FFFFFF"/>
              </w:rPr>
              <w:t>name,</w:t>
            </w:r>
            <w:proofErr w:type="gramEnd"/>
            <w:r w:rsidRPr="00DB7AB7">
              <w:rPr>
                <w:rFonts w:ascii="Georgia" w:hAnsi="Georgia"/>
                <w:highlight w:val="lightGray"/>
                <w:shd w:val="clear" w:color="auto" w:fill="FFFFFF"/>
              </w:rPr>
              <w:t xml:space="preserve"> it has to find space for it and the space requirement may change if the</w:t>
            </w:r>
          </w:p>
          <w:p w14:paraId="6B065DE1" w14:textId="2A7C5AA0" w:rsidR="00446761" w:rsidRDefault="00772FB3" w:rsidP="00772FB3">
            <w:r w:rsidRPr="00DB7AB7">
              <w:rPr>
                <w:rFonts w:ascii="Georgia" w:hAnsi="Georgia"/>
                <w:highlight w:val="lightGray"/>
                <w:shd w:val="clear" w:color="auto" w:fill="FFFFFF"/>
              </w:rPr>
              <w:t xml:space="preserve">value changes </w:t>
            </w:r>
            <w:proofErr w:type="spellStart"/>
            <w:r w:rsidRPr="00DB7AB7">
              <w:rPr>
                <w:rFonts w:ascii="Georgia" w:hAnsi="Georgia"/>
                <w:highlight w:val="lightGray"/>
                <w:shd w:val="clear" w:color="auto" w:fill="FFFFFF"/>
              </w:rPr>
              <w:t>it’s</w:t>
            </w:r>
            <w:proofErr w:type="spellEnd"/>
            <w:r w:rsidRPr="00DB7AB7">
              <w:rPr>
                <w:rFonts w:ascii="Georgia" w:hAnsi="Georgia"/>
                <w:highlight w:val="lightGray"/>
                <w:shd w:val="clear" w:color="auto" w:fill="FFFFFF"/>
              </w:rPr>
              <w:t xml:space="preserve"> type.</w:t>
            </w:r>
          </w:p>
          <w:p w14:paraId="5A37FCDF" w14:textId="77777777" w:rsidR="00383F03" w:rsidRDefault="00383F03" w:rsidP="00383F03"/>
          <w:p w14:paraId="7CD4EA23" w14:textId="6FD09149" w:rsidR="00004885" w:rsidRPr="00DB7AB7" w:rsidRDefault="00DB7AB7" w:rsidP="00DB7AB7">
            <w:pPr>
              <w:tabs>
                <w:tab w:val="left" w:pos="3072"/>
              </w:tabs>
              <w:rPr>
                <w:b/>
                <w:bCs/>
              </w:rPr>
            </w:pPr>
            <w:r>
              <w:t xml:space="preserve">                                                                                     </w:t>
            </w:r>
            <w:r w:rsidRPr="00DB7AB7">
              <w:rPr>
                <w:b/>
                <w:bCs/>
                <w:sz w:val="24"/>
                <w:szCs w:val="32"/>
              </w:rPr>
              <w:t>My Note</w:t>
            </w:r>
          </w:p>
          <w:p w14:paraId="6DFE1F9E" w14:textId="77777777" w:rsidR="00004885" w:rsidRDefault="00004885" w:rsidP="00383F03"/>
          <w:p w14:paraId="30ECE77B"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It's great!</w:t>
            </w:r>
          </w:p>
          <w:p w14:paraId="0B7925D0"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Starting from the history of computation to revealing the intricacies of the Python programming </w:t>
            </w:r>
          </w:p>
          <w:p w14:paraId="41AC6505"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language, this course is just what you require to get your hands-on with Python.</w:t>
            </w:r>
          </w:p>
          <w:p w14:paraId="0DAC3D19"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problem sets have really good quality questions, for instance, you learn to make a Hangman</w:t>
            </w:r>
          </w:p>
          <w:p w14:paraId="23B0981D"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Game in Python during Week 3!</w:t>
            </w:r>
          </w:p>
          <w:p w14:paraId="48C85492"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If you diligently follow along the course which is instructor-paced, you are sure to have </w:t>
            </w:r>
          </w:p>
          <w:p w14:paraId="48613C2E"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your programming basics crystal clear in your mind.</w:t>
            </w:r>
          </w:p>
          <w:p w14:paraId="554E9411"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p>
          <w:p w14:paraId="42932478"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 also recommend taking CS50 (Harvard university) at some time during your first year</w:t>
            </w:r>
          </w:p>
          <w:p w14:paraId="21EAF6B2" w14:textId="77777777" w:rsidR="00383F03" w:rsidRDefault="00383F03" w:rsidP="00383F0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at university.</w:t>
            </w:r>
          </w:p>
          <w:p w14:paraId="4E06E21B" w14:textId="77777777" w:rsidR="00383F03" w:rsidRDefault="00383F03" w:rsidP="00383F03">
            <w:pPr>
              <w:pStyle w:val="q-text"/>
              <w:shd w:val="clear" w:color="auto" w:fill="FFFFFF"/>
              <w:spacing w:before="0" w:beforeAutospacing="0" w:after="0" w:afterAutospacing="0"/>
              <w:rPr>
                <w:rFonts w:ascii="Segoe UI" w:hAnsi="Segoe UI" w:cs="Segoe UI"/>
                <w:i/>
                <w:iCs/>
                <w:color w:val="282829"/>
                <w:sz w:val="23"/>
                <w:szCs w:val="23"/>
              </w:rPr>
            </w:pPr>
            <w:r>
              <w:rPr>
                <w:rFonts w:ascii="Segoe UI" w:hAnsi="Segoe UI" w:cs="Segoe UI"/>
                <w:i/>
                <w:iCs/>
                <w:color w:val="282829"/>
                <w:sz w:val="23"/>
                <w:szCs w:val="23"/>
              </w:rPr>
              <w:t xml:space="preserve">Thank you </w:t>
            </w:r>
          </w:p>
          <w:p w14:paraId="3FD1F089" w14:textId="77777777" w:rsidR="00004885" w:rsidRDefault="00004885" w:rsidP="00383F03">
            <w:pPr>
              <w:pStyle w:val="q-text"/>
              <w:shd w:val="clear" w:color="auto" w:fill="FFFFFF"/>
              <w:spacing w:before="0" w:beforeAutospacing="0" w:after="0" w:afterAutospacing="0"/>
              <w:rPr>
                <w:rFonts w:ascii="Segoe UI" w:hAnsi="Segoe UI" w:cs="Segoe UI"/>
                <w:i/>
                <w:iCs/>
                <w:color w:val="282829"/>
                <w:sz w:val="23"/>
                <w:szCs w:val="23"/>
              </w:rPr>
            </w:pPr>
          </w:p>
          <w:p w14:paraId="14D81D89" w14:textId="52A513DF" w:rsidR="00004885" w:rsidRDefault="00004885" w:rsidP="00383F03">
            <w:pPr>
              <w:pStyle w:val="q-text"/>
              <w:shd w:val="clear" w:color="auto" w:fill="FFFFFF"/>
              <w:spacing w:before="0" w:beforeAutospacing="0" w:after="0" w:afterAutospacing="0"/>
              <w:rPr>
                <w:rFonts w:ascii="Segoe UI" w:hAnsi="Segoe UI" w:cs="Segoe UI"/>
                <w:color w:val="282829"/>
                <w:sz w:val="23"/>
                <w:szCs w:val="23"/>
              </w:rPr>
            </w:pPr>
            <w:r w:rsidRPr="00004885">
              <w:rPr>
                <w:rFonts w:ascii="Segoe UI" w:hAnsi="Segoe UI" w:cs="Segoe UI"/>
                <w:color w:val="282829"/>
                <w:sz w:val="23"/>
                <w:szCs w:val="23"/>
              </w:rPr>
              <w:drawing>
                <wp:inline distT="0" distB="0" distL="0" distR="0" wp14:anchorId="21F838E4" wp14:editId="7703EFE7">
                  <wp:extent cx="5943600" cy="25450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4132" cy="2545308"/>
                          </a:xfrm>
                          <a:prstGeom prst="rect">
                            <a:avLst/>
                          </a:prstGeom>
                        </pic:spPr>
                      </pic:pic>
                    </a:graphicData>
                  </a:graphic>
                </wp:inline>
              </w:drawing>
            </w:r>
          </w:p>
          <w:p w14:paraId="1D9BBA6D" w14:textId="6E4C607F" w:rsidR="00446761" w:rsidRPr="00946EB7" w:rsidRDefault="00446761" w:rsidP="00383F03">
            <w:pPr>
              <w:pStyle w:val="q-text"/>
              <w:shd w:val="clear" w:color="auto" w:fill="FFFFFF"/>
              <w:spacing w:before="0" w:beforeAutospacing="0" w:after="0" w:afterAutospacing="0"/>
            </w:pPr>
          </w:p>
        </w:tc>
        <w:tc>
          <w:tcPr>
            <w:tcW w:w="727" w:type="dxa"/>
          </w:tcPr>
          <w:p w14:paraId="7A4BA4D0" w14:textId="77777777" w:rsidR="00AA059E" w:rsidRDefault="00AA059E" w:rsidP="000C1AE9"/>
        </w:tc>
      </w:tr>
    </w:tbl>
    <w:p w14:paraId="31CB2AC2" w14:textId="4A5AFE86" w:rsidR="00E872FA" w:rsidRDefault="00E872FA">
      <w:pPr>
        <w:sectPr w:rsidR="00E872FA" w:rsidSect="002E1591">
          <w:pgSz w:w="12240" w:h="15840" w:code="1"/>
          <w:pgMar w:top="1440" w:right="1440" w:bottom="1440" w:left="144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14:paraId="3B1E9247" w14:textId="77777777" w:rsidTr="00AA059E">
        <w:trPr>
          <w:trHeight w:val="1889"/>
        </w:trPr>
        <w:tc>
          <w:tcPr>
            <w:tcW w:w="8626" w:type="dxa"/>
          </w:tcPr>
          <w:p w14:paraId="5A34216D" w14:textId="620A4A55" w:rsidR="00AA059E" w:rsidRPr="00831F6E" w:rsidRDefault="00250B86" w:rsidP="008D5E3D">
            <w:pPr>
              <w:pStyle w:val="Heading1"/>
            </w:pPr>
            <w:r>
              <w:t>perspective area of technology</w:t>
            </w:r>
          </w:p>
        </w:tc>
        <w:tc>
          <w:tcPr>
            <w:tcW w:w="2894" w:type="dxa"/>
            <w:gridSpan w:val="2"/>
          </w:tcPr>
          <w:p w14:paraId="1CF34158"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88960" behindDoc="1" locked="1" layoutInCell="1" allowOverlap="1" wp14:anchorId="409B59E0" wp14:editId="22D3C6E2">
                  <wp:simplePos x="5930900" y="406400"/>
                  <wp:positionH relativeFrom="margin">
                    <wp:align>left</wp:align>
                  </wp:positionH>
                  <wp:positionV relativeFrom="margin">
                    <wp:align>bottom</wp:align>
                  </wp:positionV>
                  <wp:extent cx="1839600" cy="1144800"/>
                  <wp:effectExtent l="0" t="0" r="8255" b="0"/>
                  <wp:wrapNone/>
                  <wp:docPr id="911" name="Picture 9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Picture 911">
                            <a:extLst>
                              <a:ext uri="{C183D7F6-B498-43B3-948B-1728B52AA6E4}">
                                <adec:decorative xmlns:adec="http://schemas.microsoft.com/office/drawing/2017/decorative" val="1"/>
                              </a:ext>
                            </a:extLst>
                          </pic:cNvPr>
                          <pic:cNvPicPr/>
                        </pic:nvPicPr>
                        <pic:blipFill>
                          <a:blip r:embed="rId24">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3B04D57D" w14:textId="77777777" w:rsidTr="00AA059E">
        <w:trPr>
          <w:trHeight w:val="5806"/>
        </w:trPr>
        <w:tc>
          <w:tcPr>
            <w:tcW w:w="10793" w:type="dxa"/>
            <w:gridSpan w:val="2"/>
          </w:tcPr>
          <w:p w14:paraId="1EDE884F" w14:textId="77777777" w:rsidR="00AA059E" w:rsidRDefault="00AA059E" w:rsidP="004218DE"/>
          <w:sdt>
            <w:sdtPr>
              <w:id w:val="597528413"/>
              <w:placeholder>
                <w:docPart w:val="FB69B33CD60A44A782E76CDE078EBC77"/>
              </w:placeholder>
              <w15:appearance w15:val="hidden"/>
            </w:sdtPr>
            <w:sdtEndPr>
              <w:rPr>
                <w:rFonts w:ascii="Franklin Gothic Demi" w:eastAsia="Franklin Gothic Book" w:hAnsi="Franklin Gothic Demi" w:cs="Franklin Gothic Book"/>
                <w:b w:val="0"/>
                <w:bCs/>
                <w:spacing w:val="0"/>
                <w:sz w:val="32"/>
                <w:szCs w:val="22"/>
                <w:lang w:bidi="en-US"/>
              </w:rPr>
            </w:sdtEndPr>
            <w:sdtContent>
              <w:p w14:paraId="37F07DB6" w14:textId="04C03F93" w:rsidR="000739E8" w:rsidRDefault="000739E8" w:rsidP="000739E8">
                <w:pPr>
                  <w:pStyle w:val="Heading3"/>
                  <w:shd w:val="clear" w:color="auto" w:fill="FFFFFF"/>
                  <w:spacing w:before="480" w:after="360" w:line="390" w:lineRule="atLeast"/>
                  <w:rPr>
                    <w:rFonts w:ascii="Roboto" w:hAnsi="Roboto"/>
                    <w:b w:val="0"/>
                    <w:color w:val="272C37"/>
                  </w:rPr>
                </w:pPr>
                <w:r>
                  <w:rPr>
                    <w:rFonts w:ascii="Roboto" w:hAnsi="Roboto"/>
                    <w:b w:val="0"/>
                    <w:bCs/>
                    <w:color w:val="272C37"/>
                  </w:rPr>
                  <w:t xml:space="preserve"> </w:t>
                </w:r>
                <w:r>
                  <w:rPr>
                    <w:rFonts w:ascii="Roboto" w:hAnsi="Roboto"/>
                    <w:b w:val="0"/>
                    <w:bCs/>
                    <w:color w:val="272C37"/>
                  </w:rPr>
                  <w:t>Flexibility</w:t>
                </w:r>
              </w:p>
              <w:p w14:paraId="5A20025C" w14:textId="20136E95" w:rsidR="008D5E3D" w:rsidRPr="005E152A" w:rsidRDefault="00802A4D" w:rsidP="008D5E3D">
                <w:pPr>
                  <w:pStyle w:val="Subhead"/>
                </w:pPr>
              </w:p>
            </w:sdtContent>
          </w:sdt>
          <w:p w14:paraId="4AB14397" w14:textId="4DC9783E" w:rsidR="00AA059E" w:rsidRDefault="000739E8" w:rsidP="008D5E3D">
            <w:r>
              <w:rPr>
                <w:rFonts w:ascii="Roboto" w:hAnsi="Roboto"/>
                <w:color w:val="51565E"/>
                <w:shd w:val="clear" w:color="auto" w:fill="FFFFFF"/>
              </w:rPr>
              <w:t xml:space="preserve"> </w:t>
            </w:r>
            <w:r>
              <w:rPr>
                <w:rFonts w:ascii="Roboto" w:hAnsi="Roboto"/>
                <w:color w:val="51565E"/>
                <w:shd w:val="clear" w:color="auto" w:fill="FFFFFF"/>
              </w:rPr>
              <w:t>Not only is Python easy to learn, but also, it’s flexible. Over </w:t>
            </w:r>
            <w:hyperlink r:id="rId25" w:tgtFrame="_blank" w:tooltip="125,000 third-party Python libraries" w:history="1">
              <w:r>
                <w:rPr>
                  <w:rStyle w:val="Hyperlink"/>
                  <w:rFonts w:ascii="Roboto" w:hAnsi="Roboto"/>
                  <w:color w:val="1179EF"/>
                  <w:shd w:val="clear" w:color="auto" w:fill="FFFFFF"/>
                </w:rPr>
                <w:t>125,000 third-party Python libraries</w:t>
              </w:r>
            </w:hyperlink>
            <w:r>
              <w:rPr>
                <w:rFonts w:ascii="Roboto" w:hAnsi="Roboto"/>
                <w:color w:val="51565E"/>
                <w:shd w:val="clear" w:color="auto" w:fill="FFFFFF"/>
              </w:rPr>
              <w:t> exist that enable you to use </w:t>
            </w:r>
            <w:hyperlink r:id="rId26" w:tgtFrame="_blank" w:tooltip="Python for machine learning" w:history="1">
              <w:r>
                <w:rPr>
                  <w:rStyle w:val="Hyperlink"/>
                  <w:rFonts w:ascii="Roboto" w:hAnsi="Roboto"/>
                  <w:color w:val="1179EF"/>
                  <w:shd w:val="clear" w:color="auto" w:fill="FFFFFF"/>
                </w:rPr>
                <w:t>Python for machine learning</w:t>
              </w:r>
            </w:hyperlink>
            <w:r>
              <w:rPr>
                <w:rFonts w:ascii="Roboto" w:hAnsi="Roboto"/>
                <w:color w:val="51565E"/>
                <w:shd w:val="clear" w:color="auto" w:fill="FFFFFF"/>
              </w:rPr>
              <w:t>, web processing, and even biology. Also, its data-focused libraries like pandas, NumPy, and matplotlib make it very capable of processing, manipulating, and visualizing data — which is why it’s favored in data analysis. It’s so accommodating, it’s often called the “</w:t>
            </w:r>
            <w:hyperlink r:id="rId27" w:tgtFrame="_blank" w:tooltip="Swiss Army Knife" w:history="1">
              <w:r>
                <w:rPr>
                  <w:rStyle w:val="Hyperlink"/>
                  <w:rFonts w:ascii="Roboto" w:hAnsi="Roboto"/>
                  <w:color w:val="1179EF"/>
                  <w:shd w:val="clear" w:color="auto" w:fill="FFFFFF"/>
                </w:rPr>
                <w:t>Swiss Army Knife</w:t>
              </w:r>
            </w:hyperlink>
            <w:r>
              <w:rPr>
                <w:rFonts w:ascii="Roboto" w:hAnsi="Roboto"/>
                <w:color w:val="51565E"/>
                <w:shd w:val="clear" w:color="auto" w:fill="FFFFFF"/>
              </w:rPr>
              <w:t>” of computer languages.</w:t>
            </w:r>
          </w:p>
          <w:sdt>
            <w:sdtPr>
              <w:id w:val="1987978934"/>
              <w:placeholder>
                <w:docPart w:val="67B76EEC8B02482297238D6F99F405BB"/>
              </w:placeholder>
              <w15:appearance w15:val="hidden"/>
            </w:sdtPr>
            <w:sdtEndPr>
              <w:rPr>
                <w:rFonts w:ascii="Franklin Gothic Demi" w:eastAsia="Franklin Gothic Book" w:hAnsi="Franklin Gothic Demi" w:cs="Franklin Gothic Book"/>
                <w:b w:val="0"/>
                <w:bCs/>
                <w:spacing w:val="0"/>
                <w:sz w:val="32"/>
                <w:szCs w:val="22"/>
                <w:lang w:bidi="en-US"/>
              </w:rPr>
            </w:sdtEndPr>
            <w:sdtContent>
              <w:p w14:paraId="6DFC16EA" w14:textId="0AF354F4" w:rsidR="00F04B71" w:rsidRDefault="00F04B71" w:rsidP="00F04B71">
                <w:pPr>
                  <w:pStyle w:val="Heading3"/>
                  <w:shd w:val="clear" w:color="auto" w:fill="FFFFFF"/>
                  <w:spacing w:before="480" w:after="360" w:line="390" w:lineRule="atLeast"/>
                  <w:rPr>
                    <w:rFonts w:ascii="Roboto" w:hAnsi="Roboto"/>
                    <w:b w:val="0"/>
                    <w:color w:val="272C37"/>
                  </w:rPr>
                </w:pPr>
                <w:r>
                  <w:rPr>
                    <w:rFonts w:ascii="Roboto" w:hAnsi="Roboto"/>
                    <w:b w:val="0"/>
                    <w:bCs/>
                    <w:color w:val="272C37"/>
                  </w:rPr>
                  <w:t xml:space="preserve"> </w:t>
                </w:r>
                <w:r>
                  <w:rPr>
                    <w:rFonts w:ascii="Roboto" w:hAnsi="Roboto"/>
                    <w:b w:val="0"/>
                    <w:bCs/>
                    <w:color w:val="272C37"/>
                  </w:rPr>
                  <w:t>Used in Many Industries</w:t>
                </w:r>
              </w:p>
              <w:p w14:paraId="0D7ACA48" w14:textId="7B07F62E" w:rsidR="008D5E3D" w:rsidRPr="005E152A" w:rsidRDefault="00802A4D" w:rsidP="008D5E3D">
                <w:pPr>
                  <w:pStyle w:val="Subhead"/>
                </w:pPr>
              </w:p>
            </w:sdtContent>
          </w:sdt>
          <w:p w14:paraId="7C100328" w14:textId="03B19C3D" w:rsidR="00F04B71" w:rsidRPr="00F04B71" w:rsidRDefault="00F04B71" w:rsidP="00F04B71">
            <w:pPr>
              <w:pStyle w:val="NormalWeb"/>
              <w:shd w:val="clear" w:color="auto" w:fill="FFFFFF"/>
              <w:spacing w:after="390" w:line="390" w:lineRule="atLeast"/>
              <w:rPr>
                <w:rFonts w:ascii="Roboto" w:eastAsia="Times New Roman" w:hAnsi="Roboto"/>
                <w:color w:val="51565E"/>
              </w:rPr>
            </w:pPr>
            <w:r>
              <w:rPr>
                <w:rFonts w:ascii="Roboto" w:hAnsi="Roboto"/>
                <w:color w:val="51565E"/>
              </w:rPr>
              <w:t xml:space="preserve"> </w:t>
            </w:r>
            <w:r w:rsidRPr="00F04B71">
              <w:rPr>
                <w:rFonts w:ascii="Roboto" w:eastAsia="Times New Roman" w:hAnsi="Roboto"/>
                <w:color w:val="51565E"/>
              </w:rPr>
              <w:t>Thanks to the benefits of Python’s and its flexibility, you can find it in just about any industry. New Python programmers aren’t limited to just data science. Instead, you can work in:</w:t>
            </w:r>
          </w:p>
          <w:p w14:paraId="0D56052E" w14:textId="77777777" w:rsidR="00F04B71" w:rsidRPr="00F04B71" w:rsidRDefault="00F04B71" w:rsidP="00F04B71">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rPr>
            </w:pPr>
            <w:r w:rsidRPr="00F04B71">
              <w:rPr>
                <w:rFonts w:ascii="Roboto" w:eastAsia="Times New Roman" w:hAnsi="Roboto" w:cs="Times New Roman"/>
                <w:color w:val="51565E"/>
                <w:sz w:val="24"/>
              </w:rPr>
              <w:t>Finance and trading</w:t>
            </w:r>
          </w:p>
          <w:p w14:paraId="38115BB3" w14:textId="77777777" w:rsidR="00F04B71" w:rsidRPr="00F04B71" w:rsidRDefault="00F04B71" w:rsidP="00F04B71">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rPr>
            </w:pPr>
            <w:r w:rsidRPr="00F04B71">
              <w:rPr>
                <w:rFonts w:ascii="Roboto" w:eastAsia="Times New Roman" w:hAnsi="Roboto" w:cs="Times New Roman"/>
                <w:color w:val="51565E"/>
                <w:sz w:val="24"/>
              </w:rPr>
              <w:t>Scientific and mathematical computing</w:t>
            </w:r>
          </w:p>
          <w:p w14:paraId="0CF7BF64" w14:textId="77777777" w:rsidR="00F04B71" w:rsidRPr="00F04B71" w:rsidRDefault="00F04B71" w:rsidP="00F04B71">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rPr>
            </w:pPr>
            <w:r w:rsidRPr="00F04B71">
              <w:rPr>
                <w:rFonts w:ascii="Roboto" w:eastAsia="Times New Roman" w:hAnsi="Roboto" w:cs="Times New Roman"/>
                <w:color w:val="51565E"/>
                <w:sz w:val="24"/>
              </w:rPr>
              <w:t>Web development</w:t>
            </w:r>
          </w:p>
          <w:p w14:paraId="17761F3F" w14:textId="77777777" w:rsidR="00F04B71" w:rsidRPr="00F04B71" w:rsidRDefault="00F04B71" w:rsidP="00F04B71">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rPr>
            </w:pPr>
            <w:r w:rsidRPr="00F04B71">
              <w:rPr>
                <w:rFonts w:ascii="Roboto" w:eastAsia="Times New Roman" w:hAnsi="Roboto" w:cs="Times New Roman"/>
                <w:color w:val="51565E"/>
                <w:sz w:val="24"/>
              </w:rPr>
              <w:t>System automation and administration</w:t>
            </w:r>
          </w:p>
          <w:p w14:paraId="2999650B" w14:textId="77777777" w:rsidR="00F04B71" w:rsidRPr="00F04B71" w:rsidRDefault="00F04B71" w:rsidP="00F04B71">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rPr>
            </w:pPr>
            <w:r w:rsidRPr="00F04B71">
              <w:rPr>
                <w:rFonts w:ascii="Roboto" w:eastAsia="Times New Roman" w:hAnsi="Roboto" w:cs="Times New Roman"/>
                <w:color w:val="51565E"/>
                <w:sz w:val="24"/>
              </w:rPr>
              <w:t>Computer graphics</w:t>
            </w:r>
          </w:p>
          <w:p w14:paraId="7CC61076" w14:textId="77777777" w:rsidR="00F04B71" w:rsidRPr="00F04B71" w:rsidRDefault="00F04B71" w:rsidP="00F04B71">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rPr>
            </w:pPr>
            <w:r w:rsidRPr="00F04B71">
              <w:rPr>
                <w:rFonts w:ascii="Roboto" w:eastAsia="Times New Roman" w:hAnsi="Roboto" w:cs="Times New Roman"/>
                <w:color w:val="51565E"/>
                <w:sz w:val="24"/>
              </w:rPr>
              <w:t>Basic game development</w:t>
            </w:r>
          </w:p>
          <w:p w14:paraId="55728B48" w14:textId="77777777" w:rsidR="00F04B71" w:rsidRPr="00F04B71" w:rsidRDefault="00F04B71" w:rsidP="00F04B71">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rPr>
            </w:pPr>
            <w:r w:rsidRPr="00F04B71">
              <w:rPr>
                <w:rFonts w:ascii="Roboto" w:eastAsia="Times New Roman" w:hAnsi="Roboto" w:cs="Times New Roman"/>
                <w:color w:val="51565E"/>
                <w:sz w:val="24"/>
              </w:rPr>
              <w:t>Security and penetration testing</w:t>
            </w:r>
          </w:p>
          <w:p w14:paraId="26563248" w14:textId="77777777" w:rsidR="00F04B71" w:rsidRPr="00F04B71" w:rsidRDefault="00F04B71" w:rsidP="00F04B71">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rPr>
            </w:pPr>
            <w:r w:rsidRPr="00F04B71">
              <w:rPr>
                <w:rFonts w:ascii="Roboto" w:eastAsia="Times New Roman" w:hAnsi="Roboto" w:cs="Times New Roman"/>
                <w:color w:val="51565E"/>
                <w:sz w:val="24"/>
              </w:rPr>
              <w:t>General and application-specific scripting</w:t>
            </w:r>
          </w:p>
          <w:p w14:paraId="60A6A874" w14:textId="24C94828" w:rsidR="00202D8C" w:rsidRPr="003C563A" w:rsidRDefault="00F04B71" w:rsidP="00202D8C">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rPr>
            </w:pPr>
            <w:r w:rsidRPr="00F04B71">
              <w:rPr>
                <w:rFonts w:ascii="Roboto" w:eastAsia="Times New Roman" w:hAnsi="Roboto" w:cs="Times New Roman"/>
                <w:color w:val="51565E"/>
                <w:sz w:val="24"/>
              </w:rPr>
              <w:t>Mapping and geography (GIS software)</w:t>
            </w:r>
          </w:p>
        </w:tc>
        <w:tc>
          <w:tcPr>
            <w:tcW w:w="727" w:type="dxa"/>
          </w:tcPr>
          <w:p w14:paraId="74996000" w14:textId="77777777" w:rsidR="00AA059E" w:rsidRDefault="00AA059E" w:rsidP="004218DE"/>
        </w:tc>
      </w:tr>
    </w:tbl>
    <w:p w14:paraId="52181F8E" w14:textId="5FD2E39D" w:rsidR="003C563A" w:rsidRPr="003C563A" w:rsidRDefault="003C563A" w:rsidP="003C563A">
      <w:pPr>
        <w:sectPr w:rsidR="003C563A" w:rsidRPr="003C563A"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670"/>
        <w:gridCol w:w="540"/>
        <w:gridCol w:w="2416"/>
        <w:gridCol w:w="2167"/>
        <w:gridCol w:w="727"/>
      </w:tblGrid>
      <w:tr w:rsidR="00AA059E" w14:paraId="23DBF7D4" w14:textId="77777777" w:rsidTr="00AA059E">
        <w:trPr>
          <w:trHeight w:val="1889"/>
        </w:trPr>
        <w:tc>
          <w:tcPr>
            <w:tcW w:w="8626" w:type="dxa"/>
            <w:gridSpan w:val="3"/>
          </w:tcPr>
          <w:p w14:paraId="10559DB0" w14:textId="77777777" w:rsidR="00B63AF6" w:rsidRDefault="00155DD8" w:rsidP="003C563A">
            <w:pPr>
              <w:pStyle w:val="Heading1"/>
            </w:pPr>
            <w:r>
              <w:lastRenderedPageBreak/>
              <w:t xml:space="preserve">industry </w:t>
            </w:r>
          </w:p>
          <w:p w14:paraId="027F78BC" w14:textId="3E279A42" w:rsidR="003C563A" w:rsidRPr="003C563A" w:rsidRDefault="00155DD8" w:rsidP="003C563A">
            <w:pPr>
              <w:pStyle w:val="Heading1"/>
            </w:pPr>
            <w:r>
              <w:t>relevance</w:t>
            </w:r>
          </w:p>
        </w:tc>
        <w:tc>
          <w:tcPr>
            <w:tcW w:w="2894" w:type="dxa"/>
            <w:gridSpan w:val="2"/>
          </w:tcPr>
          <w:p w14:paraId="6F477838"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91008" behindDoc="1" locked="1" layoutInCell="1" allowOverlap="1" wp14:anchorId="3181A425" wp14:editId="5582E353">
                  <wp:simplePos x="5930900" y="406400"/>
                  <wp:positionH relativeFrom="margin">
                    <wp:align>left</wp:align>
                  </wp:positionH>
                  <wp:positionV relativeFrom="margin">
                    <wp:align>bottom</wp:align>
                  </wp:positionV>
                  <wp:extent cx="1839600" cy="1144800"/>
                  <wp:effectExtent l="0" t="0" r="8255" b="0"/>
                  <wp:wrapNone/>
                  <wp:docPr id="912" name="Picture 9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Picture 912">
                            <a:extLst>
                              <a:ext uri="{C183D7F6-B498-43B3-948B-1728B52AA6E4}">
                                <adec:decorative xmlns:adec="http://schemas.microsoft.com/office/drawing/2017/decorative" val="1"/>
                              </a:ext>
                            </a:extLst>
                          </pic:cNvPr>
                          <pic:cNvPicPr/>
                        </pic:nvPicPr>
                        <pic:blipFill>
                          <a:blip r:embed="rId24">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37454F47" w14:textId="77777777" w:rsidTr="00AA059E">
        <w:trPr>
          <w:trHeight w:val="2388"/>
        </w:trPr>
        <w:tc>
          <w:tcPr>
            <w:tcW w:w="10793" w:type="dxa"/>
            <w:gridSpan w:val="4"/>
          </w:tcPr>
          <w:p w14:paraId="48BF57C2" w14:textId="77777777" w:rsidR="00AA059E" w:rsidRDefault="00AA059E" w:rsidP="004218DE"/>
          <w:p w14:paraId="48F5B1BF" w14:textId="75AD0F71" w:rsidR="003C563A" w:rsidRPr="00D30DBB" w:rsidRDefault="003C563A" w:rsidP="003C563A">
            <w:pPr>
              <w:pStyle w:val="Heading2"/>
              <w:shd w:val="clear" w:color="auto" w:fill="FFFFFF"/>
              <w:spacing w:before="960" w:after="480" w:line="510" w:lineRule="atLeast"/>
              <w:rPr>
                <w:rFonts w:ascii="Roboto" w:hAnsi="Roboto"/>
                <w:color w:val="272C37"/>
              </w:rPr>
            </w:pPr>
            <w:r>
              <w:t xml:space="preserve"> </w:t>
            </w:r>
            <w:sdt>
              <w:sdtPr>
                <w:id w:val="-1915316293"/>
                <w:placeholder>
                  <w:docPart w:val="DF3FB48729C24238A668E3E1FACD88FE"/>
                </w:placeholder>
                <w15:appearance w15:val="hidden"/>
              </w:sdtPr>
              <w:sdtContent>
                <w:r>
                  <w:rPr>
                    <w:rFonts w:ascii="Roboto" w:hAnsi="Roboto"/>
                    <w:b/>
                    <w:bCs/>
                    <w:color w:val="272C37"/>
                  </w:rPr>
                  <w:t>Python Commands Demand</w:t>
                </w:r>
              </w:sdtContent>
            </w:sdt>
          </w:p>
          <w:p w14:paraId="14B0D943" w14:textId="77777777" w:rsidR="003C563A" w:rsidRPr="00202D8C" w:rsidRDefault="003C563A" w:rsidP="003C563A">
            <w:pPr>
              <w:rPr>
                <w:lang w:bidi="en-US"/>
              </w:rPr>
            </w:pPr>
          </w:p>
          <w:p w14:paraId="6F967BD9" w14:textId="213A1410" w:rsidR="00AA059E" w:rsidRDefault="003C563A" w:rsidP="003C563A">
            <w:r>
              <w:rPr>
                <w:rFonts w:ascii="Roboto" w:hAnsi="Roboto"/>
                <w:color w:val="51565E"/>
                <w:shd w:val="clear" w:color="auto" w:fill="FFFFFF"/>
              </w:rPr>
              <w:t>According to</w:t>
            </w:r>
            <w:hyperlink r:id="rId28" w:tgtFrame="_blank" w:tooltip="Forbes" w:history="1">
              <w:r>
                <w:rPr>
                  <w:rStyle w:val="Hyperlink"/>
                  <w:rFonts w:ascii="Roboto" w:hAnsi="Roboto"/>
                  <w:color w:val="1179EF"/>
                  <w:shd w:val="clear" w:color="auto" w:fill="FFFFFF"/>
                </w:rPr>
                <w:t> Forbes</w:t>
              </w:r>
            </w:hyperlink>
            <w:r>
              <w:rPr>
                <w:rFonts w:ascii="Roboto" w:hAnsi="Roboto"/>
                <w:color w:val="51565E"/>
                <w:shd w:val="clear" w:color="auto" w:fill="FFFFFF"/>
              </w:rPr>
              <w:t>, companies accelerated data science and analytics hires this past year. You can fill one of those jobs if you learn Python programming. Why? You’ll understand once you’ve mastered the benefits of Python.</w:t>
            </w:r>
          </w:p>
        </w:tc>
        <w:tc>
          <w:tcPr>
            <w:tcW w:w="727" w:type="dxa"/>
          </w:tcPr>
          <w:p w14:paraId="7B1A33E2" w14:textId="77777777" w:rsidR="00AA059E" w:rsidRDefault="00AA059E" w:rsidP="004218DE"/>
        </w:tc>
      </w:tr>
      <w:tr w:rsidR="00AA059E" w14:paraId="0936E70A" w14:textId="77777777" w:rsidTr="00AA059E">
        <w:trPr>
          <w:trHeight w:val="2789"/>
        </w:trPr>
        <w:tc>
          <w:tcPr>
            <w:tcW w:w="5670" w:type="dxa"/>
          </w:tcPr>
          <w:p w14:paraId="78FF191A" w14:textId="2C47C2CD" w:rsidR="00AA059E" w:rsidRDefault="00301B72" w:rsidP="008D5E3D">
            <w:r w:rsidRPr="00301B72">
              <w:drawing>
                <wp:inline distT="0" distB="0" distL="0" distR="0" wp14:anchorId="5808EC17" wp14:editId="69562258">
                  <wp:extent cx="3600450" cy="2517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450" cy="2517775"/>
                          </a:xfrm>
                          <a:prstGeom prst="rect">
                            <a:avLst/>
                          </a:prstGeom>
                        </pic:spPr>
                      </pic:pic>
                    </a:graphicData>
                  </a:graphic>
                </wp:inline>
              </w:drawing>
            </w:r>
          </w:p>
        </w:tc>
        <w:tc>
          <w:tcPr>
            <w:tcW w:w="540" w:type="dxa"/>
          </w:tcPr>
          <w:p w14:paraId="6D72F121" w14:textId="77777777" w:rsidR="00AA059E" w:rsidRDefault="00AA059E" w:rsidP="004218DE"/>
        </w:tc>
        <w:tc>
          <w:tcPr>
            <w:tcW w:w="4583" w:type="dxa"/>
            <w:gridSpan w:val="2"/>
          </w:tcPr>
          <w:p w14:paraId="6D997466" w14:textId="3B81A8EB" w:rsidR="00AA059E" w:rsidRDefault="00AE0208" w:rsidP="00AE0208">
            <w:pPr>
              <w:pStyle w:val="CoverInfo"/>
            </w:pPr>
            <w:r>
              <w:t xml:space="preserve"> </w:t>
            </w:r>
            <w:r>
              <w:t>Because of its high level of functionality, many industries can’t do without it, including: web development, data science and data analysis, machine learning, startups, and the finance industry, among others.</w:t>
            </w:r>
          </w:p>
        </w:tc>
        <w:tc>
          <w:tcPr>
            <w:tcW w:w="727" w:type="dxa"/>
          </w:tcPr>
          <w:p w14:paraId="33135F2C" w14:textId="77777777" w:rsidR="00AA059E" w:rsidRDefault="00AA059E" w:rsidP="004218DE"/>
        </w:tc>
      </w:tr>
      <w:tr w:rsidR="00AA059E" w14:paraId="4AF84810" w14:textId="77777777" w:rsidTr="00AA059E">
        <w:trPr>
          <w:trHeight w:val="2789"/>
        </w:trPr>
        <w:tc>
          <w:tcPr>
            <w:tcW w:w="10793" w:type="dxa"/>
            <w:gridSpan w:val="4"/>
          </w:tcPr>
          <w:p w14:paraId="1A4A2C1F" w14:textId="77777777" w:rsidR="00AA059E" w:rsidRDefault="00AA059E" w:rsidP="004218DE"/>
          <w:p w14:paraId="766C5627" w14:textId="4B9D1532" w:rsidR="00CA7206" w:rsidRDefault="00CA7206" w:rsidP="00CA7206">
            <w:pPr>
              <w:pStyle w:val="Heading2"/>
              <w:pBdr>
                <w:top w:val="single" w:sz="2" w:space="0" w:color="auto"/>
                <w:left w:val="single" w:sz="2" w:space="0" w:color="auto"/>
                <w:bottom w:val="single" w:sz="2" w:space="0" w:color="auto"/>
                <w:right w:val="single" w:sz="2" w:space="0" w:color="auto"/>
              </w:pBdr>
              <w:rPr>
                <w:rFonts w:ascii="Montserrat" w:hAnsi="Montserrat"/>
                <w:color w:val="292929"/>
              </w:rPr>
            </w:pPr>
            <w:r>
              <w:rPr>
                <w:rFonts w:ascii="Montserrat" w:hAnsi="Montserrat"/>
                <w:color w:val="292929"/>
              </w:rPr>
              <w:t xml:space="preserve"> </w:t>
            </w:r>
            <w:r>
              <w:rPr>
                <w:rFonts w:ascii="Montserrat" w:hAnsi="Montserrat"/>
                <w:color w:val="292929"/>
              </w:rPr>
              <w:t>What is Python Used For?</w:t>
            </w:r>
          </w:p>
          <w:p w14:paraId="35321E3D" w14:textId="77777777" w:rsidR="00CA7206" w:rsidRDefault="00CA7206" w:rsidP="00CA7206">
            <w:pPr>
              <w:pStyle w:val="Heading3"/>
              <w:pBdr>
                <w:top w:val="single" w:sz="2" w:space="0" w:color="auto"/>
                <w:left w:val="single" w:sz="2" w:space="0" w:color="auto"/>
                <w:bottom w:val="single" w:sz="2" w:space="0" w:color="auto"/>
                <w:right w:val="single" w:sz="2" w:space="0" w:color="auto"/>
              </w:pBdr>
              <w:spacing w:before="0"/>
              <w:rPr>
                <w:rFonts w:ascii="Montserrat" w:hAnsi="Montserrat"/>
                <w:caps/>
                <w:color w:val="292929"/>
              </w:rPr>
            </w:pPr>
            <w:r>
              <w:rPr>
                <w:rFonts w:ascii="Montserrat" w:hAnsi="Montserrat"/>
                <w:caps/>
                <w:color w:val="292929"/>
              </w:rPr>
              <w:t>1. GENERAL-PURPOSE WEB DEVELOPMENT AND BUILDING WEB APPLICATIONS</w:t>
            </w:r>
          </w:p>
          <w:p w14:paraId="5EBEDE9A"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Python is one of the simplest programming languages in terms of syntax, and we mean that in a </w:t>
            </w:r>
            <w:r>
              <w:rPr>
                <w:rStyle w:val="Emphasis"/>
                <w:rFonts w:ascii="Open Sans" w:hAnsi="Open Sans" w:cs="Open Sans"/>
                <w:color w:val="292929"/>
                <w:sz w:val="27"/>
                <w:szCs w:val="27"/>
                <w:bdr w:val="single" w:sz="2" w:space="0" w:color="auto" w:frame="1"/>
              </w:rPr>
              <w:t>good</w:t>
            </w:r>
            <w:r>
              <w:rPr>
                <w:rFonts w:ascii="Open Sans" w:hAnsi="Open Sans" w:cs="Open Sans"/>
                <w:color w:val="292929"/>
                <w:sz w:val="27"/>
                <w:szCs w:val="27"/>
              </w:rPr>
              <w:t> way.</w:t>
            </w:r>
          </w:p>
          <w:p w14:paraId="50912100" w14:textId="0442DE09"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 xml:space="preserve">Treehouse points out that </w:t>
            </w:r>
            <w:r w:rsidRPr="00CA7206">
              <w:rPr>
                <w:rFonts w:ascii="Open Sans" w:hAnsi="Open Sans" w:cs="Open Sans"/>
                <w:color w:val="292929"/>
                <w:sz w:val="27"/>
                <w:szCs w:val="27"/>
                <w:highlight w:val="yellow"/>
              </w:rPr>
              <w:t>Disqus, NASA, PBS, and even Reddit use Python</w:t>
            </w:r>
            <w:r>
              <w:rPr>
                <w:rFonts w:ascii="Open Sans" w:hAnsi="Open Sans" w:cs="Open Sans"/>
                <w:color w:val="292929"/>
                <w:sz w:val="27"/>
                <w:szCs w:val="27"/>
              </w:rPr>
              <w:t xml:space="preserve"> for their websites.</w:t>
            </w:r>
          </w:p>
          <w:p w14:paraId="6AABE021"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 xml:space="preserve">In fact, Python is one of the programming languages you can use to program a Raspberry Pi — a single-board computer (not a dessert!) — and there are many </w:t>
            </w:r>
            <w:r w:rsidRPr="00CA7206">
              <w:rPr>
                <w:rFonts w:ascii="Open Sans" w:hAnsi="Open Sans" w:cs="Open Sans"/>
                <w:color w:val="292929"/>
                <w:sz w:val="27"/>
                <w:szCs w:val="27"/>
                <w:highlight w:val="yellow"/>
              </w:rPr>
              <w:t>real-world projects that promote using a Raspberry Pi</w:t>
            </w:r>
            <w:r>
              <w:rPr>
                <w:rFonts w:ascii="Open Sans" w:hAnsi="Open Sans" w:cs="Open Sans"/>
                <w:color w:val="292929"/>
                <w:sz w:val="27"/>
                <w:szCs w:val="27"/>
              </w:rPr>
              <w:t xml:space="preserve"> to learn Python code and </w:t>
            </w:r>
            <w:hyperlink r:id="rId30" w:tgtFrame="_blank" w:history="1">
              <w:r>
                <w:rPr>
                  <w:rStyle w:val="Hyperlink"/>
                  <w:rFonts w:ascii="Open Sans" w:hAnsi="Open Sans" w:cs="Open Sans"/>
                  <w:sz w:val="27"/>
                  <w:szCs w:val="27"/>
                  <w:bdr w:val="single" w:sz="2" w:space="0" w:color="auto" w:frame="1"/>
                </w:rPr>
                <w:t>make some cool Python projects.</w:t>
              </w:r>
              <w:r>
                <w:rPr>
                  <w:rStyle w:val="sr-only"/>
                  <w:rFonts w:ascii="Open Sans" w:hAnsi="Open Sans" w:cs="Open Sans"/>
                  <w:color w:val="0000FF"/>
                  <w:sz w:val="27"/>
                  <w:szCs w:val="27"/>
                  <w:bdr w:val="single" w:sz="2" w:space="0" w:color="auto" w:frame="1"/>
                </w:rPr>
                <w:t>(opens in a new tab)</w:t>
              </w:r>
            </w:hyperlink>
          </w:p>
          <w:p w14:paraId="5EC237BD"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There are many pre-built Python libraries and web frameworks, including Pyramid, </w:t>
            </w:r>
            <w:hyperlink r:id="rId31" w:tgtFrame="_blank" w:history="1">
              <w:r>
                <w:rPr>
                  <w:rStyle w:val="Hyperlink"/>
                  <w:rFonts w:ascii="Open Sans" w:hAnsi="Open Sans" w:cs="Open Sans"/>
                  <w:sz w:val="27"/>
                  <w:szCs w:val="27"/>
                  <w:bdr w:val="single" w:sz="2" w:space="0" w:color="auto" w:frame="1"/>
                </w:rPr>
                <w:t>Django, and Flask.</w:t>
              </w:r>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 xml:space="preserve"> Python is especially great for using on back end web development projects — including </w:t>
            </w:r>
            <w:r w:rsidRPr="00BA51A7">
              <w:rPr>
                <w:rFonts w:ascii="Open Sans" w:hAnsi="Open Sans" w:cs="Open Sans"/>
                <w:color w:val="292929"/>
                <w:sz w:val="27"/>
                <w:szCs w:val="27"/>
                <w:highlight w:val="yellow"/>
              </w:rPr>
              <w:t>creating APIs</w:t>
            </w:r>
            <w:r>
              <w:rPr>
                <w:rFonts w:ascii="Open Sans" w:hAnsi="Open Sans" w:cs="Open Sans"/>
                <w:color w:val="292929"/>
                <w:sz w:val="27"/>
                <w:szCs w:val="27"/>
              </w:rPr>
              <w:t xml:space="preserve"> — shortening the amount of time you spend on projects by allowing you to repurpose lines and lines of code.</w:t>
            </w:r>
          </w:p>
          <w:p w14:paraId="6B8C3EF1" w14:textId="59B2CBBC"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 xml:space="preserve">For the aspiring </w:t>
            </w:r>
            <w:proofErr w:type="gramStart"/>
            <w:r>
              <w:rPr>
                <w:rFonts w:ascii="Open Sans" w:hAnsi="Open Sans" w:cs="Open Sans"/>
                <w:color w:val="292929"/>
                <w:sz w:val="27"/>
                <w:szCs w:val="27"/>
              </w:rPr>
              <w:t>back end</w:t>
            </w:r>
            <w:proofErr w:type="gramEnd"/>
            <w:r>
              <w:rPr>
                <w:rFonts w:ascii="Open Sans" w:hAnsi="Open Sans" w:cs="Open Sans"/>
                <w:color w:val="292929"/>
                <w:sz w:val="27"/>
                <w:szCs w:val="27"/>
              </w:rPr>
              <w:t xml:space="preserve"> programmers out there who enjoy high readability and clean syntax, Python is definitely worth looking into.</w:t>
            </w:r>
          </w:p>
          <w:p w14:paraId="730676E9"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p>
          <w:p w14:paraId="7E5786FA" w14:textId="77777777" w:rsidR="00CA7206" w:rsidRDefault="00CA7206" w:rsidP="00CA7206">
            <w:pPr>
              <w:pStyle w:val="Heading3"/>
              <w:pBdr>
                <w:top w:val="single" w:sz="2" w:space="0" w:color="auto"/>
                <w:left w:val="single" w:sz="2" w:space="0" w:color="auto"/>
                <w:bottom w:val="single" w:sz="2" w:space="0" w:color="auto"/>
                <w:right w:val="single" w:sz="2" w:space="0" w:color="auto"/>
              </w:pBdr>
              <w:spacing w:before="0"/>
              <w:rPr>
                <w:rFonts w:ascii="Montserrat" w:hAnsi="Montserrat" w:cs="Times New Roman"/>
                <w:caps/>
                <w:color w:val="292929"/>
                <w:sz w:val="27"/>
                <w:szCs w:val="27"/>
              </w:rPr>
            </w:pPr>
            <w:r>
              <w:rPr>
                <w:rFonts w:ascii="Montserrat" w:hAnsi="Montserrat"/>
                <w:caps/>
                <w:color w:val="292929"/>
              </w:rPr>
              <w:t>2. SCIENTIFIC COMPUTING + DATA SCIENCE</w:t>
            </w:r>
          </w:p>
          <w:p w14:paraId="7EE22685"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 xml:space="preserve">Python is also used for scientific research and computing (among other real-world applications) and even </w:t>
            </w:r>
            <w:r w:rsidRPr="00CA7206">
              <w:rPr>
                <w:rFonts w:ascii="Open Sans" w:hAnsi="Open Sans" w:cs="Open Sans"/>
                <w:color w:val="292929"/>
                <w:sz w:val="27"/>
                <w:szCs w:val="27"/>
                <w:highlight w:val="yellow"/>
              </w:rPr>
              <w:t>has several science-friendly or science-specific libraries, like SciPy, scikit-learn</w:t>
            </w:r>
            <w:r>
              <w:rPr>
                <w:rFonts w:ascii="Open Sans" w:hAnsi="Open Sans" w:cs="Open Sans"/>
                <w:color w:val="292929"/>
                <w:sz w:val="27"/>
                <w:szCs w:val="27"/>
              </w:rPr>
              <w:t>, and:</w:t>
            </w:r>
          </w:p>
          <w:p w14:paraId="5C9D64A1" w14:textId="77777777" w:rsidR="00BA51A7" w:rsidRDefault="00BA51A7"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p>
          <w:p w14:paraId="44ECA657" w14:textId="77777777" w:rsidR="00CA7206" w:rsidRDefault="00CA7206" w:rsidP="00CA7206">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Open Sans" w:hAnsi="Open Sans" w:cs="Open Sans"/>
                <w:color w:val="292929"/>
                <w:sz w:val="27"/>
                <w:szCs w:val="27"/>
              </w:rPr>
            </w:pPr>
            <w:proofErr w:type="spellStart"/>
            <w:r>
              <w:rPr>
                <w:rFonts w:ascii="Open Sans" w:hAnsi="Open Sans" w:cs="Open Sans"/>
                <w:color w:val="292929"/>
                <w:sz w:val="27"/>
                <w:szCs w:val="27"/>
              </w:rPr>
              <w:t>Astropy</w:t>
            </w:r>
            <w:proofErr w:type="spellEnd"/>
            <w:r>
              <w:rPr>
                <w:rFonts w:ascii="Open Sans" w:hAnsi="Open Sans" w:cs="Open Sans"/>
                <w:color w:val="292929"/>
                <w:sz w:val="27"/>
                <w:szCs w:val="27"/>
              </w:rPr>
              <w:t xml:space="preserve"> for astronomy</w:t>
            </w:r>
          </w:p>
          <w:p w14:paraId="45B63258" w14:textId="77777777" w:rsidR="00CA7206" w:rsidRDefault="00CA7206" w:rsidP="00CA7206">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Open Sans" w:hAnsi="Open Sans" w:cs="Open Sans"/>
                <w:color w:val="292929"/>
                <w:sz w:val="27"/>
                <w:szCs w:val="27"/>
              </w:rPr>
            </w:pPr>
            <w:proofErr w:type="spellStart"/>
            <w:r>
              <w:rPr>
                <w:rFonts w:ascii="Open Sans" w:hAnsi="Open Sans" w:cs="Open Sans"/>
                <w:color w:val="292929"/>
                <w:sz w:val="27"/>
                <w:szCs w:val="27"/>
              </w:rPr>
              <w:t>Biopython</w:t>
            </w:r>
            <w:proofErr w:type="spellEnd"/>
            <w:r>
              <w:rPr>
                <w:rFonts w:ascii="Open Sans" w:hAnsi="Open Sans" w:cs="Open Sans"/>
                <w:color w:val="292929"/>
                <w:sz w:val="27"/>
                <w:szCs w:val="27"/>
              </w:rPr>
              <w:t xml:space="preserve"> for biology and bioinformatics</w:t>
            </w:r>
          </w:p>
          <w:p w14:paraId="79B63288" w14:textId="77777777" w:rsidR="00CA7206" w:rsidRDefault="00CA7206" w:rsidP="00CA7206">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Open Sans" w:hAnsi="Open Sans" w:cs="Open Sans"/>
                <w:color w:val="292929"/>
                <w:sz w:val="27"/>
                <w:szCs w:val="27"/>
              </w:rPr>
            </w:pPr>
            <w:r>
              <w:rPr>
                <w:rFonts w:ascii="Open Sans" w:hAnsi="Open Sans" w:cs="Open Sans"/>
                <w:color w:val="292929"/>
                <w:sz w:val="27"/>
                <w:szCs w:val="27"/>
              </w:rPr>
              <w:t>Graph-tool for statistical analysis of graphs</w:t>
            </w:r>
          </w:p>
          <w:p w14:paraId="5DBD8011" w14:textId="77777777" w:rsidR="00CA7206" w:rsidRDefault="00CA7206" w:rsidP="00CA7206">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Open Sans" w:hAnsi="Open Sans" w:cs="Open Sans"/>
                <w:color w:val="292929"/>
                <w:sz w:val="27"/>
                <w:szCs w:val="27"/>
              </w:rPr>
            </w:pPr>
            <w:proofErr w:type="spellStart"/>
            <w:r>
              <w:rPr>
                <w:rFonts w:ascii="Open Sans" w:hAnsi="Open Sans" w:cs="Open Sans"/>
                <w:color w:val="292929"/>
                <w:sz w:val="27"/>
                <w:szCs w:val="27"/>
              </w:rPr>
              <w:t>Psychopy</w:t>
            </w:r>
            <w:proofErr w:type="spellEnd"/>
            <w:r>
              <w:rPr>
                <w:rFonts w:ascii="Open Sans" w:hAnsi="Open Sans" w:cs="Open Sans"/>
                <w:color w:val="292929"/>
                <w:sz w:val="27"/>
                <w:szCs w:val="27"/>
              </w:rPr>
              <w:t xml:space="preserve"> for neuroscience and experimental psychology</w:t>
            </w:r>
          </w:p>
          <w:p w14:paraId="49E70556"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And lots, </w:t>
            </w:r>
            <w:r>
              <w:rPr>
                <w:rStyle w:val="Emphasis"/>
                <w:rFonts w:ascii="Open Sans" w:hAnsi="Open Sans" w:cs="Open Sans"/>
                <w:color w:val="292929"/>
                <w:sz w:val="27"/>
                <w:szCs w:val="27"/>
                <w:bdr w:val="single" w:sz="2" w:space="0" w:color="auto" w:frame="1"/>
              </w:rPr>
              <w:t>lots</w:t>
            </w:r>
            <w:r>
              <w:rPr>
                <w:rFonts w:ascii="Open Sans" w:hAnsi="Open Sans" w:cs="Open Sans"/>
                <w:color w:val="292929"/>
                <w:sz w:val="27"/>
                <w:szCs w:val="27"/>
              </w:rPr>
              <w:t> more. Here’s a </w:t>
            </w:r>
            <w:hyperlink r:id="rId32" w:tgtFrame="_blank" w:history="1">
              <w:r>
                <w:rPr>
                  <w:rStyle w:val="Hyperlink"/>
                  <w:rFonts w:ascii="Open Sans" w:hAnsi="Open Sans" w:cs="Open Sans"/>
                  <w:sz w:val="27"/>
                  <w:szCs w:val="27"/>
                  <w:bdr w:val="single" w:sz="2" w:space="0" w:color="auto" w:frame="1"/>
                </w:rPr>
                <w:t xml:space="preserve">list of all of Python’s scientific </w:t>
              </w:r>
              <w:proofErr w:type="gramStart"/>
              <w:r>
                <w:rPr>
                  <w:rStyle w:val="Hyperlink"/>
                  <w:rFonts w:ascii="Open Sans" w:hAnsi="Open Sans" w:cs="Open Sans"/>
                  <w:sz w:val="27"/>
                  <w:szCs w:val="27"/>
                  <w:bdr w:val="single" w:sz="2" w:space="0" w:color="auto" w:frame="1"/>
                </w:rPr>
                <w:t>libraries</w:t>
              </w:r>
              <w:r>
                <w:rPr>
                  <w:rStyle w:val="sr-only"/>
                  <w:rFonts w:ascii="Open Sans" w:hAnsi="Open Sans" w:cs="Open Sans"/>
                  <w:color w:val="0000FF"/>
                  <w:sz w:val="27"/>
                  <w:szCs w:val="27"/>
                  <w:bdr w:val="single" w:sz="2" w:space="0" w:color="auto" w:frame="1"/>
                </w:rPr>
                <w:t>(</w:t>
              </w:r>
              <w:proofErr w:type="gramEnd"/>
              <w:r>
                <w:rPr>
                  <w:rStyle w:val="sr-only"/>
                  <w:rFonts w:ascii="Open Sans" w:hAnsi="Open Sans" w:cs="Open Sans"/>
                  <w:color w:val="0000FF"/>
                  <w:sz w:val="27"/>
                  <w:szCs w:val="27"/>
                  <w:bdr w:val="single" w:sz="2" w:space="0" w:color="auto" w:frame="1"/>
                </w:rPr>
                <w:t>opens in a new tab)</w:t>
              </w:r>
            </w:hyperlink>
            <w:r>
              <w:rPr>
                <w:rFonts w:ascii="Open Sans" w:hAnsi="Open Sans" w:cs="Open Sans"/>
                <w:color w:val="292929"/>
                <w:sz w:val="27"/>
                <w:szCs w:val="27"/>
              </w:rPr>
              <w:t>.</w:t>
            </w:r>
          </w:p>
          <w:p w14:paraId="3EC48311"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 xml:space="preserve">Python’s role in parsing data, scripting, and functionality in terms of writing algorithms is definitely one great advantage of learning it. With tools like pandas and NumPy to help navigate data sets and data visualization, it’s no wonder that Python is </w:t>
            </w:r>
            <w:r w:rsidRPr="00CA7206">
              <w:rPr>
                <w:rFonts w:ascii="Open Sans" w:hAnsi="Open Sans" w:cs="Open Sans"/>
                <w:color w:val="292929"/>
                <w:sz w:val="27"/>
                <w:szCs w:val="27"/>
                <w:highlight w:val="yellow"/>
              </w:rPr>
              <w:t>one of the most popular programming languages when dealing with big data</w:t>
            </w:r>
            <w:r>
              <w:rPr>
                <w:rFonts w:ascii="Open Sans" w:hAnsi="Open Sans" w:cs="Open Sans"/>
                <w:color w:val="292929"/>
                <w:sz w:val="27"/>
                <w:szCs w:val="27"/>
              </w:rPr>
              <w:t>.</w:t>
            </w:r>
          </w:p>
          <w:p w14:paraId="13E50051"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Thanks to the undeniable rise of data science, chances are that more and more tech roles will revolve around it — and you’ll already have one of the leading programming languages in your toolkit.</w:t>
            </w:r>
          </w:p>
          <w:p w14:paraId="5349CE6F"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hyperlink r:id="rId33" w:anchor="toc" w:history="1">
              <w:r>
                <w:rPr>
                  <w:rStyle w:val="Hyperlink"/>
                  <w:rFonts w:ascii="Open Sans" w:hAnsi="Open Sans" w:cs="Open Sans"/>
                  <w:sz w:val="27"/>
                  <w:szCs w:val="27"/>
                  <w:bdr w:val="single" w:sz="2" w:space="0" w:color="auto" w:frame="1"/>
                </w:rPr>
                <w:t>(</w:t>
              </w:r>
              <w:proofErr w:type="gramStart"/>
              <w:r>
                <w:rPr>
                  <w:rStyle w:val="Hyperlink"/>
                  <w:rFonts w:ascii="Open Sans" w:hAnsi="Open Sans" w:cs="Open Sans"/>
                  <w:sz w:val="27"/>
                  <w:szCs w:val="27"/>
                  <w:bdr w:val="single" w:sz="2" w:space="0" w:color="auto" w:frame="1"/>
                </w:rPr>
                <w:t>back</w:t>
              </w:r>
              <w:proofErr w:type="gramEnd"/>
              <w:r>
                <w:rPr>
                  <w:rStyle w:val="Hyperlink"/>
                  <w:rFonts w:ascii="Open Sans" w:hAnsi="Open Sans" w:cs="Open Sans"/>
                  <w:sz w:val="27"/>
                  <w:szCs w:val="27"/>
                  <w:bdr w:val="single" w:sz="2" w:space="0" w:color="auto" w:frame="1"/>
                </w:rPr>
                <w:t xml:space="preserve"> to top)</w:t>
              </w:r>
            </w:hyperlink>
          </w:p>
          <w:p w14:paraId="51815C34" w14:textId="77777777" w:rsidR="00CA7206" w:rsidRDefault="00CA7206" w:rsidP="00CA7206">
            <w:pPr>
              <w:pStyle w:val="Heading3"/>
              <w:pBdr>
                <w:top w:val="single" w:sz="2" w:space="0" w:color="auto"/>
                <w:left w:val="single" w:sz="2" w:space="0" w:color="auto"/>
                <w:bottom w:val="single" w:sz="2" w:space="0" w:color="auto"/>
                <w:right w:val="single" w:sz="2" w:space="0" w:color="auto"/>
              </w:pBdr>
              <w:spacing w:before="0"/>
              <w:rPr>
                <w:rFonts w:ascii="Montserrat" w:hAnsi="Montserrat" w:cs="Times New Roman"/>
                <w:caps/>
                <w:color w:val="292929"/>
                <w:sz w:val="27"/>
                <w:szCs w:val="27"/>
              </w:rPr>
            </w:pPr>
            <w:r>
              <w:rPr>
                <w:rFonts w:ascii="Montserrat" w:hAnsi="Montserrat"/>
                <w:caps/>
                <w:color w:val="292929"/>
              </w:rPr>
              <w:t>3. MACHINE LEARNING</w:t>
            </w:r>
          </w:p>
          <w:p w14:paraId="6ABB1599"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Yes, technically, machine learning falls under data science (#2 on our list), but bear with me here. Using Python for machine learning is pretty cool, so it felt like it warranted an additional line item.</w:t>
            </w:r>
          </w:p>
          <w:p w14:paraId="26387F33" w14:textId="77777777" w:rsidR="00CA7206" w:rsidRDefault="00CA7206"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 xml:space="preserve">Machine learning includes things like speech recognition, deep learning, artificial intelligence, financial services, even </w:t>
            </w:r>
            <w:r w:rsidRPr="00CA7206">
              <w:rPr>
                <w:rFonts w:ascii="Open Sans" w:hAnsi="Open Sans" w:cs="Open Sans"/>
                <w:color w:val="292929"/>
                <w:sz w:val="27"/>
                <w:szCs w:val="27"/>
                <w:highlight w:val="yellow"/>
              </w:rPr>
              <w:t>the recommendations Netflix</w:t>
            </w:r>
            <w:r>
              <w:rPr>
                <w:rFonts w:ascii="Open Sans" w:hAnsi="Open Sans" w:cs="Open Sans"/>
                <w:color w:val="292929"/>
                <w:sz w:val="27"/>
                <w:szCs w:val="27"/>
              </w:rPr>
              <w:t xml:space="preserve"> serves up every time you log in that make you think, “How do they </w:t>
            </w:r>
            <w:r>
              <w:rPr>
                <w:rStyle w:val="Emphasis"/>
                <w:rFonts w:ascii="Open Sans" w:hAnsi="Open Sans" w:cs="Open Sans"/>
                <w:color w:val="292929"/>
                <w:sz w:val="27"/>
                <w:szCs w:val="27"/>
                <w:bdr w:val="single" w:sz="2" w:space="0" w:color="auto" w:frame="1"/>
              </w:rPr>
              <w:t>know</w:t>
            </w:r>
            <w:r>
              <w:rPr>
                <w:rFonts w:ascii="Open Sans" w:hAnsi="Open Sans" w:cs="Open Sans"/>
                <w:color w:val="292929"/>
                <w:sz w:val="27"/>
                <w:szCs w:val="27"/>
              </w:rPr>
              <w:t>?!” (Although, fun fact: Netflix also employs a team that manually tags videos as well.)</w:t>
            </w:r>
          </w:p>
          <w:p w14:paraId="27D7B162" w14:textId="77777777" w:rsidR="00317C02" w:rsidRDefault="00317C02"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p>
          <w:p w14:paraId="6F3D022E" w14:textId="77777777" w:rsidR="00317C02" w:rsidRDefault="00317C02" w:rsidP="00317C02">
            <w:pPr>
              <w:pStyle w:val="Heading3"/>
              <w:pBdr>
                <w:top w:val="single" w:sz="2" w:space="0" w:color="auto"/>
                <w:left w:val="single" w:sz="2" w:space="0" w:color="auto"/>
                <w:bottom w:val="single" w:sz="2" w:space="0" w:color="auto"/>
                <w:right w:val="single" w:sz="2" w:space="0" w:color="auto"/>
              </w:pBdr>
              <w:spacing w:before="0"/>
              <w:rPr>
                <w:rFonts w:ascii="Montserrat" w:hAnsi="Montserrat"/>
                <w:caps/>
                <w:color w:val="292929"/>
              </w:rPr>
            </w:pPr>
            <w:r>
              <w:rPr>
                <w:rFonts w:ascii="Montserrat" w:hAnsi="Montserrat"/>
                <w:caps/>
                <w:color w:val="292929"/>
              </w:rPr>
              <w:t>4. STARTUPS</w:t>
            </w:r>
          </w:p>
          <w:p w14:paraId="1289A283" w14:textId="4B0806A8" w:rsidR="00317C02" w:rsidRDefault="00317C02" w:rsidP="00317C02">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Along with being research friendly, Python has a lot of business applications. Take, for example, Dropbox, which is Python-based.</w:t>
            </w:r>
          </w:p>
          <w:p w14:paraId="7103BC61" w14:textId="2BB90AB2" w:rsidR="00FA5793" w:rsidRDefault="00317C02" w:rsidP="00317C02">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Pr>
                <w:rFonts w:ascii="Open Sans" w:hAnsi="Open Sans" w:cs="Open Sans"/>
                <w:color w:val="292929"/>
                <w:sz w:val="27"/>
                <w:szCs w:val="27"/>
              </w:rPr>
              <w:t xml:space="preserve">Dropbox started when Drew Houston kept forgetting his flash drive as a student. It was initially a solution he could use for himself, a party of one. By November of 2012, 100 million people were using Dropbox, which was no big deal because… </w:t>
            </w:r>
            <w:r w:rsidRPr="00317C02">
              <w:rPr>
                <w:rFonts w:ascii="Open Sans" w:hAnsi="Open Sans" w:cs="Open Sans"/>
                <w:color w:val="292929"/>
                <w:sz w:val="27"/>
                <w:szCs w:val="27"/>
                <w:highlight w:val="yellow"/>
              </w:rPr>
              <w:t>Dropbox was built on Python.</w:t>
            </w:r>
          </w:p>
          <w:p w14:paraId="123EF5C1" w14:textId="77777777" w:rsidR="00FA5793" w:rsidRDefault="00FA5793" w:rsidP="00317C02">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p>
          <w:p w14:paraId="2C83F82E" w14:textId="77777777" w:rsidR="00FA5793" w:rsidRDefault="00FA5793" w:rsidP="00FA5793">
            <w:pPr>
              <w:pStyle w:val="Heading3"/>
              <w:pBdr>
                <w:top w:val="single" w:sz="2" w:space="0" w:color="auto"/>
                <w:left w:val="single" w:sz="2" w:space="0" w:color="auto"/>
                <w:bottom w:val="single" w:sz="2" w:space="0" w:color="auto"/>
                <w:right w:val="single" w:sz="2" w:space="0" w:color="auto"/>
              </w:pBdr>
              <w:spacing w:before="0"/>
              <w:rPr>
                <w:rFonts w:ascii="Montserrat" w:hAnsi="Montserrat"/>
                <w:caps/>
                <w:color w:val="292929"/>
              </w:rPr>
            </w:pPr>
            <w:r>
              <w:rPr>
                <w:rFonts w:ascii="Montserrat" w:hAnsi="Montserrat"/>
                <w:caps/>
                <w:color w:val="292929"/>
              </w:rPr>
              <w:t>5. FINTECH + THE FINANCIAL INDUSTRY</w:t>
            </w:r>
          </w:p>
          <w:p w14:paraId="1A095D73" w14:textId="3A636AF1" w:rsidR="00317C02" w:rsidRDefault="00FA5793" w:rsidP="00CA7206">
            <w:pPr>
              <w:pStyle w:val="NormalWeb"/>
              <w:pBdr>
                <w:top w:val="single" w:sz="2" w:space="0" w:color="auto"/>
                <w:left w:val="single" w:sz="2" w:space="0" w:color="auto"/>
                <w:bottom w:val="single" w:sz="2" w:space="0" w:color="auto"/>
                <w:right w:val="single" w:sz="2" w:space="0" w:color="auto"/>
              </w:pBdr>
              <w:rPr>
                <w:rFonts w:ascii="Open Sans" w:hAnsi="Open Sans" w:cs="Open Sans"/>
                <w:color w:val="292929"/>
                <w:sz w:val="27"/>
                <w:szCs w:val="27"/>
              </w:rPr>
            </w:pPr>
            <w:r w:rsidRPr="003200E8">
              <w:rPr>
                <w:rFonts w:ascii="Open Sans" w:hAnsi="Open Sans" w:cs="Open Sans"/>
                <w:color w:val="292929"/>
                <w:sz w:val="27"/>
                <w:szCs w:val="27"/>
                <w:highlight w:val="yellow"/>
              </w:rPr>
              <w:t>In 2016, </w:t>
            </w:r>
            <w:proofErr w:type="spellStart"/>
            <w:r w:rsidRPr="003200E8">
              <w:rPr>
                <w:rFonts w:ascii="Open Sans" w:hAnsi="Open Sans" w:cs="Open Sans"/>
                <w:color w:val="292929"/>
                <w:sz w:val="27"/>
                <w:szCs w:val="27"/>
                <w:highlight w:val="yellow"/>
              </w:rPr>
              <w:fldChar w:fldCharType="begin"/>
            </w:r>
            <w:r w:rsidRPr="003200E8">
              <w:rPr>
                <w:rFonts w:ascii="Open Sans" w:hAnsi="Open Sans" w:cs="Open Sans"/>
                <w:color w:val="292929"/>
                <w:sz w:val="27"/>
                <w:szCs w:val="27"/>
                <w:highlight w:val="yellow"/>
              </w:rPr>
              <w:instrText xml:space="preserve"> HYPERLINK "https://blog.hackerrank.com/emerging-languages-still-overshadowed-by-incumbents-java-python-in-coding-interviews/" \t "_blank" </w:instrText>
            </w:r>
            <w:r w:rsidRPr="003200E8">
              <w:rPr>
                <w:rFonts w:ascii="Open Sans" w:hAnsi="Open Sans" w:cs="Open Sans"/>
                <w:color w:val="292929"/>
                <w:sz w:val="27"/>
                <w:szCs w:val="27"/>
                <w:highlight w:val="yellow"/>
              </w:rPr>
              <w:fldChar w:fldCharType="separate"/>
            </w:r>
            <w:r w:rsidRPr="003200E8">
              <w:rPr>
                <w:rStyle w:val="Hyperlink"/>
                <w:rFonts w:ascii="Open Sans" w:hAnsi="Open Sans" w:cs="Open Sans"/>
                <w:sz w:val="27"/>
                <w:szCs w:val="27"/>
                <w:highlight w:val="yellow"/>
                <w:bdr w:val="single" w:sz="2" w:space="0" w:color="auto" w:frame="1"/>
              </w:rPr>
              <w:t>HackerRank</w:t>
            </w:r>
            <w:proofErr w:type="spellEnd"/>
            <w:r w:rsidRPr="003200E8">
              <w:rPr>
                <w:rStyle w:val="Hyperlink"/>
                <w:rFonts w:ascii="Open Sans" w:hAnsi="Open Sans" w:cs="Open Sans"/>
                <w:sz w:val="27"/>
                <w:szCs w:val="27"/>
                <w:highlight w:val="yellow"/>
                <w:bdr w:val="single" w:sz="2" w:space="0" w:color="auto" w:frame="1"/>
              </w:rPr>
              <w:t xml:space="preserve"> released a survey</w:t>
            </w:r>
            <w:r w:rsidRPr="003200E8">
              <w:rPr>
                <w:rStyle w:val="sr-only"/>
                <w:rFonts w:ascii="Open Sans" w:hAnsi="Open Sans" w:cs="Open Sans"/>
                <w:color w:val="0000FF"/>
                <w:sz w:val="27"/>
                <w:szCs w:val="27"/>
                <w:highlight w:val="yellow"/>
                <w:bdr w:val="single" w:sz="2" w:space="0" w:color="auto" w:frame="1"/>
              </w:rPr>
              <w:t>(opens in a new tab)</w:t>
            </w:r>
            <w:r w:rsidRPr="003200E8">
              <w:rPr>
                <w:rFonts w:ascii="Open Sans" w:hAnsi="Open Sans" w:cs="Open Sans"/>
                <w:color w:val="292929"/>
                <w:sz w:val="27"/>
                <w:szCs w:val="27"/>
                <w:highlight w:val="yellow"/>
              </w:rPr>
              <w:fldChar w:fldCharType="end"/>
            </w:r>
            <w:r>
              <w:rPr>
                <w:rFonts w:ascii="Open Sans" w:hAnsi="Open Sans" w:cs="Open Sans"/>
                <w:color w:val="292929"/>
                <w:sz w:val="27"/>
                <w:szCs w:val="27"/>
              </w:rPr>
              <w:t xml:space="preserve"> of various industries, revealing which programming languages they were prioritizing when hiring developers, programmers, and engineers. When it came to FinTech, </w:t>
            </w:r>
            <w:r w:rsidRPr="003200E8">
              <w:rPr>
                <w:rFonts w:ascii="Open Sans" w:hAnsi="Open Sans" w:cs="Open Sans"/>
                <w:color w:val="292929"/>
                <w:sz w:val="27"/>
                <w:szCs w:val="27"/>
                <w:highlight w:val="yellow"/>
              </w:rPr>
              <w:t>Python dominated the pack.</w:t>
            </w:r>
          </w:p>
          <w:p w14:paraId="2A8B71A9" w14:textId="5BE06C06" w:rsidR="00AA059E" w:rsidRPr="00C757E4" w:rsidRDefault="00AA059E" w:rsidP="000D719D"/>
        </w:tc>
        <w:tc>
          <w:tcPr>
            <w:tcW w:w="727" w:type="dxa"/>
          </w:tcPr>
          <w:p w14:paraId="4294366A" w14:textId="77777777" w:rsidR="00AA059E" w:rsidRDefault="00AA059E" w:rsidP="004218DE"/>
        </w:tc>
      </w:tr>
    </w:tbl>
    <w:p w14:paraId="31F17990" w14:textId="77777777" w:rsidR="00AA059E" w:rsidRDefault="00AA059E" w:rsidP="00234F18"/>
    <w:p w14:paraId="17D1446F" w14:textId="77777777" w:rsidR="00AA059E" w:rsidRDefault="00AA059E">
      <w:pPr>
        <w:sectPr w:rsidR="00AA059E"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4A0" w:firstRow="1" w:lastRow="0" w:firstColumn="1" w:lastColumn="0" w:noHBand="0" w:noVBand="1"/>
      </w:tblPr>
      <w:tblGrid>
        <w:gridCol w:w="8626"/>
        <w:gridCol w:w="2894"/>
      </w:tblGrid>
      <w:tr w:rsidR="00AA059E" w14:paraId="27A7303B" w14:textId="77777777" w:rsidTr="00AA059E">
        <w:trPr>
          <w:trHeight w:val="1889"/>
        </w:trPr>
        <w:tc>
          <w:tcPr>
            <w:tcW w:w="8626" w:type="dxa"/>
          </w:tcPr>
          <w:p w14:paraId="523B15DD" w14:textId="205DA8B8" w:rsidR="00AA059E" w:rsidRPr="000D719D" w:rsidRDefault="00802A4D" w:rsidP="000D719D">
            <w:pPr>
              <w:pStyle w:val="Heading1"/>
            </w:pPr>
            <w:r>
              <w:rPr>
                <w:noProof/>
              </w:rPr>
              <w:lastRenderedPageBreak/>
              <w:drawing>
                <wp:inline distT="0" distB="0" distL="0" distR="0" wp14:anchorId="441E5C68" wp14:editId="2D0FEB5D">
                  <wp:extent cx="7753350" cy="7753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4">
                            <a:extLst>
                              <a:ext uri="{28A0092B-C50C-407E-A947-70E740481C1C}">
                                <a14:useLocalDpi xmlns:a14="http://schemas.microsoft.com/office/drawing/2010/main" val="0"/>
                              </a:ext>
                              <a:ext uri="{837473B0-CC2E-450A-ABE3-18F120FF3D39}">
                                <a1611:picAttrSrcUrl xmlns:a1611="http://schemas.microsoft.com/office/drawing/2016/11/main" r:id="rId35"/>
                              </a:ext>
                            </a:extLst>
                          </a:blip>
                          <a:stretch>
                            <a:fillRect/>
                          </a:stretch>
                        </pic:blipFill>
                        <pic:spPr>
                          <a:xfrm>
                            <a:off x="0" y="0"/>
                            <a:ext cx="7753350" cy="7753350"/>
                          </a:xfrm>
                          <a:prstGeom prst="rect">
                            <a:avLst/>
                          </a:prstGeom>
                        </pic:spPr>
                      </pic:pic>
                    </a:graphicData>
                  </a:graphic>
                </wp:inline>
              </w:drawing>
            </w:r>
          </w:p>
        </w:tc>
        <w:tc>
          <w:tcPr>
            <w:tcW w:w="2894" w:type="dxa"/>
          </w:tcPr>
          <w:p w14:paraId="3FC29A53" w14:textId="0DE8DE4E" w:rsidR="00AA059E" w:rsidRPr="00BE5602" w:rsidRDefault="00AA059E" w:rsidP="004218DE">
            <w:pPr>
              <w:spacing w:line="240" w:lineRule="auto"/>
              <w:rPr>
                <w:szCs w:val="20"/>
                <w:lang w:bidi="en-US"/>
              </w:rPr>
            </w:pPr>
          </w:p>
        </w:tc>
      </w:tr>
    </w:tbl>
    <w:p w14:paraId="12E3C751" w14:textId="77777777" w:rsidR="00C2411D" w:rsidRPr="008C053E" w:rsidRDefault="00C2411D" w:rsidP="00CD6F89"/>
    <w:sectPr w:rsidR="00C2411D" w:rsidRPr="008C053E" w:rsidSect="00424887">
      <w:pgSz w:w="12240" w:h="15840" w:code="1"/>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A568" w14:textId="77777777" w:rsidR="00725235" w:rsidRDefault="00725235" w:rsidP="001D6100">
      <w:r>
        <w:separator/>
      </w:r>
    </w:p>
  </w:endnote>
  <w:endnote w:type="continuationSeparator" w:id="0">
    <w:p w14:paraId="2219B101" w14:textId="77777777" w:rsidR="00725235" w:rsidRDefault="00725235"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Roboto-Medium">
    <w:altName w:val="Roboto"/>
    <w:panose1 w:val="00000000000000000000"/>
    <w:charset w:val="00"/>
    <w:family w:val="roman"/>
    <w:notTrueType/>
    <w:pitch w:val="default"/>
  </w:font>
  <w:font w:name="Roboto-Regular">
    <w:altName w:val="Robot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021259"/>
      <w:docPartObj>
        <w:docPartGallery w:val="Page Numbers (Bottom of Page)"/>
        <w:docPartUnique/>
      </w:docPartObj>
    </w:sdtPr>
    <w:sdtEndPr>
      <w:rPr>
        <w:noProof/>
      </w:rPr>
    </w:sdtEndPr>
    <w:sdtContent>
      <w:tbl>
        <w:tblPr>
          <w:tblW w:w="0" w:type="auto"/>
          <w:tblLook w:val="0600" w:firstRow="0" w:lastRow="0" w:firstColumn="0" w:lastColumn="0" w:noHBand="1" w:noVBand="1"/>
        </w:tblPr>
        <w:tblGrid>
          <w:gridCol w:w="749"/>
          <w:gridCol w:w="2597"/>
          <w:gridCol w:w="6014"/>
        </w:tblGrid>
        <w:tr w:rsidR="005D14FC" w14:paraId="22A3402E" w14:textId="77777777" w:rsidTr="00F92871">
          <w:trPr>
            <w:trHeight w:val="454"/>
          </w:trPr>
          <w:tc>
            <w:tcPr>
              <w:tcW w:w="848" w:type="dxa"/>
              <w:vAlign w:val="center"/>
            </w:tcPr>
            <w:p w14:paraId="23FDD6BF" w14:textId="77777777" w:rsidR="005D14FC" w:rsidRDefault="006B6825" w:rsidP="005D14FC">
              <w:r>
                <w:rPr>
                  <w:noProof/>
                  <w:lang w:val="en-AU" w:eastAsia="en-AU"/>
                </w:rPr>
                <w:drawing>
                  <wp:anchor distT="0" distB="0" distL="114300" distR="114300" simplePos="0" relativeHeight="251658240" behindDoc="1" locked="0" layoutInCell="1" allowOverlap="1" wp14:anchorId="1688D7F8" wp14:editId="1AD2029D">
                    <wp:simplePos x="0" y="0"/>
                    <wp:positionH relativeFrom="column">
                      <wp:posOffset>-54610</wp:posOffset>
                    </wp:positionH>
                    <wp:positionV relativeFrom="paragraph">
                      <wp:posOffset>-4445</wp:posOffset>
                    </wp:positionV>
                    <wp:extent cx="6732000" cy="151200"/>
                    <wp:effectExtent l="0" t="0" r="0" b="1270"/>
                    <wp:wrapNone/>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5C2415CE" w14:textId="77777777" w:rsidR="005D14FC" w:rsidRPr="006B498E" w:rsidRDefault="00896FC8" w:rsidP="00F92871">
              <w:pPr>
                <w:pStyle w:val="Heading3"/>
              </w:pPr>
              <w:r w:rsidRPr="00896FC8">
                <w:t xml:space="preserve">REPORT TITLE | </w:t>
              </w:r>
              <w:r w:rsidR="005D14FC">
                <w:fldChar w:fldCharType="begin"/>
              </w:r>
              <w:r w:rsidR="005D14FC">
                <w:instrText xml:space="preserve"> PAGE   \* MERGEFORMAT </w:instrText>
              </w:r>
              <w:r w:rsidR="005D14FC">
                <w:fldChar w:fldCharType="separate"/>
              </w:r>
              <w:r w:rsidR="00946B83">
                <w:rPr>
                  <w:noProof/>
                </w:rPr>
                <w:t>4</w:t>
              </w:r>
              <w:r w:rsidR="005D14FC">
                <w:rPr>
                  <w:noProof/>
                </w:rPr>
                <w:fldChar w:fldCharType="end"/>
              </w:r>
            </w:p>
          </w:tc>
          <w:tc>
            <w:tcPr>
              <w:tcW w:w="7110" w:type="dxa"/>
              <w:vAlign w:val="center"/>
            </w:tcPr>
            <w:p w14:paraId="6F65776B" w14:textId="77777777" w:rsidR="005D14FC" w:rsidRDefault="005D14FC" w:rsidP="005D14FC"/>
          </w:tc>
        </w:tr>
      </w:tbl>
      <w:p w14:paraId="6BE1E55F" w14:textId="77777777" w:rsidR="005D14FC" w:rsidRDefault="00802A4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30914" w14:textId="77777777" w:rsidR="00725235" w:rsidRDefault="00725235" w:rsidP="001D6100">
      <w:r>
        <w:separator/>
      </w:r>
    </w:p>
  </w:footnote>
  <w:footnote w:type="continuationSeparator" w:id="0">
    <w:p w14:paraId="0BAAEDD9" w14:textId="77777777" w:rsidR="00725235" w:rsidRDefault="00725235" w:rsidP="001D6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abstractNum w:abstractNumId="1" w15:restartNumberingAfterBreak="0">
    <w:nsid w:val="0FBF49F2"/>
    <w:multiLevelType w:val="multilevel"/>
    <w:tmpl w:val="1814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02CEE"/>
    <w:multiLevelType w:val="multilevel"/>
    <w:tmpl w:val="E8D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D1BAD"/>
    <w:multiLevelType w:val="multilevel"/>
    <w:tmpl w:val="C37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10890"/>
    <w:multiLevelType w:val="multilevel"/>
    <w:tmpl w:val="53B84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16D09"/>
    <w:multiLevelType w:val="multilevel"/>
    <w:tmpl w:val="A09E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2256477">
    <w:abstractNumId w:val="3"/>
  </w:num>
  <w:num w:numId="2" w16cid:durableId="610866600">
    <w:abstractNumId w:val="0"/>
  </w:num>
  <w:num w:numId="3" w16cid:durableId="27754300">
    <w:abstractNumId w:val="6"/>
  </w:num>
  <w:num w:numId="4" w16cid:durableId="1259362287">
    <w:abstractNumId w:val="2"/>
  </w:num>
  <w:num w:numId="5" w16cid:durableId="1266965826">
    <w:abstractNumId w:val="4"/>
  </w:num>
  <w:num w:numId="6" w16cid:durableId="1689796979">
    <w:abstractNumId w:val="5"/>
  </w:num>
  <w:num w:numId="7" w16cid:durableId="537478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235"/>
    <w:rsid w:val="00003337"/>
    <w:rsid w:val="00004885"/>
    <w:rsid w:val="000144C2"/>
    <w:rsid w:val="00025727"/>
    <w:rsid w:val="000328A4"/>
    <w:rsid w:val="00037CA5"/>
    <w:rsid w:val="00053882"/>
    <w:rsid w:val="00056380"/>
    <w:rsid w:val="00060922"/>
    <w:rsid w:val="00060FE8"/>
    <w:rsid w:val="00064CBB"/>
    <w:rsid w:val="000739E8"/>
    <w:rsid w:val="00073FEF"/>
    <w:rsid w:val="00080369"/>
    <w:rsid w:val="00082250"/>
    <w:rsid w:val="0008539C"/>
    <w:rsid w:val="00085B31"/>
    <w:rsid w:val="00087677"/>
    <w:rsid w:val="000943EA"/>
    <w:rsid w:val="000975AD"/>
    <w:rsid w:val="00097B64"/>
    <w:rsid w:val="000A06A1"/>
    <w:rsid w:val="000A0DD0"/>
    <w:rsid w:val="000A0DED"/>
    <w:rsid w:val="000A4637"/>
    <w:rsid w:val="000A78A6"/>
    <w:rsid w:val="000B7BB9"/>
    <w:rsid w:val="000C0C56"/>
    <w:rsid w:val="000C1AE9"/>
    <w:rsid w:val="000C65C2"/>
    <w:rsid w:val="000D2E0B"/>
    <w:rsid w:val="000D3000"/>
    <w:rsid w:val="000D719D"/>
    <w:rsid w:val="000F3981"/>
    <w:rsid w:val="00110747"/>
    <w:rsid w:val="00116B5E"/>
    <w:rsid w:val="001238A9"/>
    <w:rsid w:val="00134A91"/>
    <w:rsid w:val="001367A1"/>
    <w:rsid w:val="00141E0B"/>
    <w:rsid w:val="00143E38"/>
    <w:rsid w:val="00145CDF"/>
    <w:rsid w:val="00147278"/>
    <w:rsid w:val="00150986"/>
    <w:rsid w:val="00155DD8"/>
    <w:rsid w:val="00160BA0"/>
    <w:rsid w:val="001624A1"/>
    <w:rsid w:val="00173DDF"/>
    <w:rsid w:val="00196839"/>
    <w:rsid w:val="001A1B0F"/>
    <w:rsid w:val="001B3FF7"/>
    <w:rsid w:val="001B557E"/>
    <w:rsid w:val="001C3750"/>
    <w:rsid w:val="001D333E"/>
    <w:rsid w:val="001D6100"/>
    <w:rsid w:val="001F0719"/>
    <w:rsid w:val="001F4D45"/>
    <w:rsid w:val="001F70E8"/>
    <w:rsid w:val="001F7410"/>
    <w:rsid w:val="001F7E5A"/>
    <w:rsid w:val="00202D8C"/>
    <w:rsid w:val="00215D82"/>
    <w:rsid w:val="00216D06"/>
    <w:rsid w:val="00216DC3"/>
    <w:rsid w:val="002241FA"/>
    <w:rsid w:val="00227F46"/>
    <w:rsid w:val="00233A90"/>
    <w:rsid w:val="00234F18"/>
    <w:rsid w:val="00235CED"/>
    <w:rsid w:val="002421BC"/>
    <w:rsid w:val="002466F5"/>
    <w:rsid w:val="0024674C"/>
    <w:rsid w:val="0024712D"/>
    <w:rsid w:val="00250B86"/>
    <w:rsid w:val="00254883"/>
    <w:rsid w:val="00257F15"/>
    <w:rsid w:val="00260CDA"/>
    <w:rsid w:val="00264020"/>
    <w:rsid w:val="00266EB1"/>
    <w:rsid w:val="0026762F"/>
    <w:rsid w:val="00285D45"/>
    <w:rsid w:val="002872D4"/>
    <w:rsid w:val="0029255E"/>
    <w:rsid w:val="00292763"/>
    <w:rsid w:val="002932D4"/>
    <w:rsid w:val="00293E4C"/>
    <w:rsid w:val="002C4A71"/>
    <w:rsid w:val="002D51DF"/>
    <w:rsid w:val="002E1591"/>
    <w:rsid w:val="002F2DFD"/>
    <w:rsid w:val="002F3974"/>
    <w:rsid w:val="002F66CC"/>
    <w:rsid w:val="003010D2"/>
    <w:rsid w:val="00301B72"/>
    <w:rsid w:val="00317C02"/>
    <w:rsid w:val="003200E8"/>
    <w:rsid w:val="00343A06"/>
    <w:rsid w:val="0037144C"/>
    <w:rsid w:val="0037242C"/>
    <w:rsid w:val="0037442A"/>
    <w:rsid w:val="003746D2"/>
    <w:rsid w:val="00383F03"/>
    <w:rsid w:val="003924B1"/>
    <w:rsid w:val="00393F14"/>
    <w:rsid w:val="003A0B66"/>
    <w:rsid w:val="003A3738"/>
    <w:rsid w:val="003B6242"/>
    <w:rsid w:val="003C563A"/>
    <w:rsid w:val="003D7A2D"/>
    <w:rsid w:val="003E115A"/>
    <w:rsid w:val="003E55B4"/>
    <w:rsid w:val="003E7466"/>
    <w:rsid w:val="003F68C5"/>
    <w:rsid w:val="003F7B71"/>
    <w:rsid w:val="00400EE5"/>
    <w:rsid w:val="004041C1"/>
    <w:rsid w:val="004121B6"/>
    <w:rsid w:val="00413E93"/>
    <w:rsid w:val="00414D6A"/>
    <w:rsid w:val="00416701"/>
    <w:rsid w:val="00422B3E"/>
    <w:rsid w:val="004246C3"/>
    <w:rsid w:val="00424887"/>
    <w:rsid w:val="0044226E"/>
    <w:rsid w:val="00442413"/>
    <w:rsid w:val="004460B5"/>
    <w:rsid w:val="00446543"/>
    <w:rsid w:val="00446761"/>
    <w:rsid w:val="004565BD"/>
    <w:rsid w:val="0045782F"/>
    <w:rsid w:val="0048368B"/>
    <w:rsid w:val="00484589"/>
    <w:rsid w:val="00492BA2"/>
    <w:rsid w:val="00497892"/>
    <w:rsid w:val="004A11D9"/>
    <w:rsid w:val="004A1326"/>
    <w:rsid w:val="004A14D7"/>
    <w:rsid w:val="004A330F"/>
    <w:rsid w:val="004B1CE7"/>
    <w:rsid w:val="004B1F38"/>
    <w:rsid w:val="004B76EF"/>
    <w:rsid w:val="004C0ECD"/>
    <w:rsid w:val="004D0244"/>
    <w:rsid w:val="004D2785"/>
    <w:rsid w:val="004E2B50"/>
    <w:rsid w:val="004E4E8E"/>
    <w:rsid w:val="004E6DD6"/>
    <w:rsid w:val="004F0666"/>
    <w:rsid w:val="004F49D8"/>
    <w:rsid w:val="004F6412"/>
    <w:rsid w:val="004F6C87"/>
    <w:rsid w:val="00505787"/>
    <w:rsid w:val="00505B99"/>
    <w:rsid w:val="00506CE1"/>
    <w:rsid w:val="00507CDB"/>
    <w:rsid w:val="005122D9"/>
    <w:rsid w:val="00513C62"/>
    <w:rsid w:val="00525303"/>
    <w:rsid w:val="00526680"/>
    <w:rsid w:val="00541560"/>
    <w:rsid w:val="0056425B"/>
    <w:rsid w:val="00567C8C"/>
    <w:rsid w:val="00576571"/>
    <w:rsid w:val="005803F2"/>
    <w:rsid w:val="00594B05"/>
    <w:rsid w:val="00594F0E"/>
    <w:rsid w:val="00597681"/>
    <w:rsid w:val="005A182D"/>
    <w:rsid w:val="005A57C7"/>
    <w:rsid w:val="005A7A4F"/>
    <w:rsid w:val="005C1499"/>
    <w:rsid w:val="005C3256"/>
    <w:rsid w:val="005C35F4"/>
    <w:rsid w:val="005C38FE"/>
    <w:rsid w:val="005C3BFE"/>
    <w:rsid w:val="005C684A"/>
    <w:rsid w:val="005D14FC"/>
    <w:rsid w:val="005D7699"/>
    <w:rsid w:val="005E152A"/>
    <w:rsid w:val="005E752E"/>
    <w:rsid w:val="005F3AB0"/>
    <w:rsid w:val="0060774D"/>
    <w:rsid w:val="00615348"/>
    <w:rsid w:val="00616C96"/>
    <w:rsid w:val="00622B1B"/>
    <w:rsid w:val="0063095D"/>
    <w:rsid w:val="00633A86"/>
    <w:rsid w:val="00640AC5"/>
    <w:rsid w:val="00645773"/>
    <w:rsid w:val="0064580C"/>
    <w:rsid w:val="00650B11"/>
    <w:rsid w:val="00654B93"/>
    <w:rsid w:val="00663830"/>
    <w:rsid w:val="0066398C"/>
    <w:rsid w:val="00665417"/>
    <w:rsid w:val="00666BF4"/>
    <w:rsid w:val="006700D5"/>
    <w:rsid w:val="00681D9A"/>
    <w:rsid w:val="00692B40"/>
    <w:rsid w:val="00692BEE"/>
    <w:rsid w:val="00693724"/>
    <w:rsid w:val="006943EA"/>
    <w:rsid w:val="006A0F6B"/>
    <w:rsid w:val="006A5C03"/>
    <w:rsid w:val="006A5D7F"/>
    <w:rsid w:val="006A6D66"/>
    <w:rsid w:val="006B498E"/>
    <w:rsid w:val="006B6825"/>
    <w:rsid w:val="006C30F5"/>
    <w:rsid w:val="006C3507"/>
    <w:rsid w:val="006C60E6"/>
    <w:rsid w:val="006D088C"/>
    <w:rsid w:val="006D30AA"/>
    <w:rsid w:val="006F461A"/>
    <w:rsid w:val="006F4BD3"/>
    <w:rsid w:val="007127AA"/>
    <w:rsid w:val="00714F11"/>
    <w:rsid w:val="00721089"/>
    <w:rsid w:val="007246A9"/>
    <w:rsid w:val="00725235"/>
    <w:rsid w:val="007343BB"/>
    <w:rsid w:val="00752BEF"/>
    <w:rsid w:val="00752BF7"/>
    <w:rsid w:val="007700C3"/>
    <w:rsid w:val="00772FB3"/>
    <w:rsid w:val="0078163A"/>
    <w:rsid w:val="00783E38"/>
    <w:rsid w:val="007939FA"/>
    <w:rsid w:val="00794584"/>
    <w:rsid w:val="007A7D5B"/>
    <w:rsid w:val="007B5B61"/>
    <w:rsid w:val="007C0DC4"/>
    <w:rsid w:val="007D2AC9"/>
    <w:rsid w:val="007E0595"/>
    <w:rsid w:val="007E0916"/>
    <w:rsid w:val="007E75BF"/>
    <w:rsid w:val="007F3A5F"/>
    <w:rsid w:val="007F60FD"/>
    <w:rsid w:val="00802A4D"/>
    <w:rsid w:val="008046C5"/>
    <w:rsid w:val="008204B6"/>
    <w:rsid w:val="00820C25"/>
    <w:rsid w:val="00827A68"/>
    <w:rsid w:val="00831F6E"/>
    <w:rsid w:val="0085174C"/>
    <w:rsid w:val="008531B3"/>
    <w:rsid w:val="00857021"/>
    <w:rsid w:val="008576F7"/>
    <w:rsid w:val="008609C8"/>
    <w:rsid w:val="00870F81"/>
    <w:rsid w:val="00896FC8"/>
    <w:rsid w:val="008A09F7"/>
    <w:rsid w:val="008A6E72"/>
    <w:rsid w:val="008B2D7D"/>
    <w:rsid w:val="008C053E"/>
    <w:rsid w:val="008D0DB4"/>
    <w:rsid w:val="008D5E3D"/>
    <w:rsid w:val="008E1844"/>
    <w:rsid w:val="008E3443"/>
    <w:rsid w:val="008E573F"/>
    <w:rsid w:val="008E57CD"/>
    <w:rsid w:val="008F132C"/>
    <w:rsid w:val="008F482E"/>
    <w:rsid w:val="00901AA5"/>
    <w:rsid w:val="00902FCA"/>
    <w:rsid w:val="0092692E"/>
    <w:rsid w:val="00926F53"/>
    <w:rsid w:val="009415F4"/>
    <w:rsid w:val="00945B87"/>
    <w:rsid w:val="00946B83"/>
    <w:rsid w:val="00946EB7"/>
    <w:rsid w:val="00956CF0"/>
    <w:rsid w:val="00972434"/>
    <w:rsid w:val="0097477F"/>
    <w:rsid w:val="00976BD2"/>
    <w:rsid w:val="0099064B"/>
    <w:rsid w:val="00994E13"/>
    <w:rsid w:val="0099714F"/>
    <w:rsid w:val="009A38E6"/>
    <w:rsid w:val="009A77A3"/>
    <w:rsid w:val="009B05B8"/>
    <w:rsid w:val="009B62FE"/>
    <w:rsid w:val="009C108E"/>
    <w:rsid w:val="009C1126"/>
    <w:rsid w:val="009C23EE"/>
    <w:rsid w:val="009D1A70"/>
    <w:rsid w:val="009E41C2"/>
    <w:rsid w:val="009F0A19"/>
    <w:rsid w:val="009F26CE"/>
    <w:rsid w:val="00A05D5E"/>
    <w:rsid w:val="00A0654C"/>
    <w:rsid w:val="00A12506"/>
    <w:rsid w:val="00A22B69"/>
    <w:rsid w:val="00A239C4"/>
    <w:rsid w:val="00A31A2B"/>
    <w:rsid w:val="00A31C45"/>
    <w:rsid w:val="00A320B2"/>
    <w:rsid w:val="00A40063"/>
    <w:rsid w:val="00A40213"/>
    <w:rsid w:val="00A4775A"/>
    <w:rsid w:val="00A665BC"/>
    <w:rsid w:val="00A727D3"/>
    <w:rsid w:val="00A83BA2"/>
    <w:rsid w:val="00A870C2"/>
    <w:rsid w:val="00A9283F"/>
    <w:rsid w:val="00A94393"/>
    <w:rsid w:val="00A951C7"/>
    <w:rsid w:val="00AA059E"/>
    <w:rsid w:val="00AA2B84"/>
    <w:rsid w:val="00AA69D0"/>
    <w:rsid w:val="00AB283B"/>
    <w:rsid w:val="00AC3228"/>
    <w:rsid w:val="00AD1D41"/>
    <w:rsid w:val="00AD760D"/>
    <w:rsid w:val="00AE0208"/>
    <w:rsid w:val="00B1646D"/>
    <w:rsid w:val="00B203E4"/>
    <w:rsid w:val="00B24ED3"/>
    <w:rsid w:val="00B31D71"/>
    <w:rsid w:val="00B339DA"/>
    <w:rsid w:val="00B4540B"/>
    <w:rsid w:val="00B479D3"/>
    <w:rsid w:val="00B5706E"/>
    <w:rsid w:val="00B61C00"/>
    <w:rsid w:val="00B63AF6"/>
    <w:rsid w:val="00B67EBA"/>
    <w:rsid w:val="00B74F01"/>
    <w:rsid w:val="00B75DEE"/>
    <w:rsid w:val="00B77AB9"/>
    <w:rsid w:val="00B80346"/>
    <w:rsid w:val="00B84154"/>
    <w:rsid w:val="00B87435"/>
    <w:rsid w:val="00B878D9"/>
    <w:rsid w:val="00B92E88"/>
    <w:rsid w:val="00B93BF0"/>
    <w:rsid w:val="00B943F9"/>
    <w:rsid w:val="00B978AB"/>
    <w:rsid w:val="00BA51A7"/>
    <w:rsid w:val="00BA5FF0"/>
    <w:rsid w:val="00BA64D0"/>
    <w:rsid w:val="00BA6C80"/>
    <w:rsid w:val="00BB1A78"/>
    <w:rsid w:val="00BB7B31"/>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37768"/>
    <w:rsid w:val="00C411FE"/>
    <w:rsid w:val="00C4659A"/>
    <w:rsid w:val="00C5195D"/>
    <w:rsid w:val="00C55439"/>
    <w:rsid w:val="00C6279E"/>
    <w:rsid w:val="00C63DE1"/>
    <w:rsid w:val="00C757E4"/>
    <w:rsid w:val="00C76822"/>
    <w:rsid w:val="00C87645"/>
    <w:rsid w:val="00C94B8D"/>
    <w:rsid w:val="00C962C9"/>
    <w:rsid w:val="00CA518E"/>
    <w:rsid w:val="00CA7206"/>
    <w:rsid w:val="00CB1ED0"/>
    <w:rsid w:val="00CB246B"/>
    <w:rsid w:val="00CB2D02"/>
    <w:rsid w:val="00CB4740"/>
    <w:rsid w:val="00CB7459"/>
    <w:rsid w:val="00CC016D"/>
    <w:rsid w:val="00CC28A3"/>
    <w:rsid w:val="00CC76A2"/>
    <w:rsid w:val="00CD05DA"/>
    <w:rsid w:val="00CD3739"/>
    <w:rsid w:val="00CD4C9D"/>
    <w:rsid w:val="00CD6F89"/>
    <w:rsid w:val="00CE0694"/>
    <w:rsid w:val="00CE79FB"/>
    <w:rsid w:val="00D03BD8"/>
    <w:rsid w:val="00D03CB1"/>
    <w:rsid w:val="00D12407"/>
    <w:rsid w:val="00D13A09"/>
    <w:rsid w:val="00D30DBB"/>
    <w:rsid w:val="00D31E6C"/>
    <w:rsid w:val="00D32761"/>
    <w:rsid w:val="00D40645"/>
    <w:rsid w:val="00D55632"/>
    <w:rsid w:val="00D60FC6"/>
    <w:rsid w:val="00D6275F"/>
    <w:rsid w:val="00D62E75"/>
    <w:rsid w:val="00D72150"/>
    <w:rsid w:val="00D75E21"/>
    <w:rsid w:val="00D8090B"/>
    <w:rsid w:val="00D831CA"/>
    <w:rsid w:val="00D92683"/>
    <w:rsid w:val="00D96065"/>
    <w:rsid w:val="00DB709E"/>
    <w:rsid w:val="00DB7AB7"/>
    <w:rsid w:val="00DC413B"/>
    <w:rsid w:val="00DC59CF"/>
    <w:rsid w:val="00DE02EC"/>
    <w:rsid w:val="00DE4C49"/>
    <w:rsid w:val="00DE638A"/>
    <w:rsid w:val="00DF2D08"/>
    <w:rsid w:val="00DF4B6A"/>
    <w:rsid w:val="00DF63BD"/>
    <w:rsid w:val="00E01606"/>
    <w:rsid w:val="00E068E1"/>
    <w:rsid w:val="00E07642"/>
    <w:rsid w:val="00E10428"/>
    <w:rsid w:val="00E10A45"/>
    <w:rsid w:val="00E236F1"/>
    <w:rsid w:val="00E3165F"/>
    <w:rsid w:val="00E31787"/>
    <w:rsid w:val="00E31A2A"/>
    <w:rsid w:val="00E31D48"/>
    <w:rsid w:val="00E33CE9"/>
    <w:rsid w:val="00E42D9C"/>
    <w:rsid w:val="00E50E28"/>
    <w:rsid w:val="00E57E86"/>
    <w:rsid w:val="00E719B2"/>
    <w:rsid w:val="00E75770"/>
    <w:rsid w:val="00E82A80"/>
    <w:rsid w:val="00E872FA"/>
    <w:rsid w:val="00E92734"/>
    <w:rsid w:val="00EB5752"/>
    <w:rsid w:val="00EB6985"/>
    <w:rsid w:val="00EC1EFF"/>
    <w:rsid w:val="00EE08B9"/>
    <w:rsid w:val="00F04B71"/>
    <w:rsid w:val="00F1130A"/>
    <w:rsid w:val="00F13A17"/>
    <w:rsid w:val="00F24D8F"/>
    <w:rsid w:val="00F27CF2"/>
    <w:rsid w:val="00F3032E"/>
    <w:rsid w:val="00F335D4"/>
    <w:rsid w:val="00F34E58"/>
    <w:rsid w:val="00F444C7"/>
    <w:rsid w:val="00F52341"/>
    <w:rsid w:val="00F678B6"/>
    <w:rsid w:val="00F8488A"/>
    <w:rsid w:val="00F92871"/>
    <w:rsid w:val="00F97FD6"/>
    <w:rsid w:val="00FA5793"/>
    <w:rsid w:val="00FB2D6E"/>
    <w:rsid w:val="00FC7870"/>
    <w:rsid w:val="00FD55E8"/>
    <w:rsid w:val="00FD59F4"/>
    <w:rsid w:val="00FD7C22"/>
    <w:rsid w:val="00FD7CA0"/>
    <w:rsid w:val="00FE09F4"/>
    <w:rsid w:val="00FE36C2"/>
    <w:rsid w:val="00FF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3B7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5D7699"/>
    <w:pPr>
      <w:spacing w:line="480" w:lineRule="auto"/>
    </w:pPr>
    <w:rPr>
      <w:sz w:val="20"/>
    </w:rPr>
  </w:style>
  <w:style w:type="paragraph" w:styleId="Heading1">
    <w:name w:val="heading 1"/>
    <w:basedOn w:val="Normal"/>
    <w:next w:val="Normal"/>
    <w:link w:val="Heading1Ch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Heading2">
    <w:name w:val="heading 2"/>
    <w:aliases w:val="Index"/>
    <w:basedOn w:val="Normal"/>
    <w:next w:val="Normal"/>
    <w:link w:val="Heading2Ch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Heading3">
    <w:name w:val="heading 3"/>
    <w:basedOn w:val="Normal"/>
    <w:next w:val="Normal"/>
    <w:link w:val="Heading3Char"/>
    <w:uiPriority w:val="2"/>
    <w:semiHidden/>
    <w:rsid w:val="006B498E"/>
    <w:pPr>
      <w:spacing w:before="23"/>
      <w:jc w:val="center"/>
      <w:outlineLvl w:val="2"/>
    </w:pPr>
    <w:rPr>
      <w:rFonts w:ascii="Gill Sans MT" w:hAnsi="Gill Sans MT"/>
      <w:b/>
      <w:color w:val="4354A2" w:themeColor="accent1"/>
      <w:spacing w:val="40"/>
    </w:rPr>
  </w:style>
  <w:style w:type="paragraph" w:styleId="Heading4">
    <w:name w:val="heading 4"/>
    <w:basedOn w:val="Normal"/>
    <w:next w:val="Normal"/>
    <w:link w:val="Heading4Char"/>
    <w:uiPriority w:val="9"/>
    <w:semiHidden/>
    <w:qFormat/>
    <w:rsid w:val="00F52341"/>
    <w:pPr>
      <w:keepNext/>
      <w:keepLines/>
      <w:spacing w:before="40"/>
      <w:outlineLvl w:val="3"/>
    </w:pPr>
    <w:rPr>
      <w:rFonts w:asciiTheme="majorHAnsi" w:eastAsiaTheme="majorEastAsia" w:hAnsiTheme="majorHAnsi" w:cstheme="majorBidi"/>
      <w:i/>
      <w:iCs/>
      <w:color w:val="323E7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10"/>
    <w:semiHidden/>
    <w:rsid w:val="0078163A"/>
    <w:rPr>
      <w:sz w:val="10"/>
    </w:rPr>
  </w:style>
  <w:style w:type="paragraph" w:styleId="ListBullet">
    <w:name w:val="List Bullet"/>
    <w:basedOn w:val="Normal"/>
    <w:uiPriority w:val="99"/>
    <w:rsid w:val="008D5E3D"/>
    <w:pPr>
      <w:numPr>
        <w:numId w:val="2"/>
      </w:numPr>
      <w:ind w:left="697" w:hanging="357"/>
      <w:contextualSpacing/>
    </w:pPr>
  </w:style>
  <w:style w:type="paragraph" w:customStyle="1" w:styleId="TextBody">
    <w:name w:val="Text Body"/>
    <w:basedOn w:val="BodyText"/>
    <w:link w:val="TextBodyChar"/>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TextBodyChar">
    <w:name w:val="Text Body Char"/>
    <w:basedOn w:val="BodyTextChar"/>
    <w:link w:val="TextBody"/>
    <w:uiPriority w:val="7"/>
    <w:semiHidden/>
    <w:rsid w:val="00946B83"/>
    <w:rPr>
      <w:rFonts w:eastAsia="Franklin Gothic Book" w:cs="Franklin Gothic Book"/>
      <w:color w:val="4354A2" w:themeColor="accent1"/>
      <w:sz w:val="20"/>
      <w:szCs w:val="22"/>
      <w:lang w:bidi="en-US"/>
    </w:rPr>
  </w:style>
  <w:style w:type="paragraph" w:styleId="BodyText">
    <w:name w:val="Body Text"/>
    <w:basedOn w:val="Normal"/>
    <w:link w:val="BodyTextChar"/>
    <w:uiPriority w:val="99"/>
    <w:semiHidden/>
    <w:rsid w:val="00A40213"/>
    <w:pPr>
      <w:spacing w:after="120"/>
    </w:pPr>
  </w:style>
  <w:style w:type="character" w:customStyle="1" w:styleId="BodyTextChar">
    <w:name w:val="Body Text Char"/>
    <w:basedOn w:val="DefaultParagraphFont"/>
    <w:link w:val="BodyText"/>
    <w:uiPriority w:val="99"/>
    <w:semiHidden/>
    <w:rsid w:val="008E1844"/>
  </w:style>
  <w:style w:type="paragraph" w:customStyle="1" w:styleId="Subhead">
    <w:name w:val="Subhead"/>
    <w:basedOn w:val="Normal"/>
    <w:link w:val="Subhead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ubheadChar">
    <w:name w:val="Subhead Char"/>
    <w:basedOn w:val="DefaultParagraphFont"/>
    <w:link w:val="Subhead"/>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TableHeader">
    <w:name w:val="Table Header"/>
    <w:basedOn w:val="Normal"/>
    <w:link w:val="TableHeaderChar"/>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TableHeaderChar">
    <w:name w:val="Table Header Char"/>
    <w:basedOn w:val="DefaultParagraphFont"/>
    <w:link w:val="TableHeader"/>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Heading1Char">
    <w:name w:val="Heading 1 Char"/>
    <w:basedOn w:val="DefaultParagraphFont"/>
    <w:link w:val="Heading1"/>
    <w:uiPriority w:val="2"/>
    <w:rsid w:val="00946B83"/>
    <w:rPr>
      <w:rFonts w:asciiTheme="majorHAnsi" w:hAnsiTheme="majorHAnsi"/>
      <w:caps/>
      <w:color w:val="4354A2" w:themeColor="accent1"/>
      <w:sz w:val="56"/>
      <w:szCs w:val="28"/>
    </w:rPr>
  </w:style>
  <w:style w:type="character" w:customStyle="1" w:styleId="Heading2Char">
    <w:name w:val="Heading 2 Char"/>
    <w:aliases w:val="Index Char"/>
    <w:basedOn w:val="DefaultParagraphFont"/>
    <w:link w:val="Heading2"/>
    <w:uiPriority w:val="1"/>
    <w:rsid w:val="00E07642"/>
    <w:rPr>
      <w:rFonts w:ascii="Franklin Gothic Book" w:eastAsia="Franklin Gothic Book" w:hAnsi="Franklin Gothic Book" w:cs="Segoe UI"/>
      <w:color w:val="4354A2"/>
      <w:sz w:val="32"/>
      <w:szCs w:val="32"/>
    </w:rPr>
  </w:style>
  <w:style w:type="character" w:customStyle="1" w:styleId="Heading3Char">
    <w:name w:val="Heading 3 Char"/>
    <w:basedOn w:val="DefaultParagraphFont"/>
    <w:link w:val="Heading3"/>
    <w:uiPriority w:val="2"/>
    <w:semiHidden/>
    <w:rsid w:val="00946B83"/>
    <w:rPr>
      <w:rFonts w:ascii="Gill Sans MT" w:hAnsi="Gill Sans MT"/>
      <w:b/>
      <w:color w:val="4354A2" w:themeColor="accent1"/>
      <w:spacing w:val="40"/>
      <w:sz w:val="20"/>
    </w:rPr>
  </w:style>
  <w:style w:type="character" w:styleId="PlaceholderText">
    <w:name w:val="Placeholder Text"/>
    <w:basedOn w:val="DefaultParagraphFont"/>
    <w:uiPriority w:val="99"/>
    <w:semiHidden/>
    <w:rsid w:val="008E1844"/>
    <w:rPr>
      <w:color w:val="808080"/>
    </w:rPr>
  </w:style>
  <w:style w:type="paragraph" w:styleId="Footer">
    <w:name w:val="footer"/>
    <w:basedOn w:val="Normal"/>
    <w:link w:val="FooterChar"/>
    <w:uiPriority w:val="99"/>
    <w:rsid w:val="001D6100"/>
    <w:pPr>
      <w:tabs>
        <w:tab w:val="center" w:pos="4677"/>
        <w:tab w:val="right" w:pos="9355"/>
      </w:tabs>
    </w:pPr>
  </w:style>
  <w:style w:type="character" w:customStyle="1" w:styleId="FooterChar">
    <w:name w:val="Footer Char"/>
    <w:basedOn w:val="DefaultParagraphFont"/>
    <w:link w:val="Footer"/>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Captio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ListParagraph">
    <w:name w:val="List Paragraph"/>
    <w:basedOn w:val="Normal"/>
    <w:uiPriority w:val="34"/>
    <w:semiHidden/>
    <w:qFormat/>
    <w:rsid w:val="00D60FC6"/>
    <w:pPr>
      <w:ind w:left="720"/>
      <w:contextualSpacing/>
    </w:pPr>
  </w:style>
  <w:style w:type="paragraph" w:styleId="BalloonText">
    <w:name w:val="Balloon Text"/>
    <w:basedOn w:val="Normal"/>
    <w:link w:val="BalloonTextChar"/>
    <w:uiPriority w:val="99"/>
    <w:semiHidden/>
    <w:unhideWhenUsed/>
    <w:rsid w:val="00AA05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59E"/>
    <w:rPr>
      <w:rFonts w:ascii="Times New Roman" w:hAnsi="Times New Roman" w:cs="Times New Roman"/>
      <w:sz w:val="18"/>
      <w:szCs w:val="18"/>
    </w:rPr>
  </w:style>
  <w:style w:type="paragraph" w:styleId="Title">
    <w:name w:val="Title"/>
    <w:basedOn w:val="Normal"/>
    <w:next w:val="Normal"/>
    <w:link w:val="TitleCh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leChar">
    <w:name w:val="Title Char"/>
    <w:basedOn w:val="DefaultParagraphFont"/>
    <w:link w:val="Title"/>
    <w:rsid w:val="00946B83"/>
    <w:rPr>
      <w:rFonts w:asciiTheme="majorHAnsi" w:eastAsiaTheme="majorEastAsia" w:hAnsiTheme="majorHAnsi" w:cstheme="majorBidi"/>
      <w:b/>
      <w:color w:val="4354A2" w:themeColor="accent1"/>
      <w:spacing w:val="80"/>
      <w:sz w:val="72"/>
      <w:szCs w:val="56"/>
    </w:rPr>
  </w:style>
  <w:style w:type="paragraph" w:customStyle="1" w:styleId="CoverInfo">
    <w:name w:val="Cover Info"/>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eOfContent">
    <w:name w:val="Table Of Content"/>
    <w:basedOn w:val="Normal"/>
    <w:uiPriority w:val="9"/>
    <w:qFormat/>
    <w:rsid w:val="008D5E3D"/>
    <w:rPr>
      <w:color w:val="4354A2" w:themeColor="accent1"/>
      <w:sz w:val="32"/>
    </w:rPr>
  </w:style>
  <w:style w:type="paragraph" w:customStyle="1" w:styleId="TableData">
    <w:name w:val="Table Data"/>
    <w:basedOn w:val="Normal"/>
    <w:uiPriority w:val="9"/>
    <w:qFormat/>
    <w:rsid w:val="00E872FA"/>
    <w:pPr>
      <w:spacing w:line="240" w:lineRule="auto"/>
      <w:jc w:val="center"/>
    </w:pPr>
    <w:rPr>
      <w:color w:val="595959" w:themeColor="text1" w:themeTint="A6"/>
    </w:rPr>
  </w:style>
  <w:style w:type="paragraph" w:customStyle="1" w:styleId="TableHeaderLeft">
    <w:name w:val="Table Header Left"/>
    <w:basedOn w:val="TableHeader"/>
    <w:uiPriority w:val="9"/>
    <w:qFormat/>
    <w:rsid w:val="00E872FA"/>
    <w:pPr>
      <w:framePr w:hSpace="180" w:wrap="around" w:vAnchor="text" w:hAnchor="margin" w:y="-9"/>
      <w:jc w:val="left"/>
    </w:pPr>
  </w:style>
  <w:style w:type="character" w:styleId="Hyperlink">
    <w:name w:val="Hyperlink"/>
    <w:basedOn w:val="DefaultParagraphFont"/>
    <w:uiPriority w:val="99"/>
    <w:rsid w:val="00FF75D5"/>
    <w:rPr>
      <w:color w:val="0563C1" w:themeColor="hyperlink"/>
      <w:u w:val="single"/>
    </w:rPr>
  </w:style>
  <w:style w:type="character" w:styleId="UnresolvedMention">
    <w:name w:val="Unresolved Mention"/>
    <w:basedOn w:val="DefaultParagraphFont"/>
    <w:uiPriority w:val="99"/>
    <w:semiHidden/>
    <w:unhideWhenUsed/>
    <w:rsid w:val="00FF75D5"/>
    <w:rPr>
      <w:color w:val="605E5C"/>
      <w:shd w:val="clear" w:color="auto" w:fill="E1DFDD"/>
    </w:rPr>
  </w:style>
  <w:style w:type="paragraph" w:styleId="TOCHeading">
    <w:name w:val="TOC Heading"/>
    <w:basedOn w:val="Heading1"/>
    <w:next w:val="Normal"/>
    <w:uiPriority w:val="39"/>
    <w:unhideWhenUsed/>
    <w:qFormat/>
    <w:rsid w:val="006943EA"/>
    <w:pPr>
      <w:keepNext/>
      <w:keepLines/>
      <w:spacing w:before="240" w:after="0" w:line="259" w:lineRule="auto"/>
      <w:ind w:left="0" w:right="0"/>
      <w:outlineLvl w:val="9"/>
    </w:pPr>
    <w:rPr>
      <w:rFonts w:eastAsiaTheme="majorEastAsia" w:cstheme="majorBidi"/>
      <w:caps w:val="0"/>
      <w:color w:val="323E79" w:themeColor="accent1" w:themeShade="BF"/>
      <w:sz w:val="32"/>
      <w:szCs w:val="32"/>
    </w:rPr>
  </w:style>
  <w:style w:type="paragraph" w:styleId="TOC2">
    <w:name w:val="toc 2"/>
    <w:basedOn w:val="Normal"/>
    <w:next w:val="Normal"/>
    <w:autoRedefine/>
    <w:uiPriority w:val="39"/>
    <w:rsid w:val="006943EA"/>
    <w:pPr>
      <w:spacing w:after="100"/>
      <w:ind w:left="200"/>
    </w:pPr>
  </w:style>
  <w:style w:type="paragraph" w:styleId="TOC1">
    <w:name w:val="toc 1"/>
    <w:basedOn w:val="Normal"/>
    <w:next w:val="Normal"/>
    <w:autoRedefine/>
    <w:uiPriority w:val="39"/>
    <w:rsid w:val="006943EA"/>
    <w:pPr>
      <w:spacing w:after="100"/>
    </w:pPr>
  </w:style>
  <w:style w:type="paragraph" w:styleId="Header">
    <w:name w:val="header"/>
    <w:basedOn w:val="Normal"/>
    <w:link w:val="HeaderChar"/>
    <w:uiPriority w:val="99"/>
    <w:semiHidden/>
    <w:rsid w:val="00073FE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73FEF"/>
    <w:rPr>
      <w:sz w:val="20"/>
    </w:rPr>
  </w:style>
  <w:style w:type="character" w:customStyle="1" w:styleId="yui-tag-span">
    <w:name w:val="yui-tag-span"/>
    <w:basedOn w:val="DefaultParagraphFont"/>
    <w:rsid w:val="00946EB7"/>
  </w:style>
  <w:style w:type="character" w:customStyle="1" w:styleId="Heading4Char">
    <w:name w:val="Heading 4 Char"/>
    <w:basedOn w:val="DefaultParagraphFont"/>
    <w:link w:val="Heading4"/>
    <w:uiPriority w:val="9"/>
    <w:semiHidden/>
    <w:rsid w:val="00F52341"/>
    <w:rPr>
      <w:rFonts w:asciiTheme="majorHAnsi" w:eastAsiaTheme="majorEastAsia" w:hAnsiTheme="majorHAnsi" w:cstheme="majorBidi"/>
      <w:i/>
      <w:iCs/>
      <w:color w:val="323E79" w:themeColor="accent1" w:themeShade="BF"/>
      <w:sz w:val="20"/>
    </w:rPr>
  </w:style>
  <w:style w:type="paragraph" w:customStyle="1" w:styleId="q-text">
    <w:name w:val="q-text"/>
    <w:basedOn w:val="Normal"/>
    <w:rsid w:val="00446761"/>
    <w:pPr>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basedOn w:val="DefaultParagraphFont"/>
    <w:uiPriority w:val="20"/>
    <w:qFormat/>
    <w:rsid w:val="00CA7206"/>
    <w:rPr>
      <w:i/>
      <w:iCs/>
    </w:rPr>
  </w:style>
  <w:style w:type="character" w:customStyle="1" w:styleId="sr-only">
    <w:name w:val="sr-only"/>
    <w:basedOn w:val="DefaultParagraphFont"/>
    <w:rsid w:val="00CA7206"/>
  </w:style>
  <w:style w:type="paragraph" w:customStyle="1" w:styleId="pudlist-item">
    <w:name w:val="pud__list-item"/>
    <w:basedOn w:val="Normal"/>
    <w:rsid w:val="004A1326"/>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5850">
      <w:bodyDiv w:val="1"/>
      <w:marLeft w:val="0"/>
      <w:marRight w:val="0"/>
      <w:marTop w:val="0"/>
      <w:marBottom w:val="0"/>
      <w:divBdr>
        <w:top w:val="none" w:sz="0" w:space="0" w:color="auto"/>
        <w:left w:val="none" w:sz="0" w:space="0" w:color="auto"/>
        <w:bottom w:val="none" w:sz="0" w:space="0" w:color="auto"/>
        <w:right w:val="none" w:sz="0" w:space="0" w:color="auto"/>
      </w:divBdr>
    </w:div>
    <w:div w:id="373120177">
      <w:bodyDiv w:val="1"/>
      <w:marLeft w:val="0"/>
      <w:marRight w:val="0"/>
      <w:marTop w:val="0"/>
      <w:marBottom w:val="0"/>
      <w:divBdr>
        <w:top w:val="none" w:sz="0" w:space="0" w:color="auto"/>
        <w:left w:val="none" w:sz="0" w:space="0" w:color="auto"/>
        <w:bottom w:val="none" w:sz="0" w:space="0" w:color="auto"/>
        <w:right w:val="none" w:sz="0" w:space="0" w:color="auto"/>
      </w:divBdr>
      <w:divsChild>
        <w:div w:id="1593513647">
          <w:marLeft w:val="0"/>
          <w:marRight w:val="0"/>
          <w:marTop w:val="0"/>
          <w:marBottom w:val="600"/>
          <w:divBdr>
            <w:top w:val="none" w:sz="0" w:space="0" w:color="auto"/>
            <w:left w:val="none" w:sz="0" w:space="0" w:color="auto"/>
            <w:bottom w:val="none" w:sz="0" w:space="0" w:color="auto"/>
            <w:right w:val="none" w:sz="0" w:space="0" w:color="auto"/>
          </w:divBdr>
          <w:divsChild>
            <w:div w:id="541014399">
              <w:marLeft w:val="0"/>
              <w:marRight w:val="0"/>
              <w:marTop w:val="0"/>
              <w:marBottom w:val="0"/>
              <w:divBdr>
                <w:top w:val="none" w:sz="0" w:space="0" w:color="auto"/>
                <w:left w:val="none" w:sz="0" w:space="0" w:color="auto"/>
                <w:bottom w:val="none" w:sz="0" w:space="0" w:color="auto"/>
                <w:right w:val="none" w:sz="0" w:space="0" w:color="auto"/>
              </w:divBdr>
              <w:divsChild>
                <w:div w:id="532613492">
                  <w:marLeft w:val="0"/>
                  <w:marRight w:val="0"/>
                  <w:marTop w:val="0"/>
                  <w:marBottom w:val="0"/>
                  <w:divBdr>
                    <w:top w:val="none" w:sz="0" w:space="0" w:color="auto"/>
                    <w:left w:val="none" w:sz="0" w:space="0" w:color="auto"/>
                    <w:bottom w:val="none" w:sz="0" w:space="0" w:color="auto"/>
                    <w:right w:val="none" w:sz="0" w:space="0" w:color="auto"/>
                  </w:divBdr>
                </w:div>
              </w:divsChild>
            </w:div>
            <w:div w:id="304890540">
              <w:marLeft w:val="0"/>
              <w:marRight w:val="0"/>
              <w:marTop w:val="0"/>
              <w:marBottom w:val="0"/>
              <w:divBdr>
                <w:top w:val="none" w:sz="0" w:space="0" w:color="auto"/>
                <w:left w:val="none" w:sz="0" w:space="0" w:color="auto"/>
                <w:bottom w:val="none" w:sz="0" w:space="0" w:color="auto"/>
                <w:right w:val="none" w:sz="0" w:space="0" w:color="auto"/>
              </w:divBdr>
              <w:divsChild>
                <w:div w:id="173828133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735810780">
          <w:marLeft w:val="0"/>
          <w:marRight w:val="0"/>
          <w:marTop w:val="0"/>
          <w:marBottom w:val="450"/>
          <w:divBdr>
            <w:top w:val="none" w:sz="0" w:space="0" w:color="auto"/>
            <w:left w:val="none" w:sz="0" w:space="0" w:color="auto"/>
            <w:bottom w:val="none" w:sz="0" w:space="0" w:color="auto"/>
            <w:right w:val="none" w:sz="0" w:space="0" w:color="auto"/>
          </w:divBdr>
          <w:divsChild>
            <w:div w:id="1061437940">
              <w:marLeft w:val="0"/>
              <w:marRight w:val="0"/>
              <w:marTop w:val="0"/>
              <w:marBottom w:val="0"/>
              <w:divBdr>
                <w:top w:val="none" w:sz="0" w:space="0" w:color="auto"/>
                <w:left w:val="none" w:sz="0" w:space="0" w:color="auto"/>
                <w:bottom w:val="none" w:sz="0" w:space="0" w:color="auto"/>
                <w:right w:val="none" w:sz="0" w:space="0" w:color="auto"/>
              </w:divBdr>
            </w:div>
            <w:div w:id="1400903250">
              <w:marLeft w:val="0"/>
              <w:marRight w:val="0"/>
              <w:marTop w:val="0"/>
              <w:marBottom w:val="0"/>
              <w:divBdr>
                <w:top w:val="none" w:sz="0" w:space="0" w:color="auto"/>
                <w:left w:val="none" w:sz="0" w:space="0" w:color="auto"/>
                <w:bottom w:val="none" w:sz="0" w:space="0" w:color="auto"/>
                <w:right w:val="none" w:sz="0" w:space="0" w:color="auto"/>
              </w:divBdr>
            </w:div>
            <w:div w:id="1229996799">
              <w:marLeft w:val="0"/>
              <w:marRight w:val="0"/>
              <w:marTop w:val="0"/>
              <w:marBottom w:val="0"/>
              <w:divBdr>
                <w:top w:val="none" w:sz="0" w:space="0" w:color="auto"/>
                <w:left w:val="none" w:sz="0" w:space="0" w:color="auto"/>
                <w:bottom w:val="none" w:sz="0" w:space="0" w:color="auto"/>
                <w:right w:val="none" w:sz="0" w:space="0" w:color="auto"/>
              </w:divBdr>
            </w:div>
            <w:div w:id="1455054966">
              <w:marLeft w:val="0"/>
              <w:marRight w:val="0"/>
              <w:marTop w:val="0"/>
              <w:marBottom w:val="0"/>
              <w:divBdr>
                <w:top w:val="none" w:sz="0" w:space="0" w:color="auto"/>
                <w:left w:val="none" w:sz="0" w:space="0" w:color="auto"/>
                <w:bottom w:val="none" w:sz="0" w:space="0" w:color="auto"/>
                <w:right w:val="none" w:sz="0" w:space="0" w:color="auto"/>
              </w:divBdr>
            </w:div>
            <w:div w:id="643852181">
              <w:marLeft w:val="0"/>
              <w:marRight w:val="0"/>
              <w:marTop w:val="0"/>
              <w:marBottom w:val="0"/>
              <w:divBdr>
                <w:top w:val="none" w:sz="0" w:space="0" w:color="auto"/>
                <w:left w:val="none" w:sz="0" w:space="0" w:color="auto"/>
                <w:bottom w:val="none" w:sz="0" w:space="0" w:color="auto"/>
                <w:right w:val="none" w:sz="0" w:space="0" w:color="auto"/>
              </w:divBdr>
            </w:div>
          </w:divsChild>
        </w:div>
        <w:div w:id="472405716">
          <w:marLeft w:val="0"/>
          <w:marRight w:val="0"/>
          <w:marTop w:val="0"/>
          <w:marBottom w:val="0"/>
          <w:divBdr>
            <w:top w:val="none" w:sz="0" w:space="0" w:color="auto"/>
            <w:left w:val="none" w:sz="0" w:space="0" w:color="auto"/>
            <w:bottom w:val="none" w:sz="0" w:space="0" w:color="auto"/>
            <w:right w:val="none" w:sz="0" w:space="0" w:color="auto"/>
          </w:divBdr>
          <w:divsChild>
            <w:div w:id="678700110">
              <w:marLeft w:val="0"/>
              <w:marRight w:val="0"/>
              <w:marTop w:val="0"/>
              <w:marBottom w:val="0"/>
              <w:divBdr>
                <w:top w:val="none" w:sz="0" w:space="0" w:color="auto"/>
                <w:left w:val="none" w:sz="0" w:space="0" w:color="auto"/>
                <w:bottom w:val="none" w:sz="0" w:space="0" w:color="auto"/>
                <w:right w:val="none" w:sz="0" w:space="0" w:color="auto"/>
              </w:divBdr>
              <w:divsChild>
                <w:div w:id="1379817903">
                  <w:marLeft w:val="0"/>
                  <w:marRight w:val="0"/>
                  <w:marTop w:val="600"/>
                  <w:marBottom w:val="600"/>
                  <w:divBdr>
                    <w:top w:val="none" w:sz="0" w:space="0" w:color="auto"/>
                    <w:left w:val="none" w:sz="0" w:space="0" w:color="auto"/>
                    <w:bottom w:val="none" w:sz="0" w:space="0" w:color="auto"/>
                    <w:right w:val="none" w:sz="0" w:space="0" w:color="auto"/>
                  </w:divBdr>
                  <w:divsChild>
                    <w:div w:id="1336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5524">
      <w:bodyDiv w:val="1"/>
      <w:marLeft w:val="0"/>
      <w:marRight w:val="0"/>
      <w:marTop w:val="0"/>
      <w:marBottom w:val="0"/>
      <w:divBdr>
        <w:top w:val="none" w:sz="0" w:space="0" w:color="auto"/>
        <w:left w:val="none" w:sz="0" w:space="0" w:color="auto"/>
        <w:bottom w:val="none" w:sz="0" w:space="0" w:color="auto"/>
        <w:right w:val="none" w:sz="0" w:space="0" w:color="auto"/>
      </w:divBdr>
    </w:div>
    <w:div w:id="649291999">
      <w:bodyDiv w:val="1"/>
      <w:marLeft w:val="0"/>
      <w:marRight w:val="0"/>
      <w:marTop w:val="0"/>
      <w:marBottom w:val="0"/>
      <w:divBdr>
        <w:top w:val="none" w:sz="0" w:space="0" w:color="auto"/>
        <w:left w:val="none" w:sz="0" w:space="0" w:color="auto"/>
        <w:bottom w:val="none" w:sz="0" w:space="0" w:color="auto"/>
        <w:right w:val="none" w:sz="0" w:space="0" w:color="auto"/>
      </w:divBdr>
      <w:divsChild>
        <w:div w:id="124936286">
          <w:marLeft w:val="0"/>
          <w:marRight w:val="0"/>
          <w:marTop w:val="120"/>
          <w:marBottom w:val="450"/>
          <w:divBdr>
            <w:top w:val="none" w:sz="0" w:space="0" w:color="auto"/>
            <w:left w:val="none" w:sz="0" w:space="0" w:color="auto"/>
            <w:bottom w:val="none" w:sz="0" w:space="0" w:color="auto"/>
            <w:right w:val="none" w:sz="0" w:space="0" w:color="auto"/>
          </w:divBdr>
          <w:divsChild>
            <w:div w:id="567807160">
              <w:marLeft w:val="0"/>
              <w:marRight w:val="0"/>
              <w:marTop w:val="0"/>
              <w:marBottom w:val="0"/>
              <w:divBdr>
                <w:top w:val="none" w:sz="0" w:space="0" w:color="auto"/>
                <w:left w:val="none" w:sz="0" w:space="0" w:color="auto"/>
                <w:bottom w:val="none" w:sz="0" w:space="0" w:color="auto"/>
                <w:right w:val="none" w:sz="0" w:space="0" w:color="auto"/>
              </w:divBdr>
            </w:div>
            <w:div w:id="1939285456">
              <w:marLeft w:val="0"/>
              <w:marRight w:val="0"/>
              <w:marTop w:val="0"/>
              <w:marBottom w:val="0"/>
              <w:divBdr>
                <w:top w:val="none" w:sz="0" w:space="0" w:color="auto"/>
                <w:left w:val="none" w:sz="0" w:space="0" w:color="auto"/>
                <w:bottom w:val="none" w:sz="0" w:space="0" w:color="auto"/>
                <w:right w:val="none" w:sz="0" w:space="0" w:color="auto"/>
              </w:divBdr>
            </w:div>
            <w:div w:id="756512851">
              <w:marLeft w:val="0"/>
              <w:marRight w:val="0"/>
              <w:marTop w:val="0"/>
              <w:marBottom w:val="0"/>
              <w:divBdr>
                <w:top w:val="none" w:sz="0" w:space="0" w:color="auto"/>
                <w:left w:val="none" w:sz="0" w:space="0" w:color="auto"/>
                <w:bottom w:val="none" w:sz="0" w:space="0" w:color="auto"/>
                <w:right w:val="none" w:sz="0" w:space="0" w:color="auto"/>
              </w:divBdr>
            </w:div>
            <w:div w:id="10012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90125">
      <w:bodyDiv w:val="1"/>
      <w:marLeft w:val="0"/>
      <w:marRight w:val="0"/>
      <w:marTop w:val="0"/>
      <w:marBottom w:val="0"/>
      <w:divBdr>
        <w:top w:val="none" w:sz="0" w:space="0" w:color="auto"/>
        <w:left w:val="none" w:sz="0" w:space="0" w:color="auto"/>
        <w:bottom w:val="none" w:sz="0" w:space="0" w:color="auto"/>
        <w:right w:val="none" w:sz="0" w:space="0" w:color="auto"/>
      </w:divBdr>
    </w:div>
    <w:div w:id="815149409">
      <w:bodyDiv w:val="1"/>
      <w:marLeft w:val="0"/>
      <w:marRight w:val="0"/>
      <w:marTop w:val="0"/>
      <w:marBottom w:val="0"/>
      <w:divBdr>
        <w:top w:val="none" w:sz="0" w:space="0" w:color="auto"/>
        <w:left w:val="none" w:sz="0" w:space="0" w:color="auto"/>
        <w:bottom w:val="none" w:sz="0" w:space="0" w:color="auto"/>
        <w:right w:val="none" w:sz="0" w:space="0" w:color="auto"/>
      </w:divBdr>
    </w:div>
    <w:div w:id="1012298911">
      <w:bodyDiv w:val="1"/>
      <w:marLeft w:val="0"/>
      <w:marRight w:val="0"/>
      <w:marTop w:val="0"/>
      <w:marBottom w:val="0"/>
      <w:divBdr>
        <w:top w:val="none" w:sz="0" w:space="0" w:color="auto"/>
        <w:left w:val="none" w:sz="0" w:space="0" w:color="auto"/>
        <w:bottom w:val="none" w:sz="0" w:space="0" w:color="auto"/>
        <w:right w:val="none" w:sz="0" w:space="0" w:color="auto"/>
      </w:divBdr>
    </w:div>
    <w:div w:id="1087770259">
      <w:bodyDiv w:val="1"/>
      <w:marLeft w:val="0"/>
      <w:marRight w:val="0"/>
      <w:marTop w:val="0"/>
      <w:marBottom w:val="0"/>
      <w:divBdr>
        <w:top w:val="none" w:sz="0" w:space="0" w:color="auto"/>
        <w:left w:val="none" w:sz="0" w:space="0" w:color="auto"/>
        <w:bottom w:val="none" w:sz="0" w:space="0" w:color="auto"/>
        <w:right w:val="none" w:sz="0" w:space="0" w:color="auto"/>
      </w:divBdr>
    </w:div>
    <w:div w:id="1105423604">
      <w:bodyDiv w:val="1"/>
      <w:marLeft w:val="0"/>
      <w:marRight w:val="0"/>
      <w:marTop w:val="0"/>
      <w:marBottom w:val="0"/>
      <w:divBdr>
        <w:top w:val="none" w:sz="0" w:space="0" w:color="auto"/>
        <w:left w:val="none" w:sz="0" w:space="0" w:color="auto"/>
        <w:bottom w:val="none" w:sz="0" w:space="0" w:color="auto"/>
        <w:right w:val="none" w:sz="0" w:space="0" w:color="auto"/>
      </w:divBdr>
    </w:div>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391466461">
      <w:bodyDiv w:val="1"/>
      <w:marLeft w:val="0"/>
      <w:marRight w:val="0"/>
      <w:marTop w:val="0"/>
      <w:marBottom w:val="0"/>
      <w:divBdr>
        <w:top w:val="none" w:sz="0" w:space="0" w:color="auto"/>
        <w:left w:val="none" w:sz="0" w:space="0" w:color="auto"/>
        <w:bottom w:val="none" w:sz="0" w:space="0" w:color="auto"/>
        <w:right w:val="none" w:sz="0" w:space="0" w:color="auto"/>
      </w:divBdr>
    </w:div>
    <w:div w:id="1554921918">
      <w:bodyDiv w:val="1"/>
      <w:marLeft w:val="0"/>
      <w:marRight w:val="0"/>
      <w:marTop w:val="0"/>
      <w:marBottom w:val="0"/>
      <w:divBdr>
        <w:top w:val="none" w:sz="0" w:space="0" w:color="auto"/>
        <w:left w:val="none" w:sz="0" w:space="0" w:color="auto"/>
        <w:bottom w:val="none" w:sz="0" w:space="0" w:color="auto"/>
        <w:right w:val="none" w:sz="0" w:space="0" w:color="auto"/>
      </w:divBdr>
    </w:div>
    <w:div w:id="1646009528">
      <w:bodyDiv w:val="1"/>
      <w:marLeft w:val="0"/>
      <w:marRight w:val="0"/>
      <w:marTop w:val="0"/>
      <w:marBottom w:val="0"/>
      <w:divBdr>
        <w:top w:val="none" w:sz="0" w:space="0" w:color="auto"/>
        <w:left w:val="none" w:sz="0" w:space="0" w:color="auto"/>
        <w:bottom w:val="none" w:sz="0" w:space="0" w:color="auto"/>
        <w:right w:val="none" w:sz="0" w:space="0" w:color="auto"/>
      </w:divBdr>
    </w:div>
    <w:div w:id="1659919699">
      <w:bodyDiv w:val="1"/>
      <w:marLeft w:val="0"/>
      <w:marRight w:val="0"/>
      <w:marTop w:val="0"/>
      <w:marBottom w:val="0"/>
      <w:divBdr>
        <w:top w:val="none" w:sz="0" w:space="0" w:color="auto"/>
        <w:left w:val="none" w:sz="0" w:space="0" w:color="auto"/>
        <w:bottom w:val="none" w:sz="0" w:space="0" w:color="auto"/>
        <w:right w:val="none" w:sz="0" w:space="0" w:color="auto"/>
      </w:divBdr>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 w:id="211913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yperlink" Target="https://www.simplilearn.com/what-is-python-used-for-article" TargetMode="External"/><Relationship Id="rId21" Type="http://schemas.openxmlformats.org/officeDocument/2006/relationships/hyperlink" Target="https://pypl.github.io/PYPL.html" TargetMode="Externa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pypi.org/" TargetMode="External"/><Relationship Id="rId33" Type="http://schemas.openxmlformats.org/officeDocument/2006/relationships/hyperlink" Target="https://skillcrush.com/blog/what-is-python-used-fo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hyperlink" Target="https://www.zdnet.com/article/programming-languages-python-could-soon-overtake-c-and-java-as-most-popular/"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stxnext.com/blog/2018/09/20/most-popular-python-scientific-libraries/"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forbes.com/sites/gilpress/2021/06/27/salaries-and-job-opportunities-for-data-scientists-continue-to-rise/?sh=2c11a742427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codementor.io/garethdwyer/flask-vs-django-why-flask-might-be-better-4xs7mdf8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simplilearn.com/why-python-is-essential-for-data-analysis-article" TargetMode="External"/><Relationship Id="rId27" Type="http://schemas.openxmlformats.org/officeDocument/2006/relationships/hyperlink" Target="https://www.ctotech.io/blog/python/why-python3-insights-in-the-swiss-army-knife-of-coding/" TargetMode="External"/><Relationship Id="rId30" Type="http://schemas.openxmlformats.org/officeDocument/2006/relationships/hyperlink" Target="https://projects.raspberrypi.org/en/projects?software%5b%5d=python" TargetMode="External"/><Relationship Id="rId35" Type="http://schemas.openxmlformats.org/officeDocument/2006/relationships/hyperlink" Target="https://pixabay.com/en/thank-you-letters-2204270/"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0F112F00B94ADC958C4347B4BE6A6F"/>
        <w:category>
          <w:name w:val="General"/>
          <w:gallery w:val="placeholder"/>
        </w:category>
        <w:types>
          <w:type w:val="bbPlcHdr"/>
        </w:types>
        <w:behaviors>
          <w:behavior w:val="content"/>
        </w:behaviors>
        <w:guid w:val="{66B71D33-8071-49C9-B1CA-760F34B33CB4}"/>
      </w:docPartPr>
      <w:docPartBody>
        <w:p w:rsidR="00000000" w:rsidRDefault="006D0A90">
          <w:pPr>
            <w:pStyle w:val="130F112F00B94ADC958C4347B4BE6A6F"/>
          </w:pPr>
          <w:r w:rsidRPr="007246A9">
            <w:t>STUDENT REPORT</w:t>
          </w:r>
        </w:p>
      </w:docPartBody>
    </w:docPart>
    <w:docPart>
      <w:docPartPr>
        <w:name w:val="67F8D0B059974A09A831A4A24153F1BE"/>
        <w:category>
          <w:name w:val="General"/>
          <w:gallery w:val="placeholder"/>
        </w:category>
        <w:types>
          <w:type w:val="bbPlcHdr"/>
        </w:types>
        <w:behaviors>
          <w:behavior w:val="content"/>
        </w:behaviors>
        <w:guid w:val="{FBFAC15F-45D5-4798-A1C9-AFE798952C65}"/>
      </w:docPartPr>
      <w:docPartBody>
        <w:p w:rsidR="00000000" w:rsidRDefault="006D0A90">
          <w:pPr>
            <w:pStyle w:val="67F8D0B059974A09A831A4A24153F1BE"/>
          </w:pPr>
          <w:r w:rsidRPr="006C3507">
            <w:t>TABLE OF CONTENTS</w:t>
          </w:r>
        </w:p>
      </w:docPartBody>
    </w:docPart>
    <w:docPart>
      <w:docPartPr>
        <w:name w:val="FB69B33CD60A44A782E76CDE078EBC77"/>
        <w:category>
          <w:name w:val="General"/>
          <w:gallery w:val="placeholder"/>
        </w:category>
        <w:types>
          <w:type w:val="bbPlcHdr"/>
        </w:types>
        <w:behaviors>
          <w:behavior w:val="content"/>
        </w:behaviors>
        <w:guid w:val="{7E41E0DA-0A4F-426A-BF78-0203F5D742D3}"/>
      </w:docPartPr>
      <w:docPartBody>
        <w:p w:rsidR="00000000" w:rsidRDefault="006D0A90">
          <w:pPr>
            <w:pStyle w:val="FB69B33CD60A44A782E76CDE078EBC77"/>
          </w:pPr>
          <w:r>
            <w:t>Subheading</w:t>
          </w:r>
        </w:p>
      </w:docPartBody>
    </w:docPart>
    <w:docPart>
      <w:docPartPr>
        <w:name w:val="67B76EEC8B02482297238D6F99F405BB"/>
        <w:category>
          <w:name w:val="General"/>
          <w:gallery w:val="placeholder"/>
        </w:category>
        <w:types>
          <w:type w:val="bbPlcHdr"/>
        </w:types>
        <w:behaviors>
          <w:behavior w:val="content"/>
        </w:behaviors>
        <w:guid w:val="{48A8C5EE-DC43-4861-8535-1F1971D6A89B}"/>
      </w:docPartPr>
      <w:docPartBody>
        <w:p w:rsidR="00000000" w:rsidRDefault="006D0A90">
          <w:pPr>
            <w:pStyle w:val="67B76EEC8B02482297238D6F99F405BB"/>
          </w:pPr>
          <w:r>
            <w:t>Subheading</w:t>
          </w:r>
        </w:p>
      </w:docPartBody>
    </w:docPart>
    <w:docPart>
      <w:docPartPr>
        <w:name w:val="6DC47733262E4C2289B806CE2AA96900"/>
        <w:category>
          <w:name w:val="General"/>
          <w:gallery w:val="placeholder"/>
        </w:category>
        <w:types>
          <w:type w:val="bbPlcHdr"/>
        </w:types>
        <w:behaviors>
          <w:behavior w:val="content"/>
        </w:behaviors>
        <w:guid w:val="{C7035778-79F6-43F3-B8A0-FDD72C70F391}"/>
      </w:docPartPr>
      <w:docPartBody>
        <w:p w:rsidR="00000000" w:rsidRDefault="006D0A90" w:rsidP="006D0A90">
          <w:pPr>
            <w:pStyle w:val="6DC47733262E4C2289B806CE2AA96900"/>
          </w:pPr>
          <w:r w:rsidRPr="004F49D8">
            <w:t>/</w:t>
          </w:r>
        </w:p>
      </w:docPartBody>
    </w:docPart>
    <w:docPart>
      <w:docPartPr>
        <w:name w:val="ACB27BCA3F4E4259BEFD290CDE502D7C"/>
        <w:category>
          <w:name w:val="General"/>
          <w:gallery w:val="placeholder"/>
        </w:category>
        <w:types>
          <w:type w:val="bbPlcHdr"/>
        </w:types>
        <w:behaviors>
          <w:behavior w:val="content"/>
        </w:behaviors>
        <w:guid w:val="{645BC1CD-415C-46E8-B188-8FD893AA5E27}"/>
      </w:docPartPr>
      <w:docPartBody>
        <w:p w:rsidR="00000000" w:rsidRDefault="006D0A90" w:rsidP="006D0A90">
          <w:pPr>
            <w:pStyle w:val="ACB27BCA3F4E4259BEFD290CDE502D7C"/>
          </w:pPr>
          <w:r w:rsidRPr="004F49D8">
            <w:t>/</w:t>
          </w:r>
        </w:p>
      </w:docPartBody>
    </w:docPart>
    <w:docPart>
      <w:docPartPr>
        <w:name w:val="DF3FB48729C24238A668E3E1FACD88FE"/>
        <w:category>
          <w:name w:val="General"/>
          <w:gallery w:val="placeholder"/>
        </w:category>
        <w:types>
          <w:type w:val="bbPlcHdr"/>
        </w:types>
        <w:behaviors>
          <w:behavior w:val="content"/>
        </w:behaviors>
        <w:guid w:val="{80BB08D0-E18D-4D1C-86F5-992D7D5B82AF}"/>
      </w:docPartPr>
      <w:docPartBody>
        <w:p w:rsidR="00000000" w:rsidRDefault="006D0A90" w:rsidP="006D0A90">
          <w:pPr>
            <w:pStyle w:val="DF3FB48729C24238A668E3E1FACD88FE"/>
          </w:pPr>
          <w:r>
            <w:t>Subheading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Roboto-Medium">
    <w:altName w:val="Roboto"/>
    <w:panose1 w:val="00000000000000000000"/>
    <w:charset w:val="00"/>
    <w:family w:val="roman"/>
    <w:notTrueType/>
    <w:pitch w:val="default"/>
  </w:font>
  <w:font w:name="Roboto-Regular">
    <w:altName w:val="Robot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num w:numId="1" w16cid:durableId="118837366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90"/>
    <w:rsid w:val="006D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0F112F00B94ADC958C4347B4BE6A6F">
    <w:name w:val="130F112F00B94ADC958C4347B4BE6A6F"/>
  </w:style>
  <w:style w:type="character" w:styleId="PlaceholderText">
    <w:name w:val="Placeholder Text"/>
    <w:basedOn w:val="DefaultParagraphFont"/>
    <w:uiPriority w:val="99"/>
    <w:semiHidden/>
    <w:rPr>
      <w:color w:val="808080"/>
    </w:rPr>
  </w:style>
  <w:style w:type="paragraph" w:customStyle="1" w:styleId="7BAB0021EBE7486F9C02C7D6A85F74EC">
    <w:name w:val="7BAB0021EBE7486F9C02C7D6A85F74EC"/>
  </w:style>
  <w:style w:type="paragraph" w:customStyle="1" w:styleId="A3072DF7C6AC4F2A84949AECD7FE5C99">
    <w:name w:val="A3072DF7C6AC4F2A84949AECD7FE5C99"/>
  </w:style>
  <w:style w:type="paragraph" w:customStyle="1" w:styleId="A19028E824724940B91E8B8F3F965660">
    <w:name w:val="A19028E824724940B91E8B8F3F965660"/>
  </w:style>
  <w:style w:type="paragraph" w:customStyle="1" w:styleId="AC729CBE193B4494AA94B2EF2E8D3B80">
    <w:name w:val="AC729CBE193B4494AA94B2EF2E8D3B80"/>
  </w:style>
  <w:style w:type="paragraph" w:customStyle="1" w:styleId="E96257B991824639A936D1A7D57A2FCB">
    <w:name w:val="E96257B991824639A936D1A7D57A2FCB"/>
  </w:style>
  <w:style w:type="paragraph" w:customStyle="1" w:styleId="67F8D0B059974A09A831A4A24153F1BE">
    <w:name w:val="67F8D0B059974A09A831A4A24153F1BE"/>
  </w:style>
  <w:style w:type="paragraph" w:customStyle="1" w:styleId="TableOfContent">
    <w:name w:val="Table Of Content"/>
    <w:basedOn w:val="Normal"/>
    <w:uiPriority w:val="9"/>
    <w:qFormat/>
    <w:pPr>
      <w:spacing w:after="0" w:line="480" w:lineRule="auto"/>
    </w:pPr>
    <w:rPr>
      <w:rFonts w:eastAsiaTheme="minorHAnsi"/>
      <w:color w:val="4472C4" w:themeColor="accent1"/>
      <w:sz w:val="32"/>
      <w:szCs w:val="24"/>
    </w:rPr>
  </w:style>
  <w:style w:type="paragraph" w:customStyle="1" w:styleId="692DF0F9E83C4F20B66F658AF0C16949">
    <w:name w:val="692DF0F9E83C4F20B66F658AF0C16949"/>
  </w:style>
  <w:style w:type="paragraph" w:customStyle="1" w:styleId="9B915239DE354C968F83192A69D52E73">
    <w:name w:val="9B915239DE354C968F83192A69D52E73"/>
  </w:style>
  <w:style w:type="paragraph" w:customStyle="1" w:styleId="D19C676E230447698A5B30B1426B517B">
    <w:name w:val="D19C676E230447698A5B30B1426B517B"/>
  </w:style>
  <w:style w:type="paragraph" w:customStyle="1" w:styleId="8C99396B526440EE9D616042D041C794">
    <w:name w:val="8C99396B526440EE9D616042D041C794"/>
  </w:style>
  <w:style w:type="paragraph" w:customStyle="1" w:styleId="B12013987467468FBAE728EBA77DB78A">
    <w:name w:val="B12013987467468FBAE728EBA77DB78A"/>
  </w:style>
  <w:style w:type="paragraph" w:customStyle="1" w:styleId="DBFCCBCE369E460EB782D34EC809F808">
    <w:name w:val="DBFCCBCE369E460EB782D34EC809F808"/>
  </w:style>
  <w:style w:type="paragraph" w:customStyle="1" w:styleId="E8162F53B2794053A81523CE5C76EC63">
    <w:name w:val="E8162F53B2794053A81523CE5C76EC63"/>
  </w:style>
  <w:style w:type="paragraph" w:customStyle="1" w:styleId="FB69B33CD60A44A782E76CDE078EBC77">
    <w:name w:val="FB69B33CD60A44A782E76CDE078EBC77"/>
  </w:style>
  <w:style w:type="paragraph" w:customStyle="1" w:styleId="53984453159E4667AA0D0E6558FBB9F7">
    <w:name w:val="53984453159E4667AA0D0E6558FBB9F7"/>
  </w:style>
  <w:style w:type="paragraph" w:customStyle="1" w:styleId="67B76EEC8B02482297238D6F99F405BB">
    <w:name w:val="67B76EEC8B02482297238D6F99F405BB"/>
  </w:style>
  <w:style w:type="paragraph" w:customStyle="1" w:styleId="83E4D8E3B5EC404494582EC770973D34">
    <w:name w:val="83E4D8E3B5EC404494582EC770973D34"/>
  </w:style>
  <w:style w:type="paragraph" w:customStyle="1" w:styleId="9EFAA470A52147AC8699DDBE5B8B5102">
    <w:name w:val="9EFAA470A52147AC8699DDBE5B8B5102"/>
  </w:style>
  <w:style w:type="paragraph" w:styleId="ListBullet">
    <w:name w:val="List Bullet"/>
    <w:basedOn w:val="Normal"/>
    <w:uiPriority w:val="99"/>
    <w:pPr>
      <w:numPr>
        <w:numId w:val="1"/>
      </w:numPr>
      <w:spacing w:after="0" w:line="480" w:lineRule="auto"/>
      <w:ind w:left="697" w:hanging="357"/>
      <w:contextualSpacing/>
    </w:pPr>
    <w:rPr>
      <w:rFonts w:eastAsiaTheme="minorHAnsi"/>
      <w:sz w:val="20"/>
      <w:szCs w:val="24"/>
    </w:rPr>
  </w:style>
  <w:style w:type="paragraph" w:customStyle="1" w:styleId="0426A9C3EBDF48719F2D8D2215F241F4">
    <w:name w:val="0426A9C3EBDF48719F2D8D2215F241F4"/>
  </w:style>
  <w:style w:type="paragraph" w:customStyle="1" w:styleId="39DC4558CB5D451285D1499C82BF320D">
    <w:name w:val="39DC4558CB5D451285D1499C82BF320D"/>
  </w:style>
  <w:style w:type="paragraph" w:customStyle="1" w:styleId="52AD6E1E3B99416194770EB22B0EBB7C">
    <w:name w:val="52AD6E1E3B99416194770EB22B0EBB7C"/>
  </w:style>
  <w:style w:type="paragraph" w:customStyle="1" w:styleId="003B1C5B7E1243349520BB9BDB9847C3">
    <w:name w:val="003B1C5B7E1243349520BB9BDB9847C3"/>
  </w:style>
  <w:style w:type="paragraph" w:customStyle="1" w:styleId="B7985322910F49AA930CAB9E7BAE2398">
    <w:name w:val="B7985322910F49AA930CAB9E7BAE2398"/>
  </w:style>
  <w:style w:type="paragraph" w:customStyle="1" w:styleId="2A621265BE704160A608076966E1C239">
    <w:name w:val="2A621265BE704160A608076966E1C239"/>
  </w:style>
  <w:style w:type="paragraph" w:customStyle="1" w:styleId="5350891C074A49AD894317292DD46E69">
    <w:name w:val="5350891C074A49AD894317292DD46E69"/>
  </w:style>
  <w:style w:type="paragraph" w:customStyle="1" w:styleId="DE3B829952CE465A84DE6310F85EBF3B">
    <w:name w:val="DE3B829952CE465A84DE6310F85EBF3B"/>
  </w:style>
  <w:style w:type="paragraph" w:customStyle="1" w:styleId="D24F930B326D4E25B5EF6F1047375C3B">
    <w:name w:val="D24F930B326D4E25B5EF6F1047375C3B"/>
  </w:style>
  <w:style w:type="paragraph" w:customStyle="1" w:styleId="F3FB2CD5A60345DB97BD2D63D2BB10D3">
    <w:name w:val="F3FB2CD5A60345DB97BD2D63D2BB10D3"/>
  </w:style>
  <w:style w:type="paragraph" w:customStyle="1" w:styleId="6B13F3E056A944F8B502CBD1445969CD">
    <w:name w:val="6B13F3E056A944F8B502CBD1445969CD"/>
  </w:style>
  <w:style w:type="paragraph" w:customStyle="1" w:styleId="1A4B4D69894642BDA6C6C0753CA3F534">
    <w:name w:val="1A4B4D69894642BDA6C6C0753CA3F534"/>
  </w:style>
  <w:style w:type="paragraph" w:customStyle="1" w:styleId="17E3B59E664042F6AE1CDA6A733341DB">
    <w:name w:val="17E3B59E664042F6AE1CDA6A733341DB"/>
  </w:style>
  <w:style w:type="paragraph" w:customStyle="1" w:styleId="AB05433346EC4EBE889726AE22EC2286">
    <w:name w:val="AB05433346EC4EBE889726AE22EC2286"/>
  </w:style>
  <w:style w:type="paragraph" w:customStyle="1" w:styleId="6C05A34B3A13463E9BF4BF94852BF3A8">
    <w:name w:val="6C05A34B3A13463E9BF4BF94852BF3A8"/>
  </w:style>
  <w:style w:type="paragraph" w:customStyle="1" w:styleId="A2EE1C0E439C4A618E58E42CC553213D">
    <w:name w:val="A2EE1C0E439C4A618E58E42CC553213D"/>
  </w:style>
  <w:style w:type="paragraph" w:customStyle="1" w:styleId="093952F849654599882227792FF935C5">
    <w:name w:val="093952F849654599882227792FF935C5"/>
  </w:style>
  <w:style w:type="paragraph" w:customStyle="1" w:styleId="481619651D304611BBF6B7CC314884A8">
    <w:name w:val="481619651D304611BBF6B7CC314884A8"/>
  </w:style>
  <w:style w:type="paragraph" w:customStyle="1" w:styleId="2726C4CE4239440597571BE5829B821A">
    <w:name w:val="2726C4CE4239440597571BE5829B821A"/>
  </w:style>
  <w:style w:type="paragraph" w:customStyle="1" w:styleId="C31157D3CFA748A1A8B65F0B70AE07FC">
    <w:name w:val="C31157D3CFA748A1A8B65F0B70AE07FC"/>
  </w:style>
  <w:style w:type="paragraph" w:customStyle="1" w:styleId="7ACE8ED5D29A477B95A344C286BB5A35">
    <w:name w:val="7ACE8ED5D29A477B95A344C286BB5A35"/>
  </w:style>
  <w:style w:type="paragraph" w:customStyle="1" w:styleId="F60CDF21FCBC4B88B77BAC90CEEA7B62">
    <w:name w:val="F60CDF21FCBC4B88B77BAC90CEEA7B62"/>
  </w:style>
  <w:style w:type="paragraph" w:customStyle="1" w:styleId="DAB03FC47BAC42E59F5BEE506B154269">
    <w:name w:val="DAB03FC47BAC42E59F5BEE506B154269"/>
  </w:style>
  <w:style w:type="paragraph" w:customStyle="1" w:styleId="3D58B7C6404C44469DD2AD4E75326137">
    <w:name w:val="3D58B7C6404C44469DD2AD4E75326137"/>
  </w:style>
  <w:style w:type="paragraph" w:customStyle="1" w:styleId="6DC47733262E4C2289B806CE2AA96900">
    <w:name w:val="6DC47733262E4C2289B806CE2AA96900"/>
    <w:rsid w:val="006D0A90"/>
  </w:style>
  <w:style w:type="paragraph" w:customStyle="1" w:styleId="ACB27BCA3F4E4259BEFD290CDE502D7C">
    <w:name w:val="ACB27BCA3F4E4259BEFD290CDE502D7C"/>
    <w:rsid w:val="006D0A90"/>
  </w:style>
  <w:style w:type="paragraph" w:customStyle="1" w:styleId="DF3FB48729C24238A668E3E1FACD88FE">
    <w:name w:val="DF3FB48729C24238A668E3E1FACD88FE"/>
    <w:rsid w:val="006D0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07:26:41.777"/>
    </inkml:context>
    <inkml:brush xml:id="br0">
      <inkml:brushProperty name="width" value="0.05" units="cm"/>
      <inkml:brushProperty name="height" value="0.05" units="cm"/>
      <inkml:brushProperty name="color" value="#F2F2F2"/>
    </inkml:brush>
  </inkml:definitions>
  <inkml:trace contextRef="#ctx0" brushRef="#br0">3181 885 24575,'-78'56'0,"-98"81"-1638,-107 95-5164,196-160 5891,-546 461-1558,14 25 2609,378-319-240,151-141 306,4 4 0,-79 123 0,123-160 1041,3 3 1,3 1-1,3 2 0,-46 145 1,75-204-556,-11 51 1618,14-58-2161,0 0-1,0 0 1,1 0 0,0 0 0,0 0-1,1 0 1,-1 0 0,1 0 0,2 8-1,-2-11-130,0 0-1,1 0 1,-1 0-1,1-1 0,-1 1 1,1 0-1,0 0 1,0-1-1,0 1 1,0-1-1,0 0 1,0 0-1,0 0 0,0 0 1,0 0-1,1 0 1,-1 0-1,0 0 1,1-1-1,-1 0 0,0 1 1,1-1-1,-1 0 1,3 0-1,19 0-17,0 0 0,0-2 0,0 0 0,-1-2 0,0-1 0,37-12 0,-22 8 0,241-76-637,127-66-1910,101-73 1198,279-175-1955,371-284 3048,-820 457 35,164-161-656,-406 300 695,-3-4 1,146-187-1,-138 128 2743,-91 133-2099,0 0 1,-2 0-1,1-1 1,-2 0-1,-1 0 1,0-1-1,2-19 1,-6 34-363,-1 0 0,1 0 1,-1 0-1,0 0 1,0 0-1,-1 0 1,1 0-1,-1 0 0,0 0 1,0 1-1,0-1 1,0 0-1,-1 0 1,1 1-1,-1-1 0,0 1 1,0 0-1,0-1 1,-1 1-1,1 0 1,-1 0-1,0 1 0,0-1 1,0 0-1,0 1 1,0 0-1,0 0 1,-1 0-1,1 0 0,-1 0 1,0 1-1,1-1 1,-1 1-1,-5-1 1,-11-2-107,0 1 0,-1 1 1,1 1-1,0 1 1,-1 0-1,-20 5 0,-24 3 6,-76 21 0,-175 66-529,-77 63-1590,-57 75 829,-403 324-2399,599-360 2698,-275 274 0,392-332 512,-123 165 0,185-204 347,5 3 0,-94 183-1,87-112 839,68-148-363,2 0 0,0 1 0,1-1-1,-2 48 1,7-68-67,1 0 0,0 0 0,0 0 0,1 0 1,-1 0-1,1 0 0,1 0 0,-1-1 0,1 1 0,0 0 0,0-1 0,1 1 0,0-1 0,6 9 1,-6-10-112,1 0 0,0 0 0,0-1 1,0 0-1,1 1 0,-1-2 0,1 1 0,-1 0 1,1-1-1,0 0 0,0 0 0,0 0 1,1-1-1,-1 0 0,0 0 0,10 1 1,-2-1 6,0-1 1,0 0 0,1 0-1,-1-2 1,21-4-1,-10 0 14,0-2 0,41-19 0,11-12-186,72-50 0,157-125-684,77-87-1939,456-465 0,230-454-238,-814 875 1416,-66 60 962,-58 59-7,-101 173 1086,-3-1 0,40-113 0,-59 121-38,-7 45-453,0-1 1,0 1 0,0 0-1,0-1 1,-1 1 0,1-1-1,0 1 1,-1-1 0,1 1-1,-1 0 1,1-1 0,-1 1-1,0 0 1,1 0 0,-1-1-1,0 1 1,-1-1-1,1 1-8,0 0 0,0 1 0,-1-1 0,1 1 0,0-1-1,0 1 1,-1-1 0,1 1 0,0 0 0,0-1 0,-1 1-1,1 0 1,0 0 0,-1 0 0,1 0 0,0 0 0,0 1-1,-1-1 1,-1 1 0,-4 1 36,1 0-1,-1 0 1,0 1-1,-11 7 1,-100 71 2139,-78 82-1704,-89 98-955,-912 1012-1551,989-1014 1766,123-145-260,-83 147 1,163-252 431,-43 83 0,43-82 0,2 0 0,-1 0 0,1 1 0,0-1 0,1 1 0,-1 16 0,3-25-6,-1-1 1,1 1 0,0 0-1,0-1 1,0 1-1,0 0 1,1 0 0,-1-1-1,0 1 1,1 0 0,-1-1-1,1 1 1,-1-1 0,1 1-1,0-1 1,0 1-1,0-1 1,0 1 0,0-1-1,0 0 1,0 1 0,0-1-1,0 0 1,1 0-1,-1 0 1,0 0 0,3 1-1,-1-1 64,1 0 0,0 0 0,0-1 0,0 1-1,-1-1 1,1 0 0,0 0 0,0-1 0,0 1-1,-1-1 1,1 0 0,6-2 0,10-4 543,0 0 0,0-2 1,32-19-1,127-95 0,68-79-874,30-52-243,-10-12-1,420-545 0,-479 500-413,-198 293 930,23-43 0,-31 56 0,0 0 0,0 1 0,-1-1 0,1 0 0,-1 0 0,0 0 0,-1 0 0,1 0 0,-1-8 0,0 12 0,0 1 0,0-1 0,0 1 0,0-1 0,-1 0 0,1 1 0,0-1 0,0 1 0,0-1 0,-1 1 0,1-1 0,0 1 0,-1-1 0,1 1 0,-1-1 0,1 1 0,0-1 0,-1 1 0,1 0 0,-1-1 0,1 1 0,-1 0 0,1-1 0,-1 1 0,1 0 0,-1 0 0,0-1 0,1 1 0,-1 0 0,1 0 0,-1 0 0,0 0 0,1 0 0,-1 0 0,1 0 0,-1 0 0,0 0 0,1 0 0,-1 0 0,1 0 0,-1 0 0,0 1 0,1-1 0,-1 0 0,1 0 0,-1 1 0,1-1 0,-1 1 0,-13 5 0,1 1 0,0 0 0,1 1 0,-13 10 0,-131 105 0,-72 81-166,-451 464-681,9 29-36,436-451 789,146-151 94,89-96 1,102-107 1770,-91 94-1526,0 0 0,0-2 0,-1 1 0,-1-1 0,-1 0 0,8-21 0,-16 36-245,-1 1 0,1-1 0,-1 0 0,0 1 0,1-1 0,-1 0 0,0 0 0,0 0 0,1 0 0,-1 1 0,0-1 0,0 0 0,0 0 0,0 0 0,0 0 0,0 1 0,0-1 0,-1 0 0,1 0 0,0 0 0,0 1 0,-1-1 0,1 0 0,0 0 0,-1 1 0,1-1 0,-1 0 0,1 1 0,-1-1 0,1 0 0,-1 1 0,1-1 0,-1 1 0,0-1 0,1 0 0,-1 1 0,0 0 0,0-1 0,1 1 0,-1-1 0,0 1 0,0 0 0,1 0 0,-1-1 0,0 1 0,0 0 0,0 0 0,0 0 0,1 0 0,-1 0 0,-1 0-1,-10 1 1,1 1 0,0 0 0,0 0 0,0 1 0,0 0 0,-15 8 0,-134 66 0,-862 546 183,679-389-183,252-163 0,68-46 0,22-24 0,1-1 0,-1 1 0,1-1 0,-1 1 0,1 0 0,-1-1 0,1 1 0,0-1 0,-1 1 0,1 0 0,0 0 0,-1-1 0,1 1 0,0 0 0,0-1 0,0 1 0,0 0 0,0 0 0,0-1 0,0 3 0,1-3 0,-1 0 0,1 1 0,-1-1 0,1 1 0,0-1 0,-1 0 0,1 0 0,0 1 0,0-1 0,-1 0 0,1 0 0,0 0 0,-1 0 0,1 0 0,0 0 0,0 0 0,-1 0 0,1 0 0,0 0 0,0 0 0,-1 0 0,2-1 0,44-12 0,146-68 0,131-72-599,118-80-1794,789-493-784,-41-89 745,-1161 794 2447,174-141 250,-196 157-7,-1 0 1,0 0-1,0 0 1,-1 0-1,7-11 1,-11 15-235,0 1 1,1 0-1,-1-1 1,0 1-1,0 0 1,0-1-1,1 1 1,-1-1-1,0 1 1,0 0-1,0-1 1,0 1-1,0-1 1,0 1-1,0-1 1,0 1-1,0 0 1,0-1-1,0 1 1,0-1-1,0 1 1,0-1-1,0 1 1,-1 0-1,1-1 1,0 1-1,0-1 1,0 1-1,-1 0 1,1-1-1,0 1 1,0 0-1,-1-1 1,1 1-1,0 0 1,-1 0-1,1-1 1,0 1-1,-1 0 1,1 0-1,0-1 1,-1 1-1,1 0 1,-1 0-1,1 0 1,0 0-1,-1 0 1,1 0-1,-1 0 1,1 0-1,-1 0 1,-4-1 351,0 2 0,0-1 0,1 0 0,-1 1 1,0 0-1,1 0 0,-1 1 0,1-1 0,-8 4 0,-47 26 611,44-22-782,-213 136 2484,-104 99-3652,240-175 526,-384 305 172,476-373 265,-29 25 0,29-26 0,0 0 0,-1 0 0,1 0 0,0 0 0,0 0 0,0 0 0,0 0 0,0 0 0,0 0 0,-1 1 0,1-1 0,0 0 0,0 0 0,0 0 0,0 0 0,0 0 0,0 0 0,-1 0 0,1 0 0,0 0 0,0 0 0,0 1 0,0-1 0,0 0 0,0 0 0,0 0 0,0 0 0,0 0 0,0 0 0,-1 1 0,1-1 0,0 0 0,0 0 0,0 0 0,0 0 0,0 0 0,0 1 0,0-1 0,0 0 0,0 0 0,0 0 0,0 0 0,0 0 0,0 1 0,1-1 0,-1 0 0,0 0 0,0 0 0,0 0 0,0 0 0,0 0 0,0 1 0,0-1 0,0 0 0,0 0 0,0 0 0,1 0 0,-1 0 0,0 0 0,0 0 0,23-11 0,944-593-1082,-833 517 492,243-159 256,-49 27 334,-71 44-163,-186 126-73,140-101-340,-197 137 576,-27 20 0,-231 161 44,129-86-580,-218 156-1432,-93 75 1261,-646 497-228,639-481 796,-38 31 139,52-30 0,70-46-160,76-51-479,76-54 465,175-158 195,-7 5 42,0 1-1,2 2 0,2 1 1,-35 50-1,59-77-8,-1-1 1,1 0-1,0 1 0,0-1 1,0 1-1,0-1 1,0 1-1,1-1 0,-1 1 1,1-1-1,-1 4 0,1-6-32,0 1-1,1-1 0,-1 1 0,0 0 0,0-1 0,0 1 0,1-1 0,-1 1 0,0-1 0,0 1 0,1 0 0,-1-1 0,1 0 0,-1 1 0,0-1 0,1 1 0,-1-1 0,1 1 0,-1-1 1,1 0-1,-1 1 0,1-1 0,-1 0 0,1 0 0,0 1 0,-1-1 0,1 0 0,-1 0 0,1 0 0,0 0 0,7 1 67,0-2 0,-1 1 0,1-1-1,0-1 1,-1 1 0,1-1 0,11-5 0,167-69-88,111-75 215,78-55 646,286-191-2437,687-542 0,-1125 762 1223,26-40 536,-235 203 216,-8 10-182,-1 0-1,1-1 0,-1 0 0,-1 0 0,1-1 0,-1 0 0,0 1 0,0-1 0,0-1 0,5-12 1,-9 19-142,0-1 1,0 1 0,0-1 0,0 0-1,0 1 1,0-1 0,0 1 0,0-1 0,0 1-1,0-1 1,0 0 0,0 1 0,-1-1-1,1 1 1,0-1 0,0 1 0,-1-1 0,1 1-1,0-1 1,-1 1 0,1-1 0,0 1-1,-1-1 1,1 1 0,-1 0 0,1-1 0,-1 1-1,1 0 1,-1-1 0,1 1 0,-1 0-1,1 0 1,-1-1 0,1 1 0,-1 0 0,0 0-1,-5-2 100,0 1 0,-1 0 0,1 1 0,0-1 0,0 1-1,-10 1 1,-45 6 479,1 2 0,0 3-1,-104 35 1,-152 69-1264,-100 71-1832,-78 62 2137,-737 497 0,961-548 175,46-12-292,186-149 366,1 1-1,2 2 0,-36 54 1,61-81 56,2 0 0,0 0 0,0 1 0,2 0 0,-1 1 0,2-1 0,0 1 0,-4 20 0,8-32-16,1 0 1,0 1 0,-1-1 0,1 1 0,0-1-1,1 1 1,-1-1 0,1 1 0,-1-1 0,3 6-1,-2-7 60,0 0 0,0 0 0,1 0 0,-1 0 0,1-1 0,-1 1 0,1 0 0,0-1 0,-1 1 0,1-1 0,0 0 0,0 1 0,0-1 0,0 0 0,0 0 0,0 0 0,0-1 0,4 2 0,6 1 401,1-1 1,-1-1 0,0 0-1,0 0 1,25-3-1,27-5-111,80-19 1,192-62-719,-13-14-1432,362-168 0,-480 173 1166,-4-9 1,326-229-1,-276 131-394,-186 145 913,-2-3 0,-4-2 0,53-73 0,-92 110 304,-2-1 0,0-1 0,-2-1 0,-1 0 0,-2-1-1,-1 0 1,-1-1 0,-2 0 0,-1-1 0,7-63 0,-15 76 38,0 1 0,-1 0 0,-1 0-1,-1 0 1,-1 0 0,0 0 0,-2 1 0,0-1 0,-1 1 0,0 1 0,-2 0-1,0 0 1,-1 0 0,0 1 0,-2 0 0,0 1 0,0 1 0,-2 0-1,1 1 1,-2 0 0,0 1 0,0 0 0,-1 1 0,-1 1 0,1 1 0,-2 0-1,1 2 1,-1 0 0,0 0 0,-26-4 0,10 6-203,0 1 0,-1 2 0,1 1 0,-1 2 1,1 1-1,0 2 0,0 2 0,-44 11 0,-22 11-301,1 3-1,-136 64 1,-184 129-1233,278-136 1219,3 6 0,5 6 0,5 6 0,4 5 0,5 6 0,-104 132 0,166-175 206,3 2 0,3 2 0,4 2 0,-41 98 0,64-121 36,2 0 0,3 2 0,3 0 0,2 1-1,3 1 1,2 0 0,0 74 0,9-101 66,1 0 0,2-1 0,2 1 0,12 45 0,-12-60 139,2 0 0,0 0 0,1 0 0,1-1 0,1-1 0,0 1 0,2-1 0,21 25 0,-14-23-107,1 0 1,1-1-1,1-1 0,1-1 1,0-1-1,1-1 1,34 15-1,-10-9 31,1-2-1,0-3 1,59 11-1,-48-15 91,1-3-1,1-3 0,-1-2 0,0-4 1,1-1-1,-1-4 0,0-2 0,64-17 0,-60 7-164,-1-2-1,0-3 1,-2-3-1,-1-2 1,-1-4-1,-1-2 1,63-48-1,-64 37 12,-1-3 0,-3-2 0,-2-2 0,70-92 0,-88 98 0,-3-1 0,-2-2 0,-1-1 0,-3-2 0,-3 0 0,24-80 0,-32 82 98,-3 1 0,-2-2 1,-2 1-1,1-85 0,-9 104-71,-1 1 0,-2-1 0,0 1 0,-2 0 0,-2 0 0,-1 0 0,-1 1 0,-1 1 0,-15-28 0,6 22-30,-2 0-1,-1 2 1,-1 1 0,-2 1 0,-1 1-1,-1 1 1,-2 1 0,0 2 0,-36-22 0,3 7-232,-3 3 1,0 3 0,-133-48 0,122 57 19,-1 3 0,-1 4 0,0 3 0,-1 3 0,-1 5 0,0 2 0,1 4 0,-1 4 0,-128 20 0,103-2 101,1 4 0,1 4 1,2 5-1,1 5 0,2 4 0,-159 94 0,137-60-45,3 6 0,4 4-1,4 6 1,-152 164 0,178-163 121,5 4-1,-116 187 1,148-204-4,4 3 0,3 1-1,4 1 1,-32 121-1,58-169 28,1 1 0,2 0 0,-3 64 0,10-89 76,0 1 1,1-1 0,0 1-1,2-1 1,-1 0 0,2 1-1,0-1 1,0-1 0,2 1-1,0-1 1,0 0 0,15 22-1,-10-20-47,2-1 1,-1-1-1,2 0 0,0-1 0,0 0 0,1-1 0,0-1 0,1-1 0,0 0 1,1 0-1,30 9 0,9 0 13,0-3 0,84 12 0,-34-13 141,0-4-1,143-6 1,210-46 232,-283 14-658,-2-8-1,235-80 1,-272 66 30,-1-7 0,-3-5 0,165-104 0,-225 118 152,-2-3-1,-2-3 1,-3-3-1,-2-3 1,97-116 0,-124 128 42,-2-2-1,-3 0 1,-1-3 0,-3 0 0,-3-2 0,-1 0-1,-3-2 1,-3-1 0,13-66 0,-26 94 238,-1 0 0,-1-1 0,-2 1 1,-1-1-1,-1 1 0,-2-1 0,-1 1 0,-1 0 1,-2 0-1,-1 1 0,-22-53 0,19 59-48,0 0 0,-2 2-1,-1-1 1,0 2-1,-2 0 1,0 1 0,-1 0-1,-1 1 1,-1 2 0,0-1-1,-1 2 1,-1 1-1,0 0 1,-42-18 0,18 14-123,-1 2 0,0 2 0,-1 2 0,0 2 0,-1 2 0,0 2 0,-1 3 0,1 1 0,-49 5 0,27 3 22,1 4 0,0 2 1,1 3-1,0 3 0,-109 44 0,93-24-126,2 4 1,1 3-1,2 4 0,3 3 1,2 3-1,2 4 0,4 2 1,1 4-1,4 2 0,3 3 1,3 3-1,3 2 1,-68 125-1,80-119 71,4 1 0,3 3 0,5 0 0,3 2 0,-31 178 0,52-225-8,3 0 1,1 0-1,2 0 1,6 50-1,-3-67 3,2-1 0,0 0 0,1 0 0,1 0 0,1-1 0,1 0 0,1-1 0,24 37 0,-17-34 15,1-1-1,1 0 1,1-1-1,0-1 0,2-2 1,0 0-1,1-1 1,33 18-1,-20-15-101,2-3 0,0-1 0,0-2-1,2-1 1,46 8 0,0-7-139,1-4 0,0-4 1,1-4-1,154-16 0,-85-4-306,274-69 0,-315 54 274,-1-6 0,-3-4-1,111-60 1,-109 40 175,-2-6-1,159-126 0,-186 123 102,-3-3 1,-3-4-1,92-120 0,-128 140-79,-1-3 0,-4-1 1,-2-2-1,-3-1 0,-3-2 0,-3-1 0,30-120 0,-45 133 18,-2-1 0,-2 0 0,-3 0 0,-3 0 0,-2-1 0,-2 1 0,-3 0 0,-3 0 0,-2 0 0,-23-73 0,17 80 75,-3 1-1,-2 0 1,-2 2-1,-2 1 0,-3 0 1,-1 2-1,-2 1 1,-1 2-1,-3 1 1,-1 2-1,-2 1 1,-2 2-1,-1 2 0,-1 1 1,-2 3-1,-1 1 1,-1 3-1,-73-30 1,59 34-9,0 2 1,-1 3 0,0 3-1,-1 3 1,-1 2-1,1 3 1,-1 3 0,0 3-1,0 2 1,0 3-1,-75 17 1,81-10 13,1 3 0,0 3 0,2 2-1,0 2 1,1 2 0,2 3 0,0 2 0,2 2 0,2 3 0,1 1 0,2 2-1,-49 54 1,46-37-24,2 1 0,3 3 0,2 1 0,3 2 0,3 2 0,2 1 0,4 1 0,2 2 0,3 0 0,4 2 0,2 0 0,3 1 0,4 1 0,3 0 0,3 123 0,8-124-8,3-1 0,3-1 0,21 73 0,-17-94 0,2-1 0,2 0 0,2-1 0,2-2 0,32 51 0,-22-49 0,2-1 0,2-1 0,2-2 0,1-2 0,2-1 0,63 44 0,-48-45 0,2-2 0,1-2 0,1-4 0,120 44 0,-91-47 0,0-5 0,1-3 0,1-3 0,1-5 0,0-4 0,0-4 0,0-4 0,111-15 0,-139 7-17,0-2 1,-1-3-1,0-3 1,-2-2-1,71-33 0,-97 35 67,0-1 0,-2-2 0,0-1-1,-1-1 1,-2-2 0,0-2 0,-2 0 0,0-2-1,42-56 1,-49 53 166,0-1 0,-3-1-1,0-1 1,-2-1 0,20-66 0,-28 72-139,-1 0 0,-2-1 1,-1 0-1,-1 0 1,-2 0-1,-1 0 1,-1 0-1,-6-30 0,-1 16-76,-2 0 0,-2 0 0,-2 1-1,-1 1 1,-3 0 0,-40-69 0,28 63 1,-3 2 0,-1 1 0,-3 1 1,-81-74-1,53 64 0,-2 3 0,-3 3 0,-1 3 0,-2 3 0,-3 4 0,0 3 0,-123-38 0,108 46-2,-2 4 0,0 5 0,-1 3 0,-1 5 0,0 4 0,-1 4 0,1 4 0,-186 28 0,201-15 0,1 4 0,1 3 0,1 3 0,0 4 0,3 3 0,0 3 0,3 3 0,1 4 0,2 2 0,-113 97 0,141-104 11,3 2 0,0 1 0,3 2 1,2 2-1,1 0 0,3 2 0,1 2 0,-21 54 0,32-64 26,3 0-1,1 0 0,2 1 0,1 1 1,3 0-1,1 0 0,1 0 1,3 0-1,1 1 0,2-1 0,10 55 1,-8-75 19,1 0 0,1 0-1,1-1 1,1 1 0,0-2 0,2 1 0,0-1 0,1-1 0,0 0 0,1 0 0,2-1 0,21 21-1,-10-15-6,1-2 0,0 0 0,2-2 0,0-1 0,1-2 0,0 0 0,37 11 0,-15-8-109,1-3 1,1-1 0,0-3-1,0-3 1,87 4 0,-40-12-149,0-5 1,107-18-1,-70 0 64,-1-6 0,-2-6-1,191-75 1,-217 64 82,-2-4 0,-3-4-1,-2-6 1,144-110 0,-183 119-78,-2-3 0,-3-2 1,-2-3-1,-2-2 0,-4-2 0,76-127 0,-98 140 29,-1-1-1,-3-1 1,-2-2-1,-2 0 1,-3 0-1,-2-2 1,-3 0-1,-2 0 1,-2-1-1,-2-77 1,-6 99 122,-2-1 0,-2 1 1,-1-1-1,-2 2 0,-1-1 0,-2 1 1,-1 0-1,-2 1 0,-26-45 0,24 51 19,-1 1 0,-1 1 0,-2 1 0,0 1 0,-1 0 0,-2 2 0,0 0 0,-1 2 0,-1 1 0,-1 0 0,-35-16 0,20 14 5,-1 3-1,-1 1 1,-1 2-1,0 2 0,-68-10 1,52 15 79,0 3-1,0 3 1,-105 10 0,77 3-4,1 5 0,1 3 0,1 4 1,1 3-1,-147 71 0,111-35-110,3 4 0,-154 116 0,184-114 0,3 3 0,3 4 0,-96 117 0,131-136 125,4 2-1,-48 86 1,71-109-42,1 1 0,2 0 0,2 1 0,1 1 0,-11 62 0,22-89-1,0 1 0,1 0 0,1-1 0,0 1-1,0 0 1,1 0 0,1-1 0,3 17 0,-3-23 39,1 0-1,-1 1 1,1-1 0,0-1-1,0 1 1,1 0 0,-1-1-1,1 0 1,1 1 0,-1-2-1,1 1 1,-1 0 0,2-1-1,-1 0 1,0 0 0,1-1-1,10 6 1,-6-5-35,0 1 0,1-2-1,-1 1 1,1-2 0,0 1 0,22 1 0,-5-3 58,0-2 1,29-3-1,7-5-74,83-22-1,-2-11-327,-2-7-1,-2-6 0,-2-5 1,-3-7-1,-3-6 0,-4-5 1,-3-6-1,181-157 0,-96 31 259,-181 175 0,-2-2 0,-1-1 0,-2-1 0,24-53 0,-40 74 0,-2 1 0,0-1 0,-1 0 0,-1 0 0,-1-1 0,2-19 0,-5 32 0,-1 0 0,0 0 0,0 0 0,0 0 0,0-1 0,-1 1 0,0 0 0,-1 0 0,1 0 0,-1 0 0,0 1 0,-1-1 0,1 0 0,-1 1 0,0 0 0,-1-1 0,1 1 0,-1 0 0,0 1 0,0-1 0,-8-6 0,2 4 106,1 1 0,-2 0 0,1 1 0,-1 0-1,1 1 1,-1 0 0,0 0 0,-1 1 0,1 1-1,-15-2 1,-7 1 282,0 1 0,-47 5 0,32 2-445,0 2-1,1 2 1,0 2-1,0 2 1,2 3-1,-75 35 1,47-14-141,2 3 0,1 4 0,-72 60 0,84-57 101,2 3 0,3 2 0,1 3 0,3 1 0,3 3 0,3 2 0,2 2 0,2 1 0,4 2 0,2 1 1,4 2-1,3 1 0,-28 114 0,45-141 31,1 0 0,3 0 0,0 50 0,5-74 63,1-1 0,1 1 0,0-1 0,2 1 0,0-1 0,1 0 0,1 0 0,0-1 0,16 31 1,-10-30 2,0-1 0,1 0 0,1-1 0,0 0 0,1-1 0,1-1 0,0 0 0,1-1 0,31 18 0,-10-10 0,0-2 0,2-2 0,0-2 0,45 12 0,-14-10-212,0-3 1,0-3 0,1-3 0,83-2 0,-43-9-55,-1-5 0,112-22-1,-130 12 268,0-4-1,-2-3 1,168-73-1,-211 76-4,0-3 0,-2-1 1,-1-3-1,-2-1 0,-1-2 0,-1-3 0,-1 0 1,53-65-1,-75 77 3,-2-1 1,0-1 0,-1 0-1,-1-1 1,-2-1 0,-1 0-1,0 0 1,-3-1 0,0 0-1,-1-1 1,-2 0 0,-1 0-1,-2 0 1,0-1 0,-2 1-1,-1 0 1,-2 0 0,-1-1-1,-10-38 1,5 32 1,-2 1 0,-2 0-1,-1 0 1,-2 1 0,-31-49 0,18 40-5,-2 1 1,-1 1 0,-55-51-1,11 24-59,-3 3 0,-3 4 0,-137-78 0,107 78-217,-3 5 1,-2 5-1,-2 5 1,-2 5-1,-2 6 0,-196-31 1,223 53 279,0 4 0,0 4 0,-154 13 0,171 1 0,1 3 0,1 4 0,1 3 0,-133 52 0,114-29 0,1 5 0,3 4 0,2 3 0,2 4 0,3 5 0,3 2 0,3 4 0,3 4 0,3 3 0,4 2 0,-113 171 0,121-151 44,4 2 0,5 3 0,4 3 0,-50 165 0,78-205-19,3 2 0,3-1-1,4 2 1,2-1-1,3 1 1,3 0-1,3 0 1,20 123-1,-15-154-23,3 0-1,1-1 1,2 0-1,1-1 1,2-1-1,27 45 1,-26-54 4,1-1 0,1 0 0,1-2 0,2 0 0,0-1 0,1-2 0,1 0 0,40 25 1,-9-14-24,2-2 0,2-2 0,0-3 0,1-2 0,2-4 0,0-2 0,0-2 0,72 5 0,-24-10-38,0-4 0,0-5 0,0-5 0,113-20 0,-88 1-93,188-59-1,-144 22-64,-4-8 1,-3-8-1,-4-7 0,-3-7 1,-4-8-1,275-222 0,-332 231 150,-4-5 0,-4-4 0,98-130 0,-130 141-32,-3-2 1,-5-3 0,-3-3-1,56-146 1,-87 184 71,-2-1-1,-4-1 1,-1-1-1,-4 0 1,7-118-1,-17 132 10,-3 1 1,-2 0-1,-2 0 0,-1 1 0,-3-1 0,-2 2 0,-1-1 1,-27-55-1,16 50-54,-2 1 1,-2 2-1,-3 1 0,-1 1 1,-3 1-1,-1 3 0,-2 1 1,-1 1-1,-69-50 0,49 47 72,-1 3 0,-3 2-1,-1 3 1,-1 3-1,-2 3 1,-121-35 0,129 48-3,-2 2 0,1 2 0,-1 3 0,-1 3 0,1 3 0,-1 2 0,0 3 0,-108 19 0,76 0-9,1 4 0,2 4 0,0 3 1,-122 65-1,82-25-174,3 4 0,-143 114 0,150-93 137,4 5 1,4 6-1,5 4 1,-121 165-1,160-182 254,4 3-1,5 3 1,4 2-1,5 3 1,4 2 0,-42 148-1,71-189-117,4 1-1,2 0 1,3 1 0,3 0-1,3 0 1,9 101-1,1-114-64,2-1 0,2 0 0,3-1 0,2 0 0,3-1 0,2-1 0,2-1 0,39 64 0,-33-72-23,1-1-1,1-1 1,3-2 0,1-1 0,3-2 0,0-2 0,2-1-1,47 29 1,-31-27 6,3-3 0,0-2 0,2-3 0,2-3 0,112 30-1,-81-33 12,0-4-1,2-5 1,146 2 0,-124-16 13,1-6 0,162-29 1,-173 15-11,-2-6 1,0-3-1,142-64 1,-163 55-27,-2-4 0,-2-4 1,-2-3-1,101-84 1,-93 57 3,-3-4 0,-4-3 0,-4-4 0,-4-3 0,-3-3 0,-5-3 0,71-145 0,-84 137 0,-5-3 0,-5-1 0,-4-3 0,-6-1 0,-4-1 0,-5-1 0,9-156 0,-28 176 34,-4-1 0,-4 1 0,-4 1 1,-4 0-1,-4 0 0,-4 1 0,-34-90 1,29 113-8,-3 1 1,-3 2-1,-3 1 0,-3 1 1,-2 2-1,-3 2 1,-3 2-1,-2 2 1,-81-73-1,73 81-45,-3 3 0,-1 2 0,-3 4-1,-1 1 1,-1 4 0,-3 3 0,0 2 0,-2 4 0,-1 3 0,-1 3 0,0 3-1,-1 3 1,-1 3 0,0 4 0,-1 2 0,-76 7 0,61 7 10,2 4 1,-1 4-1,2 3 1,1 5 0,1 3-1,1 4 1,1 3-1,-121 73 1,103-46 8,3 4-1,3 5 1,4 4 0,2 4 0,4 3-1,-78 100 1,104-106-1,2 2 0,5 2 0,3 3 0,3 2 0,4 1 0,-45 136 0,64-147 0,3 1 0,3 1 0,3 0 0,4 1 0,4 0 0,2 1 0,4-1 0,14 103 0,-6-132 36,1-1 0,3 0 0,2 0 0,2-2 0,2 0 0,2 0 0,2-2 0,2-1 0,37 51 0,-27-49-19,2-2 1,2-1 0,2-2 0,2-2-1,1-2 1,2-1 0,90 52-1,-51-43-18,1-5 0,2-3-1,2-4 1,0-3-1,2-5 1,140 19-1,-82-25 33,1-8 0,1-5 0,199-21 0,-241 5 68,-2-5 1,0-5-1,-1-4 0,-1-5 0,145-63 0,-178 60-102,-2-3 0,-1-3 1,-1-2-1,-3-4 0,-2-3 0,-2-2 0,-2-3 0,60-69 0,-88 85 54,-2-2-1,-1 0 1,-2-2 0,-2 0-1,-2-2 1,-1-1-1,-3 0 1,-1-2 0,13-58-1,-25 76 39,0 0-1,-2 0 0,-1-1 1,-2 0-1,0 1 0,-2-1 1,-6-34-1,3 41 84,-1 0 0,-1 1 0,-1-1-1,0 1 1,-2 1 0,0 0 0,-1 0 0,-1 1 0,-29-34 0,26 36-10,-1 1-1,0 1 1,-2 0 0,1 2 0,-2 0 0,-37-20 0,25 18-100,-1 1-1,-1 2 1,-64-15 0,24 14 9,-2 3 0,1 4 0,-112 4 1,80 7-65,0 4 1,0 5 0,1 5 0,2 4 0,0 5 0,1 4 0,2 5 0,2 4-1,-144 83 1,155-71-39,1 4-1,3 4 1,3 4-1,3 3 0,-93 105 1,119-113-1,3 2 0,2 3 0,4 1 0,2 2 0,3 1 0,4 2-1,-38 116 1,59-149-14,2 1 0,1 1 0,3 0-1,1 0 1,1 0 0,4 65 0,2-82 161,1 0 0,1 0-1,1 0 1,1-1 0,0 1 0,2-1 0,1-1 0,1 1 0,0-1 0,2-1-1,0 0 1,25 29 0,-25-35-86,1-2-1,0 1 1,0-2-1,2 0 1,-1 0 0,1-1-1,1-1 1,21 9-1,-12-8-17,0-1 0,2-1-1,-1-1 1,51 7-1,-13-10-39,0-2-1,1-4 0,120-17 1,-103 5-38,-1-4 1,-1-3 0,0-4-1,-2-3 1,-1-4 0,130-75 0,-132 61 70,-2-3 0,-2-3 0,-3-3 0,-2-3 0,-2-3 0,73-93 0,-100 107-6,-3-3 0,-2 0 0,-1-2 1,-4-1-1,-1-2 0,31-100 0,-45 115 7,-3-1 0,-2 0 0,-1 0 0,0-56-1,-6 67 17,-1-1-1,-2 1 0,-2 0 1,0 0-1,-2 1 0,-16-45 1,14 51-9,-2 0 0,-1 0-1,-1 1 1,0 0 0,-2 1 0,0 1 0,-32-31 0,22 27-47,-2 1 0,0 1 1,-2 2-1,0 1 0,-35-17 1,11 12-37,-2 1 0,0 3 0,-1 3 0,-1 2 0,0 2 0,-87-7 0,85 16 71,-1 2 0,0 3 0,1 2 0,-1 3 0,1 3 0,1 2 0,0 3 0,0 2 0,2 3 0,0 2 0,1 3 0,1 2 0,-80 52 0,61-28 0,2 4 0,-85 83 0,114-94 0,1 1 0,3 2 0,2 1 0,-45 77 0,65-94-189,1 1 0,2 0 1,1 1-1,-13 56 0,12-11-4527</inkml:trace>
</inkml:ink>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8D3B1-2102-46A0-9CF2-DC547FD452C4}">
  <ds:schemaRefs>
    <ds:schemaRef ds:uri="http://schemas.microsoft.com/sharepoint/v3/contenttype/forms"/>
  </ds:schemaRefs>
</ds:datastoreItem>
</file>

<file path=customXml/itemProps2.xml><?xml version="1.0" encoding="utf-8"?>
<ds:datastoreItem xmlns:ds="http://schemas.openxmlformats.org/officeDocument/2006/customXml" ds:itemID="{65D806DB-A158-4EB9-B245-2C82C7BAA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79E4-CF0C-4DDA-BB82-2A2F72AB4AE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FE4AE8B-C2C2-43A2-91A0-903F14C6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15</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2023-01-08T05:41:00Z</dcterms:created>
  <dcterms:modified xsi:type="dcterms:W3CDTF">2023-01-08T11:41:00Z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